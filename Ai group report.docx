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251FE" w14:textId="7719EB96" w:rsidR="00FB7A69" w:rsidRDefault="009F6CD2" w:rsidP="009F6CD2">
      <w:pPr>
        <w:jc w:val="center"/>
        <w:rPr>
          <w:rFonts w:ascii="Times New Roman" w:hAnsi="Times New Roman" w:cs="Times New Roman"/>
          <w:sz w:val="72"/>
          <w:szCs w:val="72"/>
          <w:lang w:eastAsia="zh-TW"/>
        </w:rPr>
      </w:pPr>
      <w:r w:rsidRPr="009F6CD2">
        <w:rPr>
          <w:rFonts w:ascii="Times New Roman" w:hAnsi="Times New Roman" w:cs="Times New Roman"/>
          <w:sz w:val="72"/>
          <w:szCs w:val="72"/>
          <w:lang w:eastAsia="zh-TW"/>
        </w:rPr>
        <w:t>COMP 4330SEF</w:t>
      </w:r>
      <w:r>
        <w:rPr>
          <w:rFonts w:ascii="Times New Roman" w:hAnsi="Times New Roman" w:cs="Times New Roman"/>
          <w:sz w:val="72"/>
          <w:szCs w:val="72"/>
          <w:lang w:eastAsia="zh-TW"/>
        </w:rPr>
        <w:t xml:space="preserve"> Group Project</w:t>
      </w:r>
    </w:p>
    <w:p w14:paraId="319F3D3E" w14:textId="77777777" w:rsidR="009F6CD2" w:rsidRPr="009F6CD2" w:rsidRDefault="009F6CD2">
      <w:pPr>
        <w:rPr>
          <w:rFonts w:ascii="Times New Roman" w:hAnsi="Times New Roman" w:cs="Times New Roman"/>
          <w:sz w:val="72"/>
          <w:szCs w:val="72"/>
          <w:lang w:eastAsia="zh-TW"/>
        </w:rPr>
      </w:pPr>
    </w:p>
    <w:p w14:paraId="7D9B5CD6" w14:textId="0EC6266E" w:rsidR="000B62ED" w:rsidRDefault="000B62ED" w:rsidP="006D38B7">
      <w:pPr>
        <w:jc w:val="center"/>
        <w:rPr>
          <w:rFonts w:ascii="Times New Roman" w:hAnsi="Times New Roman" w:cs="Times New Roman"/>
          <w:sz w:val="52"/>
          <w:szCs w:val="52"/>
          <w:lang w:eastAsia="zh-TW"/>
        </w:rPr>
      </w:pPr>
      <w:r w:rsidRPr="009E1323">
        <w:rPr>
          <w:rFonts w:ascii="Times New Roman" w:hAnsi="Times New Roman" w:cs="Times New Roman"/>
          <w:sz w:val="52"/>
          <w:szCs w:val="52"/>
          <w:lang w:eastAsia="zh-TW"/>
        </w:rPr>
        <w:t xml:space="preserve">Real-Time </w:t>
      </w:r>
      <w:r w:rsidRPr="0070125D">
        <w:rPr>
          <w:rFonts w:ascii="Times New Roman" w:eastAsiaTheme="minorEastAsia" w:hAnsi="Times New Roman" w:cs="Times New Roman"/>
          <w:b/>
          <w:bCs/>
          <w:sz w:val="52"/>
          <w:szCs w:val="52"/>
        </w:rPr>
        <w:t>Container</w:t>
      </w:r>
      <w:r w:rsidRPr="0070125D">
        <w:rPr>
          <w:rFonts w:ascii="Times New Roman" w:hAnsi="Times New Roman" w:cs="Times New Roman"/>
          <w:b/>
          <w:bCs/>
          <w:sz w:val="52"/>
          <w:szCs w:val="52"/>
          <w:lang w:eastAsia="zh-TW"/>
        </w:rPr>
        <w:t xml:space="preserve"> Detection</w:t>
      </w:r>
      <w:r w:rsidRPr="009E1323">
        <w:rPr>
          <w:rFonts w:ascii="Times New Roman" w:hAnsi="Times New Roman" w:cs="Times New Roman"/>
        </w:rPr>
        <w:br/>
      </w:r>
      <w:r w:rsidRPr="009E1323">
        <w:rPr>
          <w:rFonts w:ascii="Times New Roman" w:hAnsi="Times New Roman" w:cs="Times New Roman"/>
          <w:sz w:val="52"/>
          <w:szCs w:val="52"/>
          <w:lang w:eastAsia="zh-TW"/>
        </w:rPr>
        <w:t xml:space="preserve">Using YOLOv8 &amp; </w:t>
      </w:r>
      <w:proofErr w:type="spellStart"/>
      <w:r w:rsidRPr="009E1323">
        <w:rPr>
          <w:rFonts w:ascii="Times New Roman" w:hAnsi="Times New Roman" w:cs="Times New Roman"/>
          <w:sz w:val="52"/>
          <w:szCs w:val="52"/>
          <w:lang w:eastAsia="zh-TW"/>
        </w:rPr>
        <w:t>Roboflow</w:t>
      </w:r>
      <w:proofErr w:type="spellEnd"/>
      <w:r w:rsidRPr="009E1323">
        <w:rPr>
          <w:rFonts w:ascii="Times New Roman" w:hAnsi="Times New Roman" w:cs="Times New Roman"/>
        </w:rPr>
        <w:br/>
      </w:r>
      <w:r w:rsidRPr="009E1323">
        <w:rPr>
          <w:rFonts w:ascii="Times New Roman" w:hAnsi="Times New Roman" w:cs="Times New Roman"/>
          <w:sz w:val="52"/>
          <w:szCs w:val="52"/>
          <w:lang w:eastAsia="zh-TW"/>
        </w:rPr>
        <w:t xml:space="preserve">Improving Object Detection </w:t>
      </w:r>
      <w:r w:rsidRPr="009E1323">
        <w:rPr>
          <w:rFonts w:ascii="Times New Roman" w:hAnsi="Times New Roman" w:cs="Times New Roman"/>
        </w:rPr>
        <w:br/>
      </w:r>
      <w:r w:rsidRPr="009E1323">
        <w:rPr>
          <w:rFonts w:ascii="Times New Roman" w:hAnsi="Times New Roman" w:cs="Times New Roman"/>
          <w:sz w:val="52"/>
          <w:szCs w:val="52"/>
          <w:lang w:eastAsia="zh-TW"/>
        </w:rPr>
        <w:t>In Multi-Object Scene</w:t>
      </w:r>
    </w:p>
    <w:p w14:paraId="7CAF6F19" w14:textId="0A4D6967" w:rsidR="00033F5D" w:rsidRPr="00BA65AF" w:rsidRDefault="008A65AD" w:rsidP="006D38B7">
      <w:pPr>
        <w:jc w:val="center"/>
        <w:rPr>
          <w:rFonts w:ascii="Times New Roman" w:hAnsi="Times New Roman" w:cs="Times New Roman"/>
          <w:b/>
          <w:sz w:val="32"/>
          <w:szCs w:val="32"/>
          <w:lang w:eastAsia="zh-TW"/>
        </w:rPr>
      </w:pPr>
      <w:r>
        <w:rPr>
          <w:rFonts w:ascii="Times New Roman" w:hAnsi="Times New Roman" w:cs="Times New Roman"/>
          <w:sz w:val="52"/>
          <w:szCs w:val="52"/>
          <w:lang w:eastAsia="zh-TW"/>
        </w:rPr>
        <w:br/>
      </w:r>
      <w:r>
        <w:rPr>
          <w:rFonts w:ascii="Times New Roman" w:hAnsi="Times New Roman" w:cs="Times New Roman"/>
          <w:sz w:val="52"/>
          <w:szCs w:val="52"/>
          <w:lang w:eastAsia="zh-TW"/>
        </w:rPr>
        <w:br/>
      </w:r>
      <w:r w:rsidR="00BA65AF" w:rsidRPr="00BA65AF">
        <w:rPr>
          <w:rFonts w:ascii="Times New Roman" w:hAnsi="Times New Roman" w:cs="Times New Roman"/>
          <w:b/>
          <w:bCs/>
          <w:sz w:val="32"/>
          <w:szCs w:val="32"/>
          <w:lang w:eastAsia="zh-TW"/>
        </w:rPr>
        <w:t>Team Members</w:t>
      </w:r>
    </w:p>
    <w:p w14:paraId="579EC147" w14:textId="77777777" w:rsidR="00277FFB" w:rsidRPr="00277FFB" w:rsidRDefault="00277FFB" w:rsidP="006D38B7">
      <w:pPr>
        <w:jc w:val="center"/>
        <w:rPr>
          <w:rFonts w:ascii="Times New Roman" w:eastAsiaTheme="minorEastAsia" w:hAnsi="Times New Roman" w:cs="Times New Roman" w:hint="eastAsia"/>
          <w:b/>
          <w:bCs/>
          <w:sz w:val="32"/>
          <w:szCs w:val="32"/>
        </w:rPr>
      </w:pPr>
    </w:p>
    <w:tbl>
      <w:tblPr>
        <w:tblStyle w:val="PlainTable1"/>
        <w:tblW w:w="0" w:type="auto"/>
        <w:tblLook w:val="04A0" w:firstRow="1" w:lastRow="0" w:firstColumn="1" w:lastColumn="0" w:noHBand="0" w:noVBand="1"/>
      </w:tblPr>
      <w:tblGrid>
        <w:gridCol w:w="5381"/>
        <w:gridCol w:w="5381"/>
      </w:tblGrid>
      <w:tr w:rsidR="00033F5D" w14:paraId="415AF3E0" w14:textId="77777777" w:rsidTr="0003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1" w:type="dxa"/>
          </w:tcPr>
          <w:p w14:paraId="135D5AA3" w14:textId="3986D843" w:rsidR="00033F5D" w:rsidRDefault="00A96F30" w:rsidP="006D38B7">
            <w:pPr>
              <w:jc w:val="center"/>
              <w:rPr>
                <w:rFonts w:ascii="Times New Roman" w:hAnsi="Times New Roman" w:cs="Times New Roman"/>
                <w:lang w:eastAsia="zh-TW"/>
              </w:rPr>
            </w:pPr>
            <w:r w:rsidRPr="00A87888">
              <w:rPr>
                <w:rFonts w:ascii="Times New Roman" w:eastAsiaTheme="minorEastAsia" w:hAnsi="Times New Roman" w:cs="Times New Roman"/>
              </w:rPr>
              <w:t>Leung Ho Cheung</w:t>
            </w:r>
          </w:p>
        </w:tc>
        <w:tc>
          <w:tcPr>
            <w:tcW w:w="5381" w:type="dxa"/>
          </w:tcPr>
          <w:p w14:paraId="7F6ADADB" w14:textId="623596C1" w:rsidR="00033F5D" w:rsidRDefault="007D2A49" w:rsidP="006D38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7D2A49">
              <w:rPr>
                <w:rFonts w:ascii="Times New Roman" w:hAnsi="Times New Roman" w:cs="Times New Roman"/>
                <w:lang w:eastAsia="zh-TW"/>
              </w:rPr>
              <w:t>13742912</w:t>
            </w:r>
          </w:p>
        </w:tc>
      </w:tr>
      <w:tr w:rsidR="00033F5D" w14:paraId="28B1A551" w14:textId="77777777" w:rsidTr="0003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1" w:type="dxa"/>
          </w:tcPr>
          <w:p w14:paraId="594ABD01" w14:textId="01BD7FB7" w:rsidR="00033F5D" w:rsidRDefault="00A96F30" w:rsidP="006D38B7">
            <w:pPr>
              <w:jc w:val="center"/>
              <w:rPr>
                <w:rFonts w:ascii="Times New Roman" w:hAnsi="Times New Roman" w:cs="Times New Roman"/>
                <w:lang w:eastAsia="zh-TW"/>
              </w:rPr>
            </w:pPr>
            <w:r w:rsidRPr="00252113">
              <w:rPr>
                <w:rFonts w:ascii="Times New Roman" w:eastAsiaTheme="minorEastAsia" w:hAnsi="Times New Roman" w:cs="Times New Roman"/>
              </w:rPr>
              <w:t>Chris Limbu</w:t>
            </w:r>
          </w:p>
        </w:tc>
        <w:tc>
          <w:tcPr>
            <w:tcW w:w="5381" w:type="dxa"/>
          </w:tcPr>
          <w:p w14:paraId="2341A708" w14:textId="04B0EE55" w:rsidR="00033F5D" w:rsidRDefault="00A96F30" w:rsidP="006D38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TW"/>
              </w:rPr>
            </w:pPr>
            <w:r w:rsidRPr="00A96F30">
              <w:rPr>
                <w:rFonts w:ascii="Times New Roman" w:hAnsi="Times New Roman" w:cs="Times New Roman"/>
                <w:lang w:eastAsia="zh-TW"/>
              </w:rPr>
              <w:t>13861857​</w:t>
            </w:r>
          </w:p>
        </w:tc>
      </w:tr>
      <w:tr w:rsidR="00033F5D" w14:paraId="344AF873" w14:textId="77777777" w:rsidTr="00033F5D">
        <w:tc>
          <w:tcPr>
            <w:cnfStyle w:val="001000000000" w:firstRow="0" w:lastRow="0" w:firstColumn="1" w:lastColumn="0" w:oddVBand="0" w:evenVBand="0" w:oddHBand="0" w:evenHBand="0" w:firstRowFirstColumn="0" w:firstRowLastColumn="0" w:lastRowFirstColumn="0" w:lastRowLastColumn="0"/>
            <w:tcW w:w="5381" w:type="dxa"/>
          </w:tcPr>
          <w:p w14:paraId="421FCBDF" w14:textId="66400265" w:rsidR="00033F5D" w:rsidRDefault="00A96F30" w:rsidP="006D38B7">
            <w:pPr>
              <w:jc w:val="center"/>
              <w:rPr>
                <w:rFonts w:ascii="Times New Roman" w:hAnsi="Times New Roman" w:cs="Times New Roman"/>
                <w:lang w:eastAsia="zh-TW"/>
              </w:rPr>
            </w:pPr>
            <w:r w:rsidRPr="00252113">
              <w:rPr>
                <w:rFonts w:ascii="Times New Roman" w:eastAsiaTheme="minorEastAsia" w:hAnsi="Times New Roman" w:cs="Times New Roman"/>
              </w:rPr>
              <w:t>To Siu Lap</w:t>
            </w:r>
          </w:p>
        </w:tc>
        <w:tc>
          <w:tcPr>
            <w:tcW w:w="5381" w:type="dxa"/>
          </w:tcPr>
          <w:p w14:paraId="58DD13BC" w14:textId="068C4A1F" w:rsidR="00033F5D" w:rsidRDefault="00A96F30" w:rsidP="00866D01">
            <w:pPr>
              <w:tabs>
                <w:tab w:val="left" w:pos="325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A96F30">
              <w:rPr>
                <w:rFonts w:ascii="Times New Roman" w:eastAsiaTheme="minorEastAsia" w:hAnsi="Times New Roman" w:cs="Times New Roman"/>
              </w:rPr>
              <w:t>13709398</w:t>
            </w:r>
          </w:p>
        </w:tc>
      </w:tr>
      <w:tr w:rsidR="00033F5D" w14:paraId="6EC383E6" w14:textId="77777777" w:rsidTr="0003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1" w:type="dxa"/>
          </w:tcPr>
          <w:p w14:paraId="3B2A35DC" w14:textId="2F86921C" w:rsidR="00033F5D" w:rsidRPr="00AA1D42" w:rsidRDefault="00A96F30" w:rsidP="006D38B7">
            <w:pPr>
              <w:jc w:val="center"/>
              <w:rPr>
                <w:rFonts w:ascii="Times New Roman" w:hAnsi="Times New Roman" w:cs="Times New Roman"/>
                <w:b w:val="0"/>
                <w:lang w:eastAsia="zh-TW"/>
              </w:rPr>
            </w:pPr>
            <w:r w:rsidRPr="00E165B3">
              <w:rPr>
                <w:rFonts w:ascii="Times New Roman" w:eastAsiaTheme="minorEastAsia" w:hAnsi="Times New Roman" w:cs="Times New Roman"/>
              </w:rPr>
              <w:t>Guo </w:t>
            </w:r>
            <w:proofErr w:type="spellStart"/>
            <w:r w:rsidRPr="00E165B3">
              <w:rPr>
                <w:rFonts w:ascii="Times New Roman" w:eastAsiaTheme="minorEastAsia" w:hAnsi="Times New Roman" w:cs="Times New Roman"/>
              </w:rPr>
              <w:t>Kejian</w:t>
            </w:r>
            <w:proofErr w:type="spellEnd"/>
          </w:p>
        </w:tc>
        <w:tc>
          <w:tcPr>
            <w:tcW w:w="5381" w:type="dxa"/>
          </w:tcPr>
          <w:p w14:paraId="5D6109D8" w14:textId="67D366DC" w:rsidR="00033F5D" w:rsidRDefault="00A96F30" w:rsidP="006D38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TW"/>
              </w:rPr>
            </w:pPr>
            <w:r w:rsidRPr="00A96F30">
              <w:rPr>
                <w:rFonts w:ascii="Times New Roman" w:hAnsi="Times New Roman" w:cs="Times New Roman"/>
                <w:lang w:eastAsia="zh-TW"/>
              </w:rPr>
              <w:t>12928966​</w:t>
            </w:r>
          </w:p>
        </w:tc>
      </w:tr>
      <w:tr w:rsidR="00033F5D" w14:paraId="5842B7BA" w14:textId="77777777" w:rsidTr="00033F5D">
        <w:tc>
          <w:tcPr>
            <w:cnfStyle w:val="001000000000" w:firstRow="0" w:lastRow="0" w:firstColumn="1" w:lastColumn="0" w:oddVBand="0" w:evenVBand="0" w:oddHBand="0" w:evenHBand="0" w:firstRowFirstColumn="0" w:firstRowLastColumn="0" w:lastRowFirstColumn="0" w:lastRowLastColumn="0"/>
            <w:tcW w:w="5381" w:type="dxa"/>
          </w:tcPr>
          <w:p w14:paraId="5DA805FD" w14:textId="669FD903" w:rsidR="00033F5D" w:rsidRDefault="00A96F30" w:rsidP="006D38B7">
            <w:pPr>
              <w:jc w:val="center"/>
              <w:rPr>
                <w:rFonts w:ascii="Times New Roman" w:hAnsi="Times New Roman" w:cs="Times New Roman"/>
                <w:lang w:eastAsia="zh-TW"/>
              </w:rPr>
            </w:pPr>
            <w:r w:rsidRPr="007149FF">
              <w:rPr>
                <w:rFonts w:ascii="Times New Roman" w:eastAsiaTheme="minorEastAsia" w:hAnsi="Times New Roman" w:cs="Times New Roman"/>
              </w:rPr>
              <w:t>Cheng Wing Choi</w:t>
            </w:r>
          </w:p>
        </w:tc>
        <w:tc>
          <w:tcPr>
            <w:tcW w:w="5381" w:type="dxa"/>
          </w:tcPr>
          <w:p w14:paraId="11FAA96F" w14:textId="59673F10" w:rsidR="00033F5D" w:rsidRDefault="00A96F30" w:rsidP="006D38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A96F30">
              <w:rPr>
                <w:rFonts w:ascii="Times New Roman" w:hAnsi="Times New Roman" w:cs="Times New Roman"/>
                <w:lang w:eastAsia="zh-TW"/>
              </w:rPr>
              <w:t>13714095</w:t>
            </w:r>
          </w:p>
        </w:tc>
      </w:tr>
    </w:tbl>
    <w:p w14:paraId="25165046" w14:textId="77777777" w:rsidR="008A65AD" w:rsidRDefault="008A65AD" w:rsidP="006D38B7">
      <w:pPr>
        <w:jc w:val="center"/>
        <w:rPr>
          <w:rFonts w:ascii="Times New Roman" w:eastAsiaTheme="minorEastAsia" w:hAnsi="Times New Roman" w:cs="Times New Roman"/>
        </w:rPr>
      </w:pPr>
    </w:p>
    <w:p w14:paraId="0D9A2A25" w14:textId="77777777" w:rsidR="006A683C" w:rsidRDefault="006A683C" w:rsidP="006D38B7">
      <w:pPr>
        <w:jc w:val="center"/>
        <w:rPr>
          <w:rFonts w:ascii="Times New Roman" w:eastAsiaTheme="minorEastAsia" w:hAnsi="Times New Roman" w:cs="Times New Roman"/>
        </w:rPr>
      </w:pPr>
    </w:p>
    <w:p w14:paraId="7D95DD09" w14:textId="77777777" w:rsidR="00277FFB" w:rsidRPr="00277FFB" w:rsidRDefault="00277FFB" w:rsidP="00277FFB">
      <w:pPr>
        <w:jc w:val="center"/>
        <w:rPr>
          <w:rFonts w:ascii="Times New Roman" w:eastAsiaTheme="minorEastAsia" w:hAnsi="Times New Roman" w:cs="Times New Roman" w:hint="eastAsia"/>
          <w:b/>
          <w:bCs/>
          <w:sz w:val="32"/>
          <w:szCs w:val="32"/>
        </w:rPr>
      </w:pPr>
      <w:r w:rsidRPr="00277FFB">
        <w:rPr>
          <w:rFonts w:ascii="Times New Roman" w:eastAsiaTheme="minorEastAsia" w:hAnsi="Times New Roman" w:cs="Times New Roman"/>
          <w:b/>
          <w:bCs/>
          <w:sz w:val="32"/>
          <w:szCs w:val="32"/>
        </w:rPr>
        <w:t>Project Task Distribution</w:t>
      </w:r>
    </w:p>
    <w:p w14:paraId="08D20AED" w14:textId="77777777" w:rsidR="00346272" w:rsidRDefault="00346272" w:rsidP="006D38B7">
      <w:pPr>
        <w:jc w:val="center"/>
        <w:rPr>
          <w:rFonts w:ascii="Times New Roman" w:eastAsiaTheme="minorEastAsia" w:hAnsi="Times New Roman" w:cs="Times New Roman"/>
        </w:rPr>
      </w:pPr>
    </w:p>
    <w:tbl>
      <w:tblPr>
        <w:tblStyle w:val="PlainTable1"/>
        <w:tblW w:w="0" w:type="auto"/>
        <w:tblLook w:val="04A0" w:firstRow="1" w:lastRow="0" w:firstColumn="1" w:lastColumn="0" w:noHBand="0" w:noVBand="1"/>
      </w:tblPr>
      <w:tblGrid>
        <w:gridCol w:w="3587"/>
        <w:gridCol w:w="3587"/>
        <w:gridCol w:w="3588"/>
      </w:tblGrid>
      <w:tr w:rsidR="008D136A" w14:paraId="7B52E531" w14:textId="77777777" w:rsidTr="008D1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tcPr>
          <w:p w14:paraId="27F30445" w14:textId="53F45290" w:rsidR="008D136A" w:rsidRDefault="008D136A" w:rsidP="006D38B7">
            <w:pPr>
              <w:jc w:val="center"/>
              <w:rPr>
                <w:rFonts w:ascii="Times New Roman" w:eastAsiaTheme="minorEastAsia" w:hAnsi="Times New Roman" w:cs="Times New Roman"/>
              </w:rPr>
            </w:pPr>
            <w:r>
              <w:rPr>
                <w:rFonts w:ascii="Times New Roman" w:eastAsiaTheme="minorEastAsia" w:hAnsi="Times New Roman" w:cs="Times New Roman" w:hint="eastAsia"/>
              </w:rPr>
              <w:t>Member</w:t>
            </w:r>
          </w:p>
        </w:tc>
        <w:tc>
          <w:tcPr>
            <w:tcW w:w="3587" w:type="dxa"/>
          </w:tcPr>
          <w:p w14:paraId="30F79459" w14:textId="11B8525B" w:rsidR="008D136A" w:rsidRDefault="008D136A" w:rsidP="006D38B7">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rPr>
            </w:pPr>
            <w:r>
              <w:rPr>
                <w:rFonts w:ascii="Times New Roman" w:eastAsiaTheme="minorEastAsia" w:hAnsi="Times New Roman" w:cs="Times New Roman" w:hint="eastAsia"/>
              </w:rPr>
              <w:t>Task</w:t>
            </w:r>
          </w:p>
        </w:tc>
        <w:tc>
          <w:tcPr>
            <w:tcW w:w="3588" w:type="dxa"/>
          </w:tcPr>
          <w:p w14:paraId="2502E689" w14:textId="0D81EBE2" w:rsidR="008D136A" w:rsidRDefault="008D136A" w:rsidP="006D38B7">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rPr>
            </w:pPr>
            <w:r>
              <w:rPr>
                <w:rFonts w:ascii="Times New Roman" w:eastAsiaTheme="minorEastAsia" w:hAnsi="Times New Roman" w:cs="Times New Roman" w:hint="eastAsia"/>
              </w:rPr>
              <w:t>Description</w:t>
            </w:r>
          </w:p>
        </w:tc>
      </w:tr>
      <w:tr w:rsidR="008D136A" w14:paraId="63E32AA8" w14:textId="77777777" w:rsidTr="008D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tcPr>
          <w:p w14:paraId="362F7752" w14:textId="18D249B0" w:rsidR="008D136A" w:rsidRDefault="00A87888" w:rsidP="006D38B7">
            <w:pPr>
              <w:jc w:val="center"/>
              <w:rPr>
                <w:rFonts w:ascii="Times New Roman" w:eastAsiaTheme="minorEastAsia" w:hAnsi="Times New Roman" w:cs="Times New Roman"/>
              </w:rPr>
            </w:pPr>
            <w:r w:rsidRPr="00A87888">
              <w:rPr>
                <w:rFonts w:ascii="Times New Roman" w:eastAsiaTheme="minorEastAsia" w:hAnsi="Times New Roman" w:cs="Times New Roman"/>
              </w:rPr>
              <w:t>Leung Ho Cheung</w:t>
            </w:r>
          </w:p>
        </w:tc>
        <w:tc>
          <w:tcPr>
            <w:tcW w:w="3587" w:type="dxa"/>
          </w:tcPr>
          <w:p w14:paraId="56015BA1" w14:textId="68DDD055" w:rsidR="008D136A" w:rsidRDefault="007974CF"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7974CF">
              <w:rPr>
                <w:rFonts w:ascii="Times New Roman" w:eastAsiaTheme="minorEastAsia" w:hAnsi="Times New Roman" w:cs="Times New Roman"/>
              </w:rPr>
              <w:t>Model Training &amp; Hyperparameter Tuning</w:t>
            </w:r>
          </w:p>
        </w:tc>
        <w:tc>
          <w:tcPr>
            <w:tcW w:w="3588" w:type="dxa"/>
          </w:tcPr>
          <w:p w14:paraId="0D251D56" w14:textId="6721D38F" w:rsidR="008D136A" w:rsidRDefault="003C5E50"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3C5E50">
              <w:rPr>
                <w:rFonts w:ascii="Times New Roman" w:eastAsiaTheme="minorEastAsia" w:hAnsi="Times New Roman" w:cs="Times New Roman"/>
              </w:rPr>
              <w:t>Develop training scripts, configure GPU environment, tune hyperparameters</w:t>
            </w:r>
          </w:p>
        </w:tc>
      </w:tr>
      <w:tr w:rsidR="008D136A" w14:paraId="693F0FCA" w14:textId="77777777" w:rsidTr="008D136A">
        <w:tc>
          <w:tcPr>
            <w:cnfStyle w:val="001000000000" w:firstRow="0" w:lastRow="0" w:firstColumn="1" w:lastColumn="0" w:oddVBand="0" w:evenVBand="0" w:oddHBand="0" w:evenHBand="0" w:firstRowFirstColumn="0" w:firstRowLastColumn="0" w:lastRowFirstColumn="0" w:lastRowLastColumn="0"/>
            <w:tcW w:w="3587" w:type="dxa"/>
          </w:tcPr>
          <w:p w14:paraId="1CE854A3" w14:textId="51C8ECDD" w:rsidR="008D136A" w:rsidRDefault="00252113" w:rsidP="006D38B7">
            <w:pPr>
              <w:jc w:val="center"/>
              <w:rPr>
                <w:rFonts w:ascii="Times New Roman" w:eastAsiaTheme="minorEastAsia" w:hAnsi="Times New Roman" w:cs="Times New Roman"/>
              </w:rPr>
            </w:pPr>
            <w:r w:rsidRPr="00252113">
              <w:rPr>
                <w:rFonts w:ascii="Times New Roman" w:eastAsiaTheme="minorEastAsia" w:hAnsi="Times New Roman" w:cs="Times New Roman"/>
              </w:rPr>
              <w:t>Chris Limbu</w:t>
            </w:r>
          </w:p>
        </w:tc>
        <w:tc>
          <w:tcPr>
            <w:tcW w:w="3587" w:type="dxa"/>
          </w:tcPr>
          <w:p w14:paraId="1803B062" w14:textId="2498F6F1" w:rsidR="008D136A" w:rsidRDefault="00BB3FB5" w:rsidP="006D38B7">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BB3FB5">
              <w:rPr>
                <w:rFonts w:ascii="Times New Roman" w:eastAsiaTheme="minorEastAsia" w:hAnsi="Times New Roman" w:cs="Times New Roman"/>
              </w:rPr>
              <w:t>Dataset Collection &amp; Data Preprocessing</w:t>
            </w:r>
          </w:p>
        </w:tc>
        <w:tc>
          <w:tcPr>
            <w:tcW w:w="3588" w:type="dxa"/>
          </w:tcPr>
          <w:p w14:paraId="609257CC" w14:textId="70199B63" w:rsidR="008D136A" w:rsidRDefault="009E4098" w:rsidP="006D38B7">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E4098">
              <w:rPr>
                <w:rFonts w:ascii="Times New Roman" w:eastAsiaTheme="minorEastAsia" w:hAnsi="Times New Roman" w:cs="Times New Roman"/>
              </w:rPr>
              <w:t>Assist annotation, handle data augmentation and dataset splitting</w:t>
            </w:r>
          </w:p>
        </w:tc>
      </w:tr>
      <w:tr w:rsidR="008D136A" w14:paraId="169805A1" w14:textId="77777777" w:rsidTr="008D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tcPr>
          <w:p w14:paraId="334D9AB1" w14:textId="6595B2E4" w:rsidR="008D136A" w:rsidRDefault="00252113" w:rsidP="007149FF">
            <w:pPr>
              <w:tabs>
                <w:tab w:val="left" w:pos="2292"/>
              </w:tabs>
              <w:jc w:val="center"/>
              <w:rPr>
                <w:rFonts w:ascii="Times New Roman" w:eastAsiaTheme="minorEastAsia" w:hAnsi="Times New Roman" w:cs="Times New Roman" w:hint="eastAsia"/>
              </w:rPr>
            </w:pPr>
            <w:r w:rsidRPr="00252113">
              <w:rPr>
                <w:rFonts w:ascii="Times New Roman" w:eastAsiaTheme="minorEastAsia" w:hAnsi="Times New Roman" w:cs="Times New Roman"/>
              </w:rPr>
              <w:t>To Siu Lap</w:t>
            </w:r>
          </w:p>
        </w:tc>
        <w:tc>
          <w:tcPr>
            <w:tcW w:w="3587" w:type="dxa"/>
          </w:tcPr>
          <w:p w14:paraId="433437C4" w14:textId="039C0487" w:rsidR="008D136A" w:rsidRDefault="00C5307F"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C5307F">
              <w:rPr>
                <w:rFonts w:ascii="Times New Roman" w:eastAsiaTheme="minorEastAsia" w:hAnsi="Times New Roman" w:cs="Times New Roman"/>
              </w:rPr>
              <w:t>Model Training &amp; Evaluation</w:t>
            </w:r>
          </w:p>
        </w:tc>
        <w:tc>
          <w:tcPr>
            <w:tcW w:w="3588" w:type="dxa"/>
          </w:tcPr>
          <w:p w14:paraId="454C2E46" w14:textId="5F74300F" w:rsidR="008D136A" w:rsidRDefault="006F1FF7"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6F1FF7">
              <w:rPr>
                <w:rFonts w:ascii="Times New Roman" w:eastAsiaTheme="minorEastAsia" w:hAnsi="Times New Roman" w:cs="Times New Roman"/>
              </w:rPr>
              <w:t>Assist training</w:t>
            </w:r>
          </w:p>
        </w:tc>
      </w:tr>
      <w:tr w:rsidR="008D136A" w14:paraId="5ED81764" w14:textId="77777777" w:rsidTr="008D136A">
        <w:tc>
          <w:tcPr>
            <w:cnfStyle w:val="001000000000" w:firstRow="0" w:lastRow="0" w:firstColumn="1" w:lastColumn="0" w:oddVBand="0" w:evenVBand="0" w:oddHBand="0" w:evenHBand="0" w:firstRowFirstColumn="0" w:firstRowLastColumn="0" w:lastRowFirstColumn="0" w:lastRowLastColumn="0"/>
            <w:tcW w:w="3587" w:type="dxa"/>
          </w:tcPr>
          <w:p w14:paraId="611CAEEE" w14:textId="59971F69" w:rsidR="008D136A" w:rsidRDefault="00E165B3" w:rsidP="006D38B7">
            <w:pPr>
              <w:jc w:val="center"/>
              <w:rPr>
                <w:rFonts w:ascii="Times New Roman" w:eastAsiaTheme="minorEastAsia" w:hAnsi="Times New Roman" w:cs="Times New Roman"/>
              </w:rPr>
            </w:pPr>
            <w:r w:rsidRPr="00E165B3">
              <w:rPr>
                <w:rFonts w:ascii="Times New Roman" w:eastAsiaTheme="minorEastAsia" w:hAnsi="Times New Roman" w:cs="Times New Roman"/>
              </w:rPr>
              <w:t>Guo </w:t>
            </w:r>
            <w:proofErr w:type="spellStart"/>
            <w:r w:rsidRPr="00E165B3">
              <w:rPr>
                <w:rFonts w:ascii="Times New Roman" w:eastAsiaTheme="minorEastAsia" w:hAnsi="Times New Roman" w:cs="Times New Roman"/>
              </w:rPr>
              <w:t>Kejian</w:t>
            </w:r>
            <w:proofErr w:type="spellEnd"/>
          </w:p>
        </w:tc>
        <w:tc>
          <w:tcPr>
            <w:tcW w:w="3587" w:type="dxa"/>
          </w:tcPr>
          <w:p w14:paraId="246FB834" w14:textId="4323BC43" w:rsidR="008D136A" w:rsidRDefault="002D3A52" w:rsidP="006D38B7">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2D3A52">
              <w:rPr>
                <w:rFonts w:ascii="Times New Roman" w:eastAsiaTheme="minorEastAsia" w:hAnsi="Times New Roman" w:cs="Times New Roman"/>
              </w:rPr>
              <w:t>Dataset Collection &amp; Annotation</w:t>
            </w:r>
          </w:p>
        </w:tc>
        <w:tc>
          <w:tcPr>
            <w:tcW w:w="3588" w:type="dxa"/>
          </w:tcPr>
          <w:p w14:paraId="6CFA7143" w14:textId="0E49F807" w:rsidR="008D136A" w:rsidRDefault="00886B07" w:rsidP="006D38B7">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86B07">
              <w:rPr>
                <w:rFonts w:ascii="Times New Roman" w:eastAsiaTheme="minorEastAsia" w:hAnsi="Times New Roman" w:cs="Times New Roman"/>
              </w:rPr>
              <w:t>Collect and annotate images using Roboflow, define 9 object classes</w:t>
            </w:r>
          </w:p>
        </w:tc>
      </w:tr>
      <w:tr w:rsidR="008D136A" w14:paraId="352315A5" w14:textId="77777777" w:rsidTr="008D1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7" w:type="dxa"/>
          </w:tcPr>
          <w:p w14:paraId="23064181" w14:textId="737B5A72" w:rsidR="008D136A" w:rsidRDefault="007149FF" w:rsidP="006D38B7">
            <w:pPr>
              <w:jc w:val="center"/>
              <w:rPr>
                <w:rFonts w:ascii="Times New Roman" w:eastAsiaTheme="minorEastAsia" w:hAnsi="Times New Roman" w:cs="Times New Roman"/>
              </w:rPr>
            </w:pPr>
            <w:r w:rsidRPr="007149FF">
              <w:rPr>
                <w:rFonts w:ascii="Times New Roman" w:eastAsiaTheme="minorEastAsia" w:hAnsi="Times New Roman" w:cs="Times New Roman"/>
              </w:rPr>
              <w:t>Cheng Wing Choi</w:t>
            </w:r>
          </w:p>
        </w:tc>
        <w:tc>
          <w:tcPr>
            <w:tcW w:w="3587" w:type="dxa"/>
          </w:tcPr>
          <w:p w14:paraId="420BB41A" w14:textId="08565181" w:rsidR="008D136A" w:rsidRDefault="00FC6F55"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FC6F55">
              <w:rPr>
                <w:rFonts w:ascii="Times New Roman" w:eastAsiaTheme="minorEastAsia" w:hAnsi="Times New Roman" w:cs="Times New Roman"/>
              </w:rPr>
              <w:t>Real-time Detection &amp; Report Writing</w:t>
            </w:r>
          </w:p>
        </w:tc>
        <w:tc>
          <w:tcPr>
            <w:tcW w:w="3588" w:type="dxa"/>
          </w:tcPr>
          <w:p w14:paraId="560912CD" w14:textId="59E73F78" w:rsidR="008D136A" w:rsidRDefault="005D6EEC" w:rsidP="006D38B7">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1F7E26">
              <w:rPr>
                <w:rFonts w:ascii="Times New Roman" w:eastAsiaTheme="minorEastAsia" w:hAnsi="Times New Roman" w:cs="Times New Roman"/>
              </w:rPr>
              <w:t>Compile</w:t>
            </w:r>
            <w:r w:rsidR="001F7E26" w:rsidRPr="001F7E26">
              <w:rPr>
                <w:rFonts w:ascii="Times New Roman" w:eastAsiaTheme="minorEastAsia" w:hAnsi="Times New Roman" w:cs="Times New Roman"/>
              </w:rPr>
              <w:t xml:space="preserve"> experimental results and </w:t>
            </w:r>
            <w:r w:rsidR="007C273D" w:rsidRPr="007C273D">
              <w:rPr>
                <w:rFonts w:ascii="Times New Roman" w:eastAsiaTheme="minorEastAsia" w:hAnsi="Times New Roman" w:cs="Times New Roman"/>
              </w:rPr>
              <w:t xml:space="preserve">analyze confusion matrix, evaluate </w:t>
            </w:r>
            <w:proofErr w:type="spellStart"/>
            <w:r w:rsidR="007C273D" w:rsidRPr="007C273D">
              <w:rPr>
                <w:rFonts w:ascii="Times New Roman" w:eastAsiaTheme="minorEastAsia" w:hAnsi="Times New Roman" w:cs="Times New Roman"/>
              </w:rPr>
              <w:t>mAP</w:t>
            </w:r>
            <w:proofErr w:type="spellEnd"/>
            <w:r w:rsidR="007C273D" w:rsidRPr="007C273D">
              <w:rPr>
                <w:rFonts w:ascii="Times New Roman" w:eastAsiaTheme="minorEastAsia" w:hAnsi="Times New Roman" w:cs="Times New Roman"/>
              </w:rPr>
              <w:t xml:space="preserve"> metrics and per-class</w:t>
            </w:r>
          </w:p>
        </w:tc>
      </w:tr>
    </w:tbl>
    <w:p w14:paraId="1B360A62" w14:textId="77777777" w:rsidR="00346272" w:rsidRDefault="00346272" w:rsidP="006D38B7">
      <w:pPr>
        <w:jc w:val="center"/>
        <w:rPr>
          <w:rFonts w:ascii="Times New Roman" w:eastAsiaTheme="minorEastAsia" w:hAnsi="Times New Roman" w:cs="Times New Roman"/>
        </w:rPr>
      </w:pPr>
    </w:p>
    <w:p w14:paraId="02392D9E" w14:textId="0CDB48D7" w:rsidR="00FB7A69" w:rsidRPr="00586D6D" w:rsidRDefault="000B62ED">
      <w:pPr>
        <w:rPr>
          <w:rFonts w:ascii="Times New Roman" w:eastAsiaTheme="minorEastAsia" w:hAnsi="Times New Roman" w:cs="Times New Roman" w:hint="eastAsia"/>
        </w:rPr>
      </w:pPr>
      <w:r>
        <w:rPr>
          <w:rFonts w:ascii="Times New Roman" w:hAnsi="Times New Roman" w:cs="Times New Roman"/>
          <w:lang w:eastAsia="zh-TW"/>
        </w:rPr>
        <w:br w:type="page"/>
      </w:r>
    </w:p>
    <w:sdt>
      <w:sdtPr>
        <w:rPr>
          <w:rFonts w:ascii="Times New Roman" w:eastAsia="Microsoft JhengHei UI" w:hAnsi="Times New Roman" w:cs="Times New Roman"/>
          <w:color w:val="auto"/>
          <w:sz w:val="24"/>
          <w:szCs w:val="24"/>
          <w:lang w:val="zh-TW" w:eastAsia="zh-CN"/>
        </w:rPr>
        <w:id w:val="-840614563"/>
        <w:docPartObj>
          <w:docPartGallery w:val="Table of Contents"/>
          <w:docPartUnique/>
        </w:docPartObj>
      </w:sdtPr>
      <w:sdtEndPr>
        <w:rPr>
          <w:b/>
          <w:bCs/>
        </w:rPr>
      </w:sdtEndPr>
      <w:sdtContent>
        <w:p w14:paraId="0F8115EA" w14:textId="182FEAAB" w:rsidR="00E577C2" w:rsidRPr="009E1323" w:rsidRDefault="00E577C2">
          <w:pPr>
            <w:pStyle w:val="TOCHeading"/>
            <w:rPr>
              <w:rFonts w:ascii="Times New Roman" w:hAnsi="Times New Roman" w:cs="Times New Roman"/>
            </w:rPr>
          </w:pPr>
          <w:r w:rsidRPr="009E1323">
            <w:rPr>
              <w:rFonts w:ascii="Times New Roman" w:hAnsi="Times New Roman" w:cs="Times New Roman"/>
            </w:rPr>
            <w:t>Content Page</w:t>
          </w:r>
        </w:p>
        <w:p w14:paraId="1E748138" w14:textId="06736C3C" w:rsidR="00E577C2" w:rsidRPr="009E1323" w:rsidRDefault="00E577C2" w:rsidP="00E577C2">
          <w:pPr>
            <w:rPr>
              <w:rFonts w:ascii="Times New Roman" w:hAnsi="Times New Roman" w:cs="Times New Roman"/>
              <w:sz w:val="28"/>
              <w:szCs w:val="28"/>
              <w:lang w:eastAsia="zh-TW"/>
            </w:rPr>
          </w:pPr>
        </w:p>
        <w:p w14:paraId="639D424B" w14:textId="22445D1C" w:rsidR="00876781" w:rsidRDefault="00E577C2">
          <w:pPr>
            <w:pStyle w:val="TOC1"/>
            <w:tabs>
              <w:tab w:val="right" w:leader="dot" w:pos="10762"/>
            </w:tabs>
            <w:rPr>
              <w:rFonts w:cstheme="minorBidi"/>
              <w:noProof/>
              <w:kern w:val="2"/>
              <w:szCs w:val="24"/>
              <w:lang w:eastAsia="zh-CN"/>
              <w14:ligatures w14:val="standardContextual"/>
            </w:rPr>
          </w:pPr>
          <w:r w:rsidRPr="009E1323">
            <w:rPr>
              <w:rFonts w:ascii="Times New Roman" w:hAnsi="Times New Roman"/>
              <w:sz w:val="28"/>
              <w:szCs w:val="28"/>
            </w:rPr>
            <w:fldChar w:fldCharType="begin"/>
          </w:r>
          <w:r w:rsidRPr="009E1323">
            <w:rPr>
              <w:rFonts w:ascii="Times New Roman" w:hAnsi="Times New Roman"/>
              <w:sz w:val="28"/>
              <w:szCs w:val="28"/>
            </w:rPr>
            <w:instrText xml:space="preserve"> TOC \o "1-3" \h \z \u </w:instrText>
          </w:r>
          <w:r w:rsidRPr="009E1323">
            <w:rPr>
              <w:rFonts w:ascii="Times New Roman" w:hAnsi="Times New Roman"/>
              <w:sz w:val="28"/>
              <w:szCs w:val="28"/>
            </w:rPr>
            <w:fldChar w:fldCharType="separate"/>
          </w:r>
          <w:hyperlink w:anchor="_Toc216041068" w:history="1">
            <w:r w:rsidR="00876781" w:rsidRPr="00976E73">
              <w:rPr>
                <w:rStyle w:val="Hyperlink"/>
                <w:rFonts w:ascii="Times New Roman" w:hAnsi="Times New Roman"/>
                <w:noProof/>
              </w:rPr>
              <w:t>Introduction</w:t>
            </w:r>
            <w:r w:rsidR="00876781">
              <w:rPr>
                <w:noProof/>
                <w:webHidden/>
              </w:rPr>
              <w:tab/>
            </w:r>
            <w:r w:rsidR="00876781">
              <w:rPr>
                <w:noProof/>
                <w:webHidden/>
              </w:rPr>
              <w:fldChar w:fldCharType="begin"/>
            </w:r>
            <w:r w:rsidR="00876781">
              <w:rPr>
                <w:noProof/>
                <w:webHidden/>
              </w:rPr>
              <w:instrText xml:space="preserve"> PAGEREF _Toc216041068 \h </w:instrText>
            </w:r>
            <w:r w:rsidR="00876781">
              <w:rPr>
                <w:noProof/>
                <w:webHidden/>
              </w:rPr>
            </w:r>
            <w:r w:rsidR="00876781">
              <w:rPr>
                <w:noProof/>
                <w:webHidden/>
              </w:rPr>
              <w:fldChar w:fldCharType="separate"/>
            </w:r>
            <w:r w:rsidR="00876781">
              <w:rPr>
                <w:noProof/>
                <w:webHidden/>
              </w:rPr>
              <w:t>4</w:t>
            </w:r>
            <w:r w:rsidR="00876781">
              <w:rPr>
                <w:noProof/>
                <w:webHidden/>
              </w:rPr>
              <w:fldChar w:fldCharType="end"/>
            </w:r>
          </w:hyperlink>
        </w:p>
        <w:p w14:paraId="2305289D" w14:textId="35DC2522" w:rsidR="00876781" w:rsidRDefault="00876781">
          <w:pPr>
            <w:pStyle w:val="TOC2"/>
            <w:tabs>
              <w:tab w:val="right" w:leader="dot" w:pos="10762"/>
            </w:tabs>
            <w:rPr>
              <w:rFonts w:cstheme="minorBidi"/>
              <w:noProof/>
              <w:kern w:val="2"/>
              <w:szCs w:val="24"/>
              <w:lang w:eastAsia="zh-CN"/>
              <w14:ligatures w14:val="standardContextual"/>
            </w:rPr>
          </w:pPr>
          <w:hyperlink w:anchor="_Toc216041069" w:history="1">
            <w:r w:rsidRPr="00976E73">
              <w:rPr>
                <w:rStyle w:val="Hyperlink"/>
                <w:rFonts w:ascii="Times New Roman" w:eastAsia="PMingLiU" w:hAnsi="Times New Roman"/>
                <w:noProof/>
              </w:rPr>
              <w:t>Background</w:t>
            </w:r>
            <w:r>
              <w:rPr>
                <w:noProof/>
                <w:webHidden/>
              </w:rPr>
              <w:tab/>
            </w:r>
            <w:r>
              <w:rPr>
                <w:noProof/>
                <w:webHidden/>
              </w:rPr>
              <w:fldChar w:fldCharType="begin"/>
            </w:r>
            <w:r>
              <w:rPr>
                <w:noProof/>
                <w:webHidden/>
              </w:rPr>
              <w:instrText xml:space="preserve"> PAGEREF _Toc216041069 \h </w:instrText>
            </w:r>
            <w:r>
              <w:rPr>
                <w:noProof/>
                <w:webHidden/>
              </w:rPr>
            </w:r>
            <w:r>
              <w:rPr>
                <w:noProof/>
                <w:webHidden/>
              </w:rPr>
              <w:fldChar w:fldCharType="separate"/>
            </w:r>
            <w:r>
              <w:rPr>
                <w:noProof/>
                <w:webHidden/>
              </w:rPr>
              <w:t>4</w:t>
            </w:r>
            <w:r>
              <w:rPr>
                <w:noProof/>
                <w:webHidden/>
              </w:rPr>
              <w:fldChar w:fldCharType="end"/>
            </w:r>
          </w:hyperlink>
        </w:p>
        <w:p w14:paraId="17F3E20F" w14:textId="0487394F" w:rsidR="00876781" w:rsidRDefault="00876781">
          <w:pPr>
            <w:pStyle w:val="TOC2"/>
            <w:tabs>
              <w:tab w:val="right" w:leader="dot" w:pos="10762"/>
            </w:tabs>
            <w:rPr>
              <w:rFonts w:cstheme="minorBidi"/>
              <w:noProof/>
              <w:kern w:val="2"/>
              <w:szCs w:val="24"/>
              <w:lang w:eastAsia="zh-CN"/>
              <w14:ligatures w14:val="standardContextual"/>
            </w:rPr>
          </w:pPr>
          <w:hyperlink w:anchor="_Toc216041070" w:history="1">
            <w:r w:rsidRPr="00976E73">
              <w:rPr>
                <w:rStyle w:val="Hyperlink"/>
                <w:rFonts w:ascii="Times New Roman" w:eastAsia="PMingLiU" w:hAnsi="Times New Roman"/>
                <w:noProof/>
              </w:rPr>
              <w:t>Problem</w:t>
            </w:r>
            <w:r>
              <w:rPr>
                <w:noProof/>
                <w:webHidden/>
              </w:rPr>
              <w:tab/>
            </w:r>
            <w:r>
              <w:rPr>
                <w:noProof/>
                <w:webHidden/>
              </w:rPr>
              <w:fldChar w:fldCharType="begin"/>
            </w:r>
            <w:r>
              <w:rPr>
                <w:noProof/>
                <w:webHidden/>
              </w:rPr>
              <w:instrText xml:space="preserve"> PAGEREF _Toc216041070 \h </w:instrText>
            </w:r>
            <w:r>
              <w:rPr>
                <w:noProof/>
                <w:webHidden/>
              </w:rPr>
            </w:r>
            <w:r>
              <w:rPr>
                <w:noProof/>
                <w:webHidden/>
              </w:rPr>
              <w:fldChar w:fldCharType="separate"/>
            </w:r>
            <w:r>
              <w:rPr>
                <w:noProof/>
                <w:webHidden/>
              </w:rPr>
              <w:t>4</w:t>
            </w:r>
            <w:r>
              <w:rPr>
                <w:noProof/>
                <w:webHidden/>
              </w:rPr>
              <w:fldChar w:fldCharType="end"/>
            </w:r>
          </w:hyperlink>
        </w:p>
        <w:p w14:paraId="023416D2" w14:textId="7F814C9F" w:rsidR="00876781" w:rsidRDefault="00876781">
          <w:pPr>
            <w:pStyle w:val="TOC2"/>
            <w:tabs>
              <w:tab w:val="right" w:leader="dot" w:pos="10762"/>
            </w:tabs>
            <w:rPr>
              <w:rFonts w:cstheme="minorBidi"/>
              <w:noProof/>
              <w:kern w:val="2"/>
              <w:szCs w:val="24"/>
              <w:lang w:eastAsia="zh-CN"/>
              <w14:ligatures w14:val="standardContextual"/>
            </w:rPr>
          </w:pPr>
          <w:hyperlink w:anchor="_Toc216041071" w:history="1">
            <w:r w:rsidRPr="00976E73">
              <w:rPr>
                <w:rStyle w:val="Hyperlink"/>
                <w:rFonts w:ascii="Times New Roman" w:eastAsia="PMingLiU" w:hAnsi="Times New Roman"/>
                <w:noProof/>
              </w:rPr>
              <w:t>Objectives</w:t>
            </w:r>
            <w:r>
              <w:rPr>
                <w:noProof/>
                <w:webHidden/>
              </w:rPr>
              <w:tab/>
            </w:r>
            <w:r>
              <w:rPr>
                <w:noProof/>
                <w:webHidden/>
              </w:rPr>
              <w:fldChar w:fldCharType="begin"/>
            </w:r>
            <w:r>
              <w:rPr>
                <w:noProof/>
                <w:webHidden/>
              </w:rPr>
              <w:instrText xml:space="preserve"> PAGEREF _Toc216041071 \h </w:instrText>
            </w:r>
            <w:r>
              <w:rPr>
                <w:noProof/>
                <w:webHidden/>
              </w:rPr>
            </w:r>
            <w:r>
              <w:rPr>
                <w:noProof/>
                <w:webHidden/>
              </w:rPr>
              <w:fldChar w:fldCharType="separate"/>
            </w:r>
            <w:r>
              <w:rPr>
                <w:noProof/>
                <w:webHidden/>
              </w:rPr>
              <w:t>4</w:t>
            </w:r>
            <w:r>
              <w:rPr>
                <w:noProof/>
                <w:webHidden/>
              </w:rPr>
              <w:fldChar w:fldCharType="end"/>
            </w:r>
          </w:hyperlink>
        </w:p>
        <w:p w14:paraId="235C20B3" w14:textId="36009768" w:rsidR="00876781" w:rsidRDefault="00876781">
          <w:pPr>
            <w:pStyle w:val="TOC2"/>
            <w:tabs>
              <w:tab w:val="right" w:leader="dot" w:pos="10762"/>
            </w:tabs>
            <w:rPr>
              <w:rFonts w:cstheme="minorBidi"/>
              <w:noProof/>
              <w:kern w:val="2"/>
              <w:szCs w:val="24"/>
              <w:lang w:eastAsia="zh-CN"/>
              <w14:ligatures w14:val="standardContextual"/>
            </w:rPr>
          </w:pPr>
          <w:hyperlink w:anchor="_Toc216041072" w:history="1">
            <w:r w:rsidRPr="00976E73">
              <w:rPr>
                <w:rStyle w:val="Hyperlink"/>
                <w:rFonts w:ascii="Times New Roman" w:eastAsia="PMingLiU" w:hAnsi="Times New Roman"/>
                <w:noProof/>
              </w:rPr>
              <w:t>Scope</w:t>
            </w:r>
            <w:r>
              <w:rPr>
                <w:noProof/>
                <w:webHidden/>
              </w:rPr>
              <w:tab/>
            </w:r>
            <w:r>
              <w:rPr>
                <w:noProof/>
                <w:webHidden/>
              </w:rPr>
              <w:fldChar w:fldCharType="begin"/>
            </w:r>
            <w:r>
              <w:rPr>
                <w:noProof/>
                <w:webHidden/>
              </w:rPr>
              <w:instrText xml:space="preserve"> PAGEREF _Toc216041072 \h </w:instrText>
            </w:r>
            <w:r>
              <w:rPr>
                <w:noProof/>
                <w:webHidden/>
              </w:rPr>
            </w:r>
            <w:r>
              <w:rPr>
                <w:noProof/>
                <w:webHidden/>
              </w:rPr>
              <w:fldChar w:fldCharType="separate"/>
            </w:r>
            <w:r>
              <w:rPr>
                <w:noProof/>
                <w:webHidden/>
              </w:rPr>
              <w:t>4</w:t>
            </w:r>
            <w:r>
              <w:rPr>
                <w:noProof/>
                <w:webHidden/>
              </w:rPr>
              <w:fldChar w:fldCharType="end"/>
            </w:r>
          </w:hyperlink>
        </w:p>
        <w:p w14:paraId="205F4587" w14:textId="2BD62815" w:rsidR="00876781" w:rsidRDefault="00876781">
          <w:pPr>
            <w:pStyle w:val="TOC1"/>
            <w:tabs>
              <w:tab w:val="right" w:leader="dot" w:pos="10762"/>
            </w:tabs>
            <w:rPr>
              <w:rFonts w:cstheme="minorBidi"/>
              <w:noProof/>
              <w:kern w:val="2"/>
              <w:szCs w:val="24"/>
              <w:lang w:eastAsia="zh-CN"/>
              <w14:ligatures w14:val="standardContextual"/>
            </w:rPr>
          </w:pPr>
          <w:hyperlink w:anchor="_Toc216041073" w:history="1">
            <w:r w:rsidRPr="00976E73">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_Toc216041073 \h </w:instrText>
            </w:r>
            <w:r>
              <w:rPr>
                <w:noProof/>
                <w:webHidden/>
              </w:rPr>
            </w:r>
            <w:r>
              <w:rPr>
                <w:noProof/>
                <w:webHidden/>
              </w:rPr>
              <w:fldChar w:fldCharType="separate"/>
            </w:r>
            <w:r>
              <w:rPr>
                <w:noProof/>
                <w:webHidden/>
              </w:rPr>
              <w:t>5</w:t>
            </w:r>
            <w:r>
              <w:rPr>
                <w:noProof/>
                <w:webHidden/>
              </w:rPr>
              <w:fldChar w:fldCharType="end"/>
            </w:r>
          </w:hyperlink>
        </w:p>
        <w:p w14:paraId="01FB1600" w14:textId="2BBB57B1" w:rsidR="00876781" w:rsidRDefault="00876781">
          <w:pPr>
            <w:pStyle w:val="TOC1"/>
            <w:tabs>
              <w:tab w:val="right" w:leader="dot" w:pos="10762"/>
            </w:tabs>
            <w:rPr>
              <w:rFonts w:cstheme="minorBidi"/>
              <w:noProof/>
              <w:kern w:val="2"/>
              <w:szCs w:val="24"/>
              <w:lang w:eastAsia="zh-CN"/>
              <w14:ligatures w14:val="standardContextual"/>
            </w:rPr>
          </w:pPr>
          <w:hyperlink w:anchor="_Toc216041074" w:history="1">
            <w:r w:rsidRPr="00976E73">
              <w:rPr>
                <w:rStyle w:val="Hyperlink"/>
                <w:rFonts w:ascii="Times New Roman" w:hAnsi="Times New Roman"/>
                <w:noProof/>
              </w:rPr>
              <w:t>Methodology</w:t>
            </w:r>
            <w:r>
              <w:rPr>
                <w:noProof/>
                <w:webHidden/>
              </w:rPr>
              <w:tab/>
            </w:r>
            <w:r>
              <w:rPr>
                <w:noProof/>
                <w:webHidden/>
              </w:rPr>
              <w:fldChar w:fldCharType="begin"/>
            </w:r>
            <w:r>
              <w:rPr>
                <w:noProof/>
                <w:webHidden/>
              </w:rPr>
              <w:instrText xml:space="preserve"> PAGEREF _Toc216041074 \h </w:instrText>
            </w:r>
            <w:r>
              <w:rPr>
                <w:noProof/>
                <w:webHidden/>
              </w:rPr>
            </w:r>
            <w:r>
              <w:rPr>
                <w:noProof/>
                <w:webHidden/>
              </w:rPr>
              <w:fldChar w:fldCharType="separate"/>
            </w:r>
            <w:r>
              <w:rPr>
                <w:noProof/>
                <w:webHidden/>
              </w:rPr>
              <w:t>6</w:t>
            </w:r>
            <w:r>
              <w:rPr>
                <w:noProof/>
                <w:webHidden/>
              </w:rPr>
              <w:fldChar w:fldCharType="end"/>
            </w:r>
          </w:hyperlink>
        </w:p>
        <w:p w14:paraId="1887BC31" w14:textId="5F797FAC" w:rsidR="00876781" w:rsidRDefault="00876781">
          <w:pPr>
            <w:pStyle w:val="TOC2"/>
            <w:tabs>
              <w:tab w:val="right" w:leader="dot" w:pos="10762"/>
            </w:tabs>
            <w:rPr>
              <w:rFonts w:cstheme="minorBidi"/>
              <w:noProof/>
              <w:kern w:val="2"/>
              <w:szCs w:val="24"/>
              <w:lang w:eastAsia="zh-CN"/>
              <w14:ligatures w14:val="standardContextual"/>
            </w:rPr>
          </w:pPr>
          <w:hyperlink w:anchor="_Toc216041075" w:history="1">
            <w:r w:rsidRPr="00976E73">
              <w:rPr>
                <w:rStyle w:val="Hyperlink"/>
                <w:noProof/>
                <w:lang w:val="en-GB"/>
              </w:rPr>
              <w:t>Datasets and Preprocessing</w:t>
            </w:r>
            <w:r>
              <w:rPr>
                <w:noProof/>
                <w:webHidden/>
              </w:rPr>
              <w:tab/>
            </w:r>
            <w:r>
              <w:rPr>
                <w:noProof/>
                <w:webHidden/>
              </w:rPr>
              <w:fldChar w:fldCharType="begin"/>
            </w:r>
            <w:r>
              <w:rPr>
                <w:noProof/>
                <w:webHidden/>
              </w:rPr>
              <w:instrText xml:space="preserve"> PAGEREF _Toc216041075 \h </w:instrText>
            </w:r>
            <w:r>
              <w:rPr>
                <w:noProof/>
                <w:webHidden/>
              </w:rPr>
            </w:r>
            <w:r>
              <w:rPr>
                <w:noProof/>
                <w:webHidden/>
              </w:rPr>
              <w:fldChar w:fldCharType="separate"/>
            </w:r>
            <w:r>
              <w:rPr>
                <w:noProof/>
                <w:webHidden/>
              </w:rPr>
              <w:t>6</w:t>
            </w:r>
            <w:r>
              <w:rPr>
                <w:noProof/>
                <w:webHidden/>
              </w:rPr>
              <w:fldChar w:fldCharType="end"/>
            </w:r>
          </w:hyperlink>
        </w:p>
        <w:p w14:paraId="2A4B7481" w14:textId="1DAFFCD6" w:rsidR="00876781" w:rsidRDefault="00876781">
          <w:pPr>
            <w:pStyle w:val="TOC2"/>
            <w:tabs>
              <w:tab w:val="right" w:leader="dot" w:pos="10762"/>
            </w:tabs>
            <w:rPr>
              <w:rFonts w:cstheme="minorBidi"/>
              <w:noProof/>
              <w:kern w:val="2"/>
              <w:szCs w:val="24"/>
              <w:lang w:eastAsia="zh-CN"/>
              <w14:ligatures w14:val="standardContextual"/>
            </w:rPr>
          </w:pPr>
          <w:hyperlink w:anchor="_Toc216041076" w:history="1">
            <w:r w:rsidRPr="00976E73">
              <w:rPr>
                <w:rStyle w:val="Hyperlink"/>
                <w:noProof/>
                <w:lang w:val="en-GB"/>
              </w:rPr>
              <w:t>Model training and hyperparameter optimization</w:t>
            </w:r>
            <w:r>
              <w:rPr>
                <w:noProof/>
                <w:webHidden/>
              </w:rPr>
              <w:tab/>
            </w:r>
            <w:r>
              <w:rPr>
                <w:noProof/>
                <w:webHidden/>
              </w:rPr>
              <w:fldChar w:fldCharType="begin"/>
            </w:r>
            <w:r>
              <w:rPr>
                <w:noProof/>
                <w:webHidden/>
              </w:rPr>
              <w:instrText xml:space="preserve"> PAGEREF _Toc216041076 \h </w:instrText>
            </w:r>
            <w:r>
              <w:rPr>
                <w:noProof/>
                <w:webHidden/>
              </w:rPr>
            </w:r>
            <w:r>
              <w:rPr>
                <w:noProof/>
                <w:webHidden/>
              </w:rPr>
              <w:fldChar w:fldCharType="separate"/>
            </w:r>
            <w:r>
              <w:rPr>
                <w:noProof/>
                <w:webHidden/>
              </w:rPr>
              <w:t>7</w:t>
            </w:r>
            <w:r>
              <w:rPr>
                <w:noProof/>
                <w:webHidden/>
              </w:rPr>
              <w:fldChar w:fldCharType="end"/>
            </w:r>
          </w:hyperlink>
        </w:p>
        <w:p w14:paraId="2BC13508" w14:textId="61A42DEF" w:rsidR="00876781" w:rsidRDefault="00876781">
          <w:pPr>
            <w:pStyle w:val="TOC1"/>
            <w:tabs>
              <w:tab w:val="right" w:leader="dot" w:pos="10762"/>
            </w:tabs>
            <w:rPr>
              <w:rFonts w:cstheme="minorBidi"/>
              <w:noProof/>
              <w:kern w:val="2"/>
              <w:szCs w:val="24"/>
              <w:lang w:eastAsia="zh-CN"/>
              <w14:ligatures w14:val="standardContextual"/>
            </w:rPr>
          </w:pPr>
          <w:hyperlink w:anchor="_Toc216041077" w:history="1">
            <w:r w:rsidRPr="00976E73">
              <w:rPr>
                <w:rStyle w:val="Hyperlink"/>
                <w:rFonts w:ascii="Times New Roman" w:hAnsi="Times New Roman"/>
                <w:noProof/>
              </w:rPr>
              <w:t>Results</w:t>
            </w:r>
            <w:r>
              <w:rPr>
                <w:noProof/>
                <w:webHidden/>
              </w:rPr>
              <w:tab/>
            </w:r>
            <w:r>
              <w:rPr>
                <w:noProof/>
                <w:webHidden/>
              </w:rPr>
              <w:fldChar w:fldCharType="begin"/>
            </w:r>
            <w:r>
              <w:rPr>
                <w:noProof/>
                <w:webHidden/>
              </w:rPr>
              <w:instrText xml:space="preserve"> PAGEREF _Toc216041077 \h </w:instrText>
            </w:r>
            <w:r>
              <w:rPr>
                <w:noProof/>
                <w:webHidden/>
              </w:rPr>
            </w:r>
            <w:r>
              <w:rPr>
                <w:noProof/>
                <w:webHidden/>
              </w:rPr>
              <w:fldChar w:fldCharType="separate"/>
            </w:r>
            <w:r>
              <w:rPr>
                <w:noProof/>
                <w:webHidden/>
              </w:rPr>
              <w:t>10</w:t>
            </w:r>
            <w:r>
              <w:rPr>
                <w:noProof/>
                <w:webHidden/>
              </w:rPr>
              <w:fldChar w:fldCharType="end"/>
            </w:r>
          </w:hyperlink>
        </w:p>
        <w:p w14:paraId="2E1C4847" w14:textId="29F0A2BF" w:rsidR="00876781" w:rsidRDefault="00876781">
          <w:pPr>
            <w:pStyle w:val="TOC2"/>
            <w:tabs>
              <w:tab w:val="right" w:leader="dot" w:pos="10762"/>
            </w:tabs>
            <w:rPr>
              <w:rFonts w:cstheme="minorBidi"/>
              <w:noProof/>
              <w:kern w:val="2"/>
              <w:szCs w:val="24"/>
              <w:lang w:eastAsia="zh-CN"/>
              <w14:ligatures w14:val="standardContextual"/>
            </w:rPr>
          </w:pPr>
          <w:hyperlink w:anchor="_Toc216041078" w:history="1">
            <w:r w:rsidRPr="00976E73">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_Toc216041078 \h </w:instrText>
            </w:r>
            <w:r>
              <w:rPr>
                <w:noProof/>
                <w:webHidden/>
              </w:rPr>
            </w:r>
            <w:r>
              <w:rPr>
                <w:noProof/>
                <w:webHidden/>
              </w:rPr>
              <w:fldChar w:fldCharType="separate"/>
            </w:r>
            <w:r>
              <w:rPr>
                <w:noProof/>
                <w:webHidden/>
              </w:rPr>
              <w:t>10</w:t>
            </w:r>
            <w:r>
              <w:rPr>
                <w:noProof/>
                <w:webHidden/>
              </w:rPr>
              <w:fldChar w:fldCharType="end"/>
            </w:r>
          </w:hyperlink>
        </w:p>
        <w:p w14:paraId="0E0D9381" w14:textId="12C2BF79" w:rsidR="00876781" w:rsidRDefault="00876781">
          <w:pPr>
            <w:pStyle w:val="TOC2"/>
            <w:tabs>
              <w:tab w:val="right" w:leader="dot" w:pos="10762"/>
            </w:tabs>
            <w:rPr>
              <w:rFonts w:cstheme="minorBidi"/>
              <w:noProof/>
              <w:kern w:val="2"/>
              <w:szCs w:val="24"/>
              <w:lang w:eastAsia="zh-CN"/>
              <w14:ligatures w14:val="standardContextual"/>
            </w:rPr>
          </w:pPr>
          <w:hyperlink w:anchor="_Toc216041079" w:history="1">
            <w:r w:rsidRPr="00976E73">
              <w:rPr>
                <w:rStyle w:val="Hyperlink"/>
                <w:rFonts w:ascii="Times New Roman" w:hAnsi="Times New Roman"/>
                <w:noProof/>
              </w:rPr>
              <w:t>Quantitative Results</w:t>
            </w:r>
            <w:r>
              <w:rPr>
                <w:noProof/>
                <w:webHidden/>
              </w:rPr>
              <w:tab/>
            </w:r>
            <w:r>
              <w:rPr>
                <w:noProof/>
                <w:webHidden/>
              </w:rPr>
              <w:fldChar w:fldCharType="begin"/>
            </w:r>
            <w:r>
              <w:rPr>
                <w:noProof/>
                <w:webHidden/>
              </w:rPr>
              <w:instrText xml:space="preserve"> PAGEREF _Toc216041079 \h </w:instrText>
            </w:r>
            <w:r>
              <w:rPr>
                <w:noProof/>
                <w:webHidden/>
              </w:rPr>
            </w:r>
            <w:r>
              <w:rPr>
                <w:noProof/>
                <w:webHidden/>
              </w:rPr>
              <w:fldChar w:fldCharType="separate"/>
            </w:r>
            <w:r>
              <w:rPr>
                <w:noProof/>
                <w:webHidden/>
              </w:rPr>
              <w:t>10</w:t>
            </w:r>
            <w:r>
              <w:rPr>
                <w:noProof/>
                <w:webHidden/>
              </w:rPr>
              <w:fldChar w:fldCharType="end"/>
            </w:r>
          </w:hyperlink>
        </w:p>
        <w:p w14:paraId="39E068D2" w14:textId="0C0D89AC" w:rsidR="00876781" w:rsidRDefault="00876781">
          <w:pPr>
            <w:pStyle w:val="TOC2"/>
            <w:tabs>
              <w:tab w:val="right" w:leader="dot" w:pos="10762"/>
            </w:tabs>
            <w:rPr>
              <w:rFonts w:cstheme="minorBidi"/>
              <w:noProof/>
              <w:kern w:val="2"/>
              <w:szCs w:val="24"/>
              <w:lang w:eastAsia="zh-CN"/>
              <w14:ligatures w14:val="standardContextual"/>
            </w:rPr>
          </w:pPr>
          <w:hyperlink w:anchor="_Toc216041080" w:history="1">
            <w:r w:rsidRPr="00976E73">
              <w:rPr>
                <w:rStyle w:val="Hyperlink"/>
                <w:rFonts w:ascii="Times New Roman" w:hAnsi="Times New Roman"/>
                <w:noProof/>
              </w:rPr>
              <w:t>Inference Speed</w:t>
            </w:r>
            <w:r>
              <w:rPr>
                <w:noProof/>
                <w:webHidden/>
              </w:rPr>
              <w:tab/>
            </w:r>
            <w:r>
              <w:rPr>
                <w:noProof/>
                <w:webHidden/>
              </w:rPr>
              <w:fldChar w:fldCharType="begin"/>
            </w:r>
            <w:r>
              <w:rPr>
                <w:noProof/>
                <w:webHidden/>
              </w:rPr>
              <w:instrText xml:space="preserve"> PAGEREF _Toc216041080 \h </w:instrText>
            </w:r>
            <w:r>
              <w:rPr>
                <w:noProof/>
                <w:webHidden/>
              </w:rPr>
            </w:r>
            <w:r>
              <w:rPr>
                <w:noProof/>
                <w:webHidden/>
              </w:rPr>
              <w:fldChar w:fldCharType="separate"/>
            </w:r>
            <w:r>
              <w:rPr>
                <w:noProof/>
                <w:webHidden/>
              </w:rPr>
              <w:t>12</w:t>
            </w:r>
            <w:r>
              <w:rPr>
                <w:noProof/>
                <w:webHidden/>
              </w:rPr>
              <w:fldChar w:fldCharType="end"/>
            </w:r>
          </w:hyperlink>
        </w:p>
        <w:p w14:paraId="71221987" w14:textId="5A37B16B" w:rsidR="00876781" w:rsidRDefault="00876781">
          <w:pPr>
            <w:pStyle w:val="TOC2"/>
            <w:tabs>
              <w:tab w:val="right" w:leader="dot" w:pos="10762"/>
            </w:tabs>
            <w:rPr>
              <w:rFonts w:cstheme="minorBidi"/>
              <w:noProof/>
              <w:kern w:val="2"/>
              <w:szCs w:val="24"/>
              <w:lang w:eastAsia="zh-CN"/>
              <w14:ligatures w14:val="standardContextual"/>
            </w:rPr>
          </w:pPr>
          <w:hyperlink w:anchor="_Toc216041081" w:history="1">
            <w:r w:rsidRPr="00976E73">
              <w:rPr>
                <w:rStyle w:val="Hyperlink"/>
                <w:rFonts w:ascii="Times New Roman" w:hAnsi="Times New Roman"/>
                <w:noProof/>
              </w:rPr>
              <w:t>Per-Class Analysis</w:t>
            </w:r>
            <w:r>
              <w:rPr>
                <w:noProof/>
                <w:webHidden/>
              </w:rPr>
              <w:tab/>
            </w:r>
            <w:r>
              <w:rPr>
                <w:noProof/>
                <w:webHidden/>
              </w:rPr>
              <w:fldChar w:fldCharType="begin"/>
            </w:r>
            <w:r>
              <w:rPr>
                <w:noProof/>
                <w:webHidden/>
              </w:rPr>
              <w:instrText xml:space="preserve"> PAGEREF _Toc216041081 \h </w:instrText>
            </w:r>
            <w:r>
              <w:rPr>
                <w:noProof/>
                <w:webHidden/>
              </w:rPr>
            </w:r>
            <w:r>
              <w:rPr>
                <w:noProof/>
                <w:webHidden/>
              </w:rPr>
              <w:fldChar w:fldCharType="separate"/>
            </w:r>
            <w:r>
              <w:rPr>
                <w:noProof/>
                <w:webHidden/>
              </w:rPr>
              <w:t>12</w:t>
            </w:r>
            <w:r>
              <w:rPr>
                <w:noProof/>
                <w:webHidden/>
              </w:rPr>
              <w:fldChar w:fldCharType="end"/>
            </w:r>
          </w:hyperlink>
        </w:p>
        <w:p w14:paraId="443A36B2" w14:textId="40822BD3" w:rsidR="00876781" w:rsidRDefault="00876781">
          <w:pPr>
            <w:pStyle w:val="TOC2"/>
            <w:tabs>
              <w:tab w:val="right" w:leader="dot" w:pos="10762"/>
            </w:tabs>
            <w:rPr>
              <w:rFonts w:cstheme="minorBidi"/>
              <w:noProof/>
              <w:kern w:val="2"/>
              <w:szCs w:val="24"/>
              <w:lang w:eastAsia="zh-CN"/>
              <w14:ligatures w14:val="standardContextual"/>
            </w:rPr>
          </w:pPr>
          <w:hyperlink w:anchor="_Toc216041082" w:history="1">
            <w:r w:rsidRPr="00976E73">
              <w:rPr>
                <w:rStyle w:val="Hyperlink"/>
                <w:noProof/>
              </w:rPr>
              <w:t>Qualitative Analysis of Confusion Matrix</w:t>
            </w:r>
            <w:r>
              <w:rPr>
                <w:noProof/>
                <w:webHidden/>
              </w:rPr>
              <w:tab/>
            </w:r>
            <w:r>
              <w:rPr>
                <w:noProof/>
                <w:webHidden/>
              </w:rPr>
              <w:fldChar w:fldCharType="begin"/>
            </w:r>
            <w:r>
              <w:rPr>
                <w:noProof/>
                <w:webHidden/>
              </w:rPr>
              <w:instrText xml:space="preserve"> PAGEREF _Toc216041082 \h </w:instrText>
            </w:r>
            <w:r>
              <w:rPr>
                <w:noProof/>
                <w:webHidden/>
              </w:rPr>
            </w:r>
            <w:r>
              <w:rPr>
                <w:noProof/>
                <w:webHidden/>
              </w:rPr>
              <w:fldChar w:fldCharType="separate"/>
            </w:r>
            <w:r>
              <w:rPr>
                <w:noProof/>
                <w:webHidden/>
              </w:rPr>
              <w:t>14</w:t>
            </w:r>
            <w:r>
              <w:rPr>
                <w:noProof/>
                <w:webHidden/>
              </w:rPr>
              <w:fldChar w:fldCharType="end"/>
            </w:r>
          </w:hyperlink>
        </w:p>
        <w:p w14:paraId="08511ED0" w14:textId="6829D888" w:rsidR="00876781" w:rsidRDefault="00876781">
          <w:pPr>
            <w:pStyle w:val="TOC1"/>
            <w:tabs>
              <w:tab w:val="right" w:leader="dot" w:pos="10762"/>
            </w:tabs>
            <w:rPr>
              <w:rFonts w:cstheme="minorBidi"/>
              <w:noProof/>
              <w:kern w:val="2"/>
              <w:szCs w:val="24"/>
              <w:lang w:eastAsia="zh-CN"/>
              <w14:ligatures w14:val="standardContextual"/>
            </w:rPr>
          </w:pPr>
          <w:hyperlink w:anchor="_Toc216041083" w:history="1">
            <w:r w:rsidRPr="00976E73">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_Toc216041083 \h </w:instrText>
            </w:r>
            <w:r>
              <w:rPr>
                <w:noProof/>
                <w:webHidden/>
              </w:rPr>
            </w:r>
            <w:r>
              <w:rPr>
                <w:noProof/>
                <w:webHidden/>
              </w:rPr>
              <w:fldChar w:fldCharType="separate"/>
            </w:r>
            <w:r>
              <w:rPr>
                <w:noProof/>
                <w:webHidden/>
              </w:rPr>
              <w:t>15</w:t>
            </w:r>
            <w:r>
              <w:rPr>
                <w:noProof/>
                <w:webHidden/>
              </w:rPr>
              <w:fldChar w:fldCharType="end"/>
            </w:r>
          </w:hyperlink>
        </w:p>
        <w:p w14:paraId="2B17C45E" w14:textId="3C59B13F" w:rsidR="00876781" w:rsidRDefault="00876781">
          <w:pPr>
            <w:pStyle w:val="TOC1"/>
            <w:tabs>
              <w:tab w:val="right" w:leader="dot" w:pos="10762"/>
            </w:tabs>
            <w:rPr>
              <w:rFonts w:cstheme="minorBidi"/>
              <w:noProof/>
              <w:kern w:val="2"/>
              <w:szCs w:val="24"/>
              <w:lang w:eastAsia="zh-CN"/>
              <w14:ligatures w14:val="standardContextual"/>
            </w:rPr>
          </w:pPr>
          <w:hyperlink w:anchor="_Toc216041084" w:history="1">
            <w:r w:rsidRPr="00976E73">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_Toc216041084 \h </w:instrText>
            </w:r>
            <w:r>
              <w:rPr>
                <w:noProof/>
                <w:webHidden/>
              </w:rPr>
            </w:r>
            <w:r>
              <w:rPr>
                <w:noProof/>
                <w:webHidden/>
              </w:rPr>
              <w:fldChar w:fldCharType="separate"/>
            </w:r>
            <w:r>
              <w:rPr>
                <w:noProof/>
                <w:webHidden/>
              </w:rPr>
              <w:t>16</w:t>
            </w:r>
            <w:r>
              <w:rPr>
                <w:noProof/>
                <w:webHidden/>
              </w:rPr>
              <w:fldChar w:fldCharType="end"/>
            </w:r>
          </w:hyperlink>
        </w:p>
        <w:p w14:paraId="66326748" w14:textId="49D50378" w:rsidR="00E577C2" w:rsidRPr="009E1323" w:rsidRDefault="00E577C2">
          <w:pPr>
            <w:rPr>
              <w:rFonts w:ascii="Times New Roman" w:hAnsi="Times New Roman" w:cs="Times New Roman"/>
            </w:rPr>
          </w:pPr>
          <w:r w:rsidRPr="009E1323">
            <w:rPr>
              <w:rFonts w:ascii="Times New Roman" w:hAnsi="Times New Roman" w:cs="Times New Roman"/>
              <w:b/>
              <w:bCs/>
              <w:sz w:val="28"/>
              <w:szCs w:val="28"/>
              <w:lang w:val="zh-TW" w:eastAsia="zh-TW"/>
            </w:rPr>
            <w:fldChar w:fldCharType="end"/>
          </w:r>
        </w:p>
      </w:sdtContent>
    </w:sdt>
    <w:p w14:paraId="4609A67A" w14:textId="35131F86" w:rsidR="00585E96" w:rsidRPr="009E1323" w:rsidRDefault="00585E96">
      <w:pPr>
        <w:rPr>
          <w:rFonts w:ascii="Times New Roman" w:hAnsi="Times New Roman" w:cs="Times New Roman"/>
        </w:rPr>
      </w:pPr>
    </w:p>
    <w:p w14:paraId="4179C75F" w14:textId="5E77D4FC" w:rsidR="00A24793" w:rsidRPr="009E1323" w:rsidRDefault="00A16D28" w:rsidP="00A24793">
      <w:pPr>
        <w:rPr>
          <w:rFonts w:ascii="Times New Roman" w:eastAsiaTheme="minorEastAsia" w:hAnsi="Times New Roman" w:cs="Times New Roman"/>
        </w:rPr>
      </w:pPr>
      <w:r w:rsidRPr="009E1323">
        <w:rPr>
          <w:rFonts w:ascii="Times New Roman" w:eastAsiaTheme="minorEastAsia" w:hAnsi="Times New Roman" w:cs="Times New Roman"/>
        </w:rPr>
        <w:br w:type="page"/>
      </w:r>
    </w:p>
    <w:p w14:paraId="4F18590D" w14:textId="70B9EEDA" w:rsidR="00A24793" w:rsidRPr="009E1323" w:rsidRDefault="00A24793" w:rsidP="00A24793">
      <w:pPr>
        <w:rPr>
          <w:rFonts w:ascii="Times New Roman" w:eastAsiaTheme="minorEastAsia" w:hAnsi="Times New Roman" w:cs="Times New Roman"/>
        </w:rPr>
      </w:pPr>
    </w:p>
    <w:p w14:paraId="63274BE3" w14:textId="6248C891" w:rsidR="00585E96" w:rsidRPr="009E1323" w:rsidRDefault="00585E96" w:rsidP="00585E96">
      <w:pPr>
        <w:pStyle w:val="Heading5"/>
        <w:rPr>
          <w:rFonts w:ascii="Times New Roman" w:eastAsiaTheme="minorEastAsia" w:hAnsi="Times New Roman" w:cs="Times New Roman"/>
        </w:rPr>
      </w:pPr>
      <w:r w:rsidRPr="009E1323">
        <w:rPr>
          <w:rFonts w:ascii="Times New Roman" w:hAnsi="Times New Roman" w:cs="Times New Roman"/>
          <w:lang w:eastAsia="zh-TW"/>
        </w:rPr>
        <w:t>Abstract</w:t>
      </w:r>
    </w:p>
    <w:p w14:paraId="188B618D" w14:textId="77777777" w:rsidR="005D6311" w:rsidRPr="009E1323" w:rsidRDefault="005D6311" w:rsidP="005D6311">
      <w:pPr>
        <w:rPr>
          <w:rFonts w:ascii="Times New Roman" w:eastAsiaTheme="minorEastAsia" w:hAnsi="Times New Roman" w:cs="Times New Roman"/>
        </w:rPr>
      </w:pPr>
    </w:p>
    <w:p w14:paraId="08F6091F" w14:textId="79BBEC08" w:rsidR="00FC7396" w:rsidRPr="009E1323" w:rsidRDefault="00051CC4">
      <w:pPr>
        <w:rPr>
          <w:rFonts w:ascii="Times New Roman" w:hAnsi="Times New Roman" w:cs="Times New Roman"/>
          <w:lang w:eastAsia="zh-TW"/>
        </w:rPr>
      </w:pPr>
      <w:r w:rsidRPr="009E1323">
        <w:rPr>
          <w:rFonts w:ascii="Times New Roman" w:eastAsia="Times New Roman" w:hAnsi="Times New Roman" w:cs="Times New Roman"/>
          <w:color w:val="000000" w:themeColor="text1"/>
          <w:sz w:val="28"/>
          <w:szCs w:val="28"/>
          <w:lang w:eastAsia="zh-TW"/>
        </w:rPr>
        <w:t xml:space="preserve">This project develops a YOLOv8-based detection system designed to classify nine distinct types of beverage containers, including bottles, cups, glasses, and cans. Addressing the limitation that pre-trained YOLOv8 models often perform poorly on domain-specific objects due to underrepresentation in general datasets, we fine-tuned the YOLOv8n model using a comprehensive </w:t>
      </w:r>
      <w:proofErr w:type="spellStart"/>
      <w:r w:rsidRPr="009E1323">
        <w:rPr>
          <w:rFonts w:ascii="Times New Roman" w:eastAsia="Times New Roman" w:hAnsi="Times New Roman" w:cs="Times New Roman"/>
          <w:color w:val="000000" w:themeColor="text1"/>
          <w:sz w:val="28"/>
          <w:szCs w:val="28"/>
          <w:lang w:eastAsia="zh-TW"/>
        </w:rPr>
        <w:t>Roboflow</w:t>
      </w:r>
      <w:proofErr w:type="spellEnd"/>
      <w:r w:rsidRPr="009E1323">
        <w:rPr>
          <w:rFonts w:ascii="Times New Roman" w:eastAsia="Times New Roman" w:hAnsi="Times New Roman" w:cs="Times New Roman"/>
          <w:color w:val="000000" w:themeColor="text1"/>
          <w:sz w:val="28"/>
          <w:szCs w:val="28"/>
          <w:lang w:eastAsia="zh-TW"/>
        </w:rPr>
        <w:t xml:space="preserve"> dataset comprising 15,641 images and 20,444 annotations. By implementing rigorous data augmentation and leveraging mixed-precision training on a GPU, the system achieved a significant performance boost: the mean Average Precision (mAP@50) increased dramatically from a baseline of 0.0067 to 0.739, confirming that domain-specific adaptation substantially enhances detection accuracy for specialized object categories.</w:t>
      </w:r>
    </w:p>
    <w:p w14:paraId="6A99F356" w14:textId="77777777" w:rsidR="00FC7396" w:rsidRPr="009E1323" w:rsidRDefault="00FC7396">
      <w:pPr>
        <w:rPr>
          <w:rFonts w:ascii="Times New Roman" w:hAnsi="Times New Roman" w:cs="Times New Roman"/>
          <w:lang w:eastAsia="zh-TW"/>
        </w:rPr>
      </w:pPr>
      <w:r w:rsidRPr="009E1323">
        <w:rPr>
          <w:rFonts w:ascii="Times New Roman" w:hAnsi="Times New Roman" w:cs="Times New Roman"/>
          <w:lang w:eastAsia="zh-TW"/>
        </w:rPr>
        <w:br w:type="page"/>
      </w:r>
    </w:p>
    <w:p w14:paraId="2AA38631" w14:textId="77777777" w:rsidR="008F337E" w:rsidRPr="009E1323" w:rsidRDefault="008F337E" w:rsidP="008F337E">
      <w:pPr>
        <w:pStyle w:val="Heading1"/>
        <w:rPr>
          <w:rFonts w:ascii="Times New Roman" w:hAnsi="Times New Roman" w:cs="Times New Roman"/>
          <w:lang w:eastAsia="zh-TW"/>
        </w:rPr>
      </w:pPr>
      <w:bookmarkStart w:id="0" w:name="_Toc216041068"/>
      <w:r w:rsidRPr="009E1323">
        <w:rPr>
          <w:rFonts w:ascii="Times New Roman" w:hAnsi="Times New Roman" w:cs="Times New Roman"/>
          <w:lang w:eastAsia="zh-TW"/>
        </w:rPr>
        <w:t>Introduction</w:t>
      </w:r>
      <w:bookmarkEnd w:id="0"/>
    </w:p>
    <w:p w14:paraId="76AF5586" w14:textId="23318ABB" w:rsidR="00EF022D" w:rsidRPr="009E1323" w:rsidRDefault="00EF022D" w:rsidP="00A95AD2">
      <w:pPr>
        <w:pStyle w:val="Heading2"/>
        <w:rPr>
          <w:rFonts w:ascii="Times New Roman" w:eastAsia="PMingLiU" w:hAnsi="Times New Roman" w:cs="Times New Roman"/>
        </w:rPr>
      </w:pPr>
      <w:bookmarkStart w:id="1" w:name="_Toc216041069"/>
      <w:r w:rsidRPr="009E1323">
        <w:rPr>
          <w:rFonts w:ascii="Times New Roman" w:eastAsia="PMingLiU" w:hAnsi="Times New Roman" w:cs="Times New Roman"/>
        </w:rPr>
        <w:t>Background</w:t>
      </w:r>
      <w:bookmarkEnd w:id="1"/>
    </w:p>
    <w:p w14:paraId="45E01EA4" w14:textId="3CFF847D" w:rsidR="00CE2AE7" w:rsidRDefault="007E4275" w:rsidP="00CE2AE7">
      <w:pPr>
        <w:pStyle w:val="a0"/>
        <w:rPr>
          <w:rFonts w:eastAsiaTheme="minorEastAsia"/>
          <w:i w:val="0"/>
          <w:iCs/>
        </w:rPr>
      </w:pPr>
      <w:r w:rsidRPr="007E4275">
        <w:rPr>
          <w:rFonts w:eastAsiaTheme="minorEastAsia"/>
          <w:i w:val="0"/>
          <w:iCs/>
        </w:rPr>
        <w:t>Real-time object detection is essential for automated inventory management and smart retail systems. </w:t>
      </w:r>
      <w:r w:rsidRPr="007E4275">
        <w:rPr>
          <w:rFonts w:eastAsiaTheme="minorEastAsia"/>
          <w:b/>
          <w:bCs/>
          <w:i w:val="0"/>
          <w:iCs/>
        </w:rPr>
        <w:t>Among current solutions, YOLOv8 is widely recognized for its high efficiency</w:t>
      </w:r>
      <w:r w:rsidRPr="007E4275">
        <w:rPr>
          <w:rFonts w:eastAsiaTheme="minorEastAsia"/>
          <w:i w:val="0"/>
          <w:iCs/>
        </w:rPr>
        <w:t>, offering </w:t>
      </w:r>
      <w:r w:rsidRPr="007E4275">
        <w:rPr>
          <w:rFonts w:eastAsiaTheme="minorEastAsia"/>
          <w:b/>
          <w:bCs/>
          <w:i w:val="0"/>
          <w:iCs/>
        </w:rPr>
        <w:t>a compelling</w:t>
      </w:r>
      <w:r w:rsidRPr="007E4275">
        <w:rPr>
          <w:rFonts w:eastAsiaTheme="minorEastAsia"/>
          <w:i w:val="0"/>
          <w:iCs/>
        </w:rPr>
        <w:t> balance between accuracy and inference speed</w:t>
      </w:r>
      <w:r>
        <w:rPr>
          <w:rFonts w:eastAsiaTheme="minorEastAsia" w:hint="eastAsia"/>
          <w:i w:val="0"/>
          <w:iCs/>
        </w:rPr>
        <w:t>.</w:t>
      </w:r>
    </w:p>
    <w:p w14:paraId="290861B6" w14:textId="77777777" w:rsidR="007E4275" w:rsidRPr="009E1323" w:rsidRDefault="007E4275" w:rsidP="00CE2AE7">
      <w:pPr>
        <w:pStyle w:val="a0"/>
        <w:rPr>
          <w:rFonts w:eastAsiaTheme="minorEastAsia" w:hint="eastAsia"/>
          <w:i w:val="0"/>
          <w:iCs/>
        </w:rPr>
      </w:pPr>
    </w:p>
    <w:p w14:paraId="300552BB" w14:textId="7F075DB0" w:rsidR="00EF022D" w:rsidRPr="009E1323" w:rsidRDefault="00EF022D" w:rsidP="00A95AD2">
      <w:pPr>
        <w:pStyle w:val="Heading2"/>
        <w:rPr>
          <w:rFonts w:ascii="Times New Roman" w:eastAsia="PMingLiU" w:hAnsi="Times New Roman" w:cs="Times New Roman"/>
        </w:rPr>
      </w:pPr>
      <w:bookmarkStart w:id="2" w:name="_Toc216041070"/>
      <w:r w:rsidRPr="009E1323">
        <w:rPr>
          <w:rFonts w:ascii="Times New Roman" w:eastAsia="PMingLiU" w:hAnsi="Times New Roman" w:cs="Times New Roman"/>
        </w:rPr>
        <w:t>Problem</w:t>
      </w:r>
      <w:bookmarkEnd w:id="2"/>
    </w:p>
    <w:p w14:paraId="02DFD340" w14:textId="25A279F8" w:rsidR="002058B5" w:rsidRPr="009E1323" w:rsidRDefault="007151EE" w:rsidP="00FE5E62">
      <w:pPr>
        <w:pStyle w:val="a0"/>
        <w:rPr>
          <w:rFonts w:eastAsiaTheme="minorEastAsia"/>
          <w:i w:val="0"/>
        </w:rPr>
      </w:pPr>
      <w:r w:rsidRPr="009E1323">
        <w:rPr>
          <w:i w:val="0"/>
          <w:iCs/>
          <w:lang w:eastAsia="zh-TW"/>
        </w:rPr>
        <w:t>Despite the advancements in object detection,</w:t>
      </w:r>
      <w:r w:rsidRPr="009E1323">
        <w:rPr>
          <w:rFonts w:eastAsia="PMingLiU"/>
          <w:i w:val="0"/>
          <w:lang w:eastAsia="zh-TW"/>
        </w:rPr>
        <w:t xml:space="preserve"> </w:t>
      </w:r>
      <w:r w:rsidR="0027291C" w:rsidRPr="009E1323">
        <w:rPr>
          <w:rFonts w:eastAsia="PMingLiU"/>
          <w:i w:val="0"/>
          <w:lang w:eastAsia="zh-TW"/>
        </w:rPr>
        <w:t>the feature extractors in standard YOLOv8 models are optimized to prioritize human features.</w:t>
      </w:r>
      <w:r w:rsidR="001741B7" w:rsidRPr="009E1323">
        <w:rPr>
          <w:rFonts w:eastAsia="PMingLiU"/>
          <w:i w:val="0"/>
          <w:lang w:eastAsia="zh-TW"/>
        </w:rPr>
        <w:t xml:space="preserve"> Consequently, </w:t>
      </w:r>
      <w:r w:rsidR="00BE7EA2" w:rsidRPr="009E1323">
        <w:rPr>
          <w:rFonts w:eastAsia="PMingLiU"/>
          <w:i w:val="0"/>
          <w:lang w:eastAsia="zh-TW"/>
        </w:rPr>
        <w:t xml:space="preserve">when </w:t>
      </w:r>
      <w:r w:rsidR="0042536A" w:rsidRPr="009E1323">
        <w:rPr>
          <w:rFonts w:eastAsia="PMingLiU"/>
          <w:i w:val="0"/>
          <w:lang w:eastAsia="zh-TW"/>
        </w:rPr>
        <w:t>detecting bottles</w:t>
      </w:r>
      <w:r w:rsidR="001B07B9" w:rsidRPr="009E1323">
        <w:rPr>
          <w:rFonts w:eastAsia="PMingLiU"/>
          <w:i w:val="0"/>
          <w:lang w:eastAsia="zh-TW"/>
        </w:rPr>
        <w:t xml:space="preserve"> results in poor performance.</w:t>
      </w:r>
    </w:p>
    <w:p w14:paraId="3B8AFB56" w14:textId="77777777" w:rsidR="00CE2AE7" w:rsidRPr="009E1323" w:rsidRDefault="00CE2AE7" w:rsidP="00FE5E62">
      <w:pPr>
        <w:pStyle w:val="a0"/>
        <w:rPr>
          <w:rFonts w:eastAsiaTheme="minorEastAsia" w:hint="eastAsia"/>
          <w:i w:val="0"/>
        </w:rPr>
      </w:pPr>
    </w:p>
    <w:p w14:paraId="42ADE723" w14:textId="74947159" w:rsidR="00C353D3" w:rsidRPr="009E1323" w:rsidRDefault="00446738" w:rsidP="00A95AD2">
      <w:pPr>
        <w:pStyle w:val="Heading2"/>
        <w:rPr>
          <w:rFonts w:ascii="Times New Roman" w:eastAsia="PMingLiU" w:hAnsi="Times New Roman" w:cs="Times New Roman"/>
        </w:rPr>
      </w:pPr>
      <w:bookmarkStart w:id="3" w:name="_Toc216041071"/>
      <w:r w:rsidRPr="009E1323">
        <w:rPr>
          <w:rFonts w:ascii="Times New Roman" w:eastAsia="PMingLiU" w:hAnsi="Times New Roman" w:cs="Times New Roman"/>
        </w:rPr>
        <w:t>Objective</w:t>
      </w:r>
      <w:r w:rsidR="00CF1E75" w:rsidRPr="009E1323">
        <w:rPr>
          <w:rFonts w:ascii="Times New Roman" w:eastAsia="PMingLiU" w:hAnsi="Times New Roman" w:cs="Times New Roman"/>
        </w:rPr>
        <w:t>s</w:t>
      </w:r>
      <w:bookmarkEnd w:id="3"/>
    </w:p>
    <w:p w14:paraId="2EF90B35" w14:textId="059E7E2E" w:rsidR="006D7758" w:rsidRPr="009E1323" w:rsidRDefault="00E761A3" w:rsidP="00FE5E62">
      <w:pPr>
        <w:pStyle w:val="a0"/>
        <w:rPr>
          <w:rFonts w:eastAsiaTheme="minorEastAsia"/>
          <w:i w:val="0"/>
          <w:iCs/>
        </w:rPr>
      </w:pPr>
      <w:r w:rsidRPr="009E1323">
        <w:rPr>
          <w:rFonts w:eastAsia="PMingLiU"/>
          <w:i w:val="0"/>
          <w:iCs/>
          <w:lang w:eastAsia="zh-TW"/>
        </w:rPr>
        <w:t>The primary purpose of this project</w:t>
      </w:r>
      <w:r w:rsidR="0037274F" w:rsidRPr="009E1323">
        <w:rPr>
          <w:rFonts w:eastAsia="PMingLiU"/>
          <w:i w:val="0"/>
          <w:iCs/>
          <w:lang w:eastAsia="zh-TW"/>
        </w:rPr>
        <w:t xml:space="preserve"> is </w:t>
      </w:r>
      <w:r w:rsidR="00501003" w:rsidRPr="009E1323">
        <w:rPr>
          <w:rFonts w:eastAsia="PMingLiU"/>
          <w:i w:val="0"/>
          <w:iCs/>
          <w:lang w:eastAsia="zh-TW"/>
        </w:rPr>
        <w:t>to develop</w:t>
      </w:r>
      <w:r w:rsidR="009E63BB" w:rsidRPr="009E1323">
        <w:rPr>
          <w:rFonts w:eastAsia="PMingLiU"/>
          <w:i w:val="0"/>
          <w:iCs/>
          <w:lang w:eastAsia="zh-TW"/>
        </w:rPr>
        <w:t xml:space="preserve"> a robust object detection system that overcomes pre-trained class bias to accurately detect bottles in multi-object scenes. </w:t>
      </w:r>
      <w:r w:rsidR="009E36C0" w:rsidRPr="009E1323">
        <w:rPr>
          <w:rFonts w:eastAsia="PMingLiU"/>
          <w:i w:val="0"/>
          <w:iCs/>
          <w:lang w:eastAsia="zh-TW"/>
        </w:rPr>
        <w:t xml:space="preserve">To achieve this, </w:t>
      </w:r>
      <w:proofErr w:type="spellStart"/>
      <w:r w:rsidR="005C242C" w:rsidRPr="009E1323">
        <w:rPr>
          <w:rFonts w:eastAsia="PMingLiU"/>
          <w:i w:val="0"/>
          <w:iCs/>
          <w:lang w:eastAsia="zh-TW"/>
        </w:rPr>
        <w:t>Roboflow</w:t>
      </w:r>
      <w:proofErr w:type="spellEnd"/>
      <w:r w:rsidR="005C242C" w:rsidRPr="009E1323">
        <w:rPr>
          <w:rFonts w:eastAsia="PMingLiU"/>
          <w:i w:val="0"/>
          <w:iCs/>
          <w:lang w:eastAsia="zh-TW"/>
        </w:rPr>
        <w:t xml:space="preserve"> </w:t>
      </w:r>
      <w:r w:rsidR="00AB09C5" w:rsidRPr="009E1323">
        <w:rPr>
          <w:rFonts w:eastAsia="PMingLiU"/>
          <w:i w:val="0"/>
          <w:iCs/>
          <w:lang w:eastAsia="zh-TW"/>
        </w:rPr>
        <w:t xml:space="preserve">has been used to </w:t>
      </w:r>
      <w:r w:rsidR="0059651A" w:rsidRPr="009E1323">
        <w:rPr>
          <w:rFonts w:eastAsia="PMingLiU"/>
          <w:i w:val="0"/>
          <w:iCs/>
          <w:lang w:eastAsia="zh-TW"/>
        </w:rPr>
        <w:t xml:space="preserve">aggregate and annotate </w:t>
      </w:r>
      <w:r w:rsidR="0033019A" w:rsidRPr="009E1323">
        <w:rPr>
          <w:rFonts w:eastAsia="PMingLiU"/>
          <w:i w:val="0"/>
          <w:iCs/>
          <w:lang w:eastAsia="zh-TW"/>
        </w:rPr>
        <w:t>a dataset</w:t>
      </w:r>
      <w:r w:rsidR="00B1370F" w:rsidRPr="009E1323">
        <w:rPr>
          <w:rFonts w:eastAsia="PMingLiU"/>
          <w:i w:val="0"/>
          <w:iCs/>
          <w:lang w:eastAsia="zh-TW"/>
        </w:rPr>
        <w:t xml:space="preserve">, </w:t>
      </w:r>
      <w:r w:rsidR="00BE36E9" w:rsidRPr="009E1323">
        <w:rPr>
          <w:rFonts w:eastAsia="PMingLiU"/>
          <w:i w:val="0"/>
          <w:iCs/>
          <w:lang w:eastAsia="zh-TW"/>
        </w:rPr>
        <w:t>ensuring a high representation of bottle instances to counteract the pre-trained "person" bias.</w:t>
      </w:r>
      <w:r w:rsidR="00BE7DFC" w:rsidRPr="009E1323">
        <w:rPr>
          <w:rFonts w:eastAsia="PMingLiU"/>
          <w:i w:val="0"/>
          <w:iCs/>
          <w:lang w:eastAsia="zh-TW"/>
        </w:rPr>
        <w:t xml:space="preserve"> </w:t>
      </w:r>
      <w:r w:rsidR="003F2B57" w:rsidRPr="009E1323">
        <w:rPr>
          <w:rFonts w:eastAsia="PMingLiU"/>
          <w:i w:val="0"/>
          <w:iCs/>
          <w:lang w:eastAsia="zh-TW"/>
        </w:rPr>
        <w:t>By train</w:t>
      </w:r>
      <w:r w:rsidR="000D1E1C" w:rsidRPr="009E1323">
        <w:rPr>
          <w:rFonts w:eastAsia="PMingLiU"/>
          <w:i w:val="0"/>
          <w:iCs/>
          <w:lang w:eastAsia="zh-TW"/>
        </w:rPr>
        <w:t xml:space="preserve">ing </w:t>
      </w:r>
      <w:r w:rsidR="00D92163" w:rsidRPr="009E1323">
        <w:rPr>
          <w:rFonts w:eastAsia="PMingLiU"/>
          <w:i w:val="0"/>
          <w:iCs/>
          <w:lang w:eastAsia="zh-TW"/>
        </w:rPr>
        <w:t>the YOLOv8 ar</w:t>
      </w:r>
      <w:r w:rsidR="000513F2" w:rsidRPr="009E1323">
        <w:rPr>
          <w:rFonts w:eastAsia="PMingLiU"/>
          <w:i w:val="0"/>
          <w:iCs/>
          <w:lang w:eastAsia="zh-TW"/>
        </w:rPr>
        <w:t>chite</w:t>
      </w:r>
      <w:r w:rsidR="00A96F90" w:rsidRPr="009E1323">
        <w:rPr>
          <w:rFonts w:eastAsia="PMingLiU"/>
          <w:i w:val="0"/>
          <w:iCs/>
          <w:lang w:eastAsia="zh-TW"/>
        </w:rPr>
        <w:t xml:space="preserve">cture, </w:t>
      </w:r>
      <w:r w:rsidR="006B660E" w:rsidRPr="009E1323">
        <w:rPr>
          <w:rFonts w:eastAsia="PMingLiU"/>
          <w:i w:val="0"/>
          <w:iCs/>
          <w:lang w:eastAsia="zh-TW"/>
        </w:rPr>
        <w:t>tuning hyperparameters to maximize recall for the "bottle" class while suppressing false positives from background noise.</w:t>
      </w:r>
    </w:p>
    <w:p w14:paraId="5F033C05" w14:textId="77777777" w:rsidR="002058B5" w:rsidRPr="009E1323" w:rsidRDefault="002058B5" w:rsidP="00FE5E62">
      <w:pPr>
        <w:pStyle w:val="a0"/>
        <w:rPr>
          <w:rFonts w:eastAsiaTheme="minorEastAsia"/>
          <w:i w:val="0"/>
          <w:iCs/>
        </w:rPr>
      </w:pPr>
    </w:p>
    <w:p w14:paraId="0DFC1A5A" w14:textId="51758DB3" w:rsidR="00DE3FA6" w:rsidRPr="009E1323" w:rsidRDefault="00DE3FA6" w:rsidP="00A95AD2">
      <w:pPr>
        <w:pStyle w:val="Heading2"/>
        <w:rPr>
          <w:rFonts w:ascii="Times New Roman" w:eastAsia="PMingLiU" w:hAnsi="Times New Roman" w:cs="Times New Roman"/>
        </w:rPr>
      </w:pPr>
      <w:bookmarkStart w:id="4" w:name="_Toc216041072"/>
      <w:r w:rsidRPr="009E1323">
        <w:rPr>
          <w:rFonts w:ascii="Times New Roman" w:eastAsia="PMingLiU" w:hAnsi="Times New Roman" w:cs="Times New Roman"/>
        </w:rPr>
        <w:t>Scope</w:t>
      </w:r>
      <w:bookmarkEnd w:id="4"/>
    </w:p>
    <w:p w14:paraId="373F0EDA" w14:textId="2A6B8024" w:rsidR="008B3487" w:rsidRPr="009E1323" w:rsidRDefault="00C46FD5" w:rsidP="00FE5E62">
      <w:pPr>
        <w:pStyle w:val="a0"/>
        <w:rPr>
          <w:iCs/>
          <w:lang w:eastAsia="zh-TW"/>
        </w:rPr>
      </w:pPr>
      <w:r w:rsidRPr="009E1323">
        <w:rPr>
          <w:rFonts w:eastAsia="PMingLiU"/>
          <w:i w:val="0"/>
          <w:iCs/>
          <w:lang w:eastAsia="zh-TW"/>
        </w:rPr>
        <w:t>This project focus</w:t>
      </w:r>
      <w:r w:rsidR="00D45FBB" w:rsidRPr="009E1323">
        <w:rPr>
          <w:rFonts w:eastAsia="PMingLiU"/>
          <w:i w:val="0"/>
          <w:iCs/>
          <w:lang w:eastAsia="zh-TW"/>
        </w:rPr>
        <w:t>es</w:t>
      </w:r>
      <w:r w:rsidRPr="009E1323">
        <w:rPr>
          <w:rFonts w:eastAsia="PMingLiU"/>
          <w:i w:val="0"/>
          <w:iCs/>
          <w:lang w:eastAsia="zh-TW"/>
        </w:rPr>
        <w:t xml:space="preserve"> on </w:t>
      </w:r>
      <w:r w:rsidR="00D45FBB" w:rsidRPr="009E1323">
        <w:rPr>
          <w:rFonts w:eastAsia="PMingLiU"/>
          <w:i w:val="0"/>
          <w:iCs/>
          <w:lang w:eastAsia="zh-TW"/>
        </w:rPr>
        <w:t xml:space="preserve">detection of </w:t>
      </w:r>
      <w:r w:rsidR="00CB33A4" w:rsidRPr="009E1323">
        <w:rPr>
          <w:rFonts w:eastAsia="PMingLiU"/>
          <w:i w:val="0"/>
          <w:iCs/>
          <w:lang w:eastAsia="zh-TW"/>
        </w:rPr>
        <w:t>beverage bottles</w:t>
      </w:r>
      <w:r w:rsidR="00BF63D8" w:rsidRPr="009E1323">
        <w:rPr>
          <w:rFonts w:eastAsia="PMingLiU"/>
          <w:i w:val="0"/>
          <w:iCs/>
          <w:lang w:eastAsia="zh-TW"/>
        </w:rPr>
        <w:t>.</w:t>
      </w:r>
      <w:r w:rsidR="002365A4" w:rsidRPr="009E1323">
        <w:t xml:space="preserve"> </w:t>
      </w:r>
      <w:r w:rsidR="00D03F4D" w:rsidRPr="009E1323">
        <w:rPr>
          <w:rFonts w:eastAsia="PMingLiU"/>
          <w:i w:val="0"/>
          <w:iCs/>
          <w:lang w:eastAsia="zh-TW"/>
        </w:rPr>
        <w:t>Additionally, performance is evaluated under</w:t>
      </w:r>
      <w:r w:rsidR="00C2174C" w:rsidRPr="009E1323">
        <w:rPr>
          <w:rFonts w:eastAsia="PMingLiU"/>
          <w:i w:val="0"/>
          <w:iCs/>
          <w:lang w:eastAsia="zh-TW"/>
        </w:rPr>
        <w:t xml:space="preserve"> different lighting </w:t>
      </w:r>
      <w:r w:rsidR="009E1D50" w:rsidRPr="009E1323">
        <w:rPr>
          <w:rFonts w:eastAsia="PMingLiU"/>
          <w:i w:val="0"/>
          <w:iCs/>
          <w:lang w:eastAsia="zh-TW"/>
        </w:rPr>
        <w:t>conditions, angles and background.</w:t>
      </w:r>
      <w:r w:rsidR="008B3487" w:rsidRPr="009E1323">
        <w:rPr>
          <w:i w:val="0"/>
          <w:iCs/>
          <w:lang w:eastAsia="zh-TW"/>
        </w:rPr>
        <w:br w:type="page"/>
      </w:r>
    </w:p>
    <w:p w14:paraId="3ED4DFDF" w14:textId="259BB177" w:rsidR="00A81248" w:rsidRPr="009E1323" w:rsidRDefault="00EA1E28" w:rsidP="00EA1E28">
      <w:pPr>
        <w:pStyle w:val="Heading1"/>
        <w:rPr>
          <w:rFonts w:ascii="Times New Roman" w:hAnsi="Times New Roman" w:cs="Times New Roman"/>
          <w:lang w:eastAsia="zh-TW"/>
        </w:rPr>
      </w:pPr>
      <w:bookmarkStart w:id="5" w:name="_Toc216041073"/>
      <w:r w:rsidRPr="009E1323">
        <w:rPr>
          <w:rFonts w:ascii="Times New Roman" w:hAnsi="Times New Roman" w:cs="Times New Roman"/>
          <w:lang w:eastAsia="zh-TW"/>
        </w:rPr>
        <w:t>Literature Review</w:t>
      </w:r>
      <w:bookmarkEnd w:id="5"/>
    </w:p>
    <w:p w14:paraId="47651095" w14:textId="1486A0B7" w:rsidR="00A200F8" w:rsidRPr="009E1323" w:rsidRDefault="00A200F8" w:rsidP="00A200F8">
      <w:pPr>
        <w:rPr>
          <w:rFonts w:ascii="Times New Roman" w:eastAsia="Times New Roman" w:hAnsi="Times New Roman" w:cs="Times New Roman"/>
          <w:b/>
          <w:bCs/>
          <w:color w:val="000000" w:themeColor="text1"/>
          <w:sz w:val="28"/>
          <w:szCs w:val="28"/>
          <w:lang w:eastAsia="zh-TW"/>
        </w:rPr>
      </w:pPr>
    </w:p>
    <w:p w14:paraId="49D65BDE" w14:textId="2AAFAE2C" w:rsidR="00A200F8" w:rsidRPr="009E1323" w:rsidRDefault="00A200F8" w:rsidP="00A200F8">
      <w:pPr>
        <w:rPr>
          <w:rFonts w:ascii="Times New Roman" w:eastAsia="Times New Roman" w:hAnsi="Times New Roman" w:cs="Times New Roman"/>
          <w:color w:val="000000" w:themeColor="text1"/>
          <w:sz w:val="28"/>
          <w:szCs w:val="28"/>
          <w:lang w:eastAsia="zh-TW"/>
        </w:rPr>
      </w:pPr>
      <w:r w:rsidRPr="00A200F8">
        <w:rPr>
          <w:rFonts w:ascii="Times New Roman" w:eastAsia="Times New Roman" w:hAnsi="Times New Roman" w:cs="Times New Roman"/>
          <w:b/>
          <w:bCs/>
          <w:color w:val="000000" w:themeColor="text1"/>
          <w:sz w:val="28"/>
          <w:szCs w:val="28"/>
          <w:lang w:eastAsia="zh-TW"/>
        </w:rPr>
        <w:t>YOLOv8</w:t>
      </w:r>
      <w:r w:rsidRPr="00A200F8">
        <w:rPr>
          <w:rFonts w:ascii="Times New Roman" w:hAnsi="Times New Roman" w:cs="Times New Roman"/>
        </w:rPr>
        <w:br/>
      </w:r>
      <w:r w:rsidRPr="00A200F8">
        <w:rPr>
          <w:rFonts w:ascii="Times New Roman" w:eastAsia="Times New Roman" w:hAnsi="Times New Roman" w:cs="Times New Roman"/>
          <w:color w:val="000000" w:themeColor="text1"/>
          <w:sz w:val="28"/>
          <w:szCs w:val="28"/>
          <w:lang w:eastAsia="zh-TW"/>
        </w:rPr>
        <w:t xml:space="preserve">Released by </w:t>
      </w:r>
      <w:proofErr w:type="spellStart"/>
      <w:r w:rsidRPr="00A200F8">
        <w:rPr>
          <w:rFonts w:ascii="Times New Roman" w:eastAsia="Times New Roman" w:hAnsi="Times New Roman" w:cs="Times New Roman"/>
          <w:color w:val="000000" w:themeColor="text1"/>
          <w:sz w:val="28"/>
          <w:szCs w:val="28"/>
          <w:lang w:eastAsia="zh-TW"/>
        </w:rPr>
        <w:t>Ultralytics</w:t>
      </w:r>
      <w:proofErr w:type="spellEnd"/>
      <w:r w:rsidRPr="00A200F8">
        <w:rPr>
          <w:rFonts w:ascii="Times New Roman" w:eastAsia="Times New Roman" w:hAnsi="Times New Roman" w:cs="Times New Roman"/>
          <w:color w:val="000000" w:themeColor="text1"/>
          <w:sz w:val="28"/>
          <w:szCs w:val="28"/>
          <w:lang w:eastAsia="zh-TW"/>
        </w:rPr>
        <w:t xml:space="preserve"> on January 10, 2023, YOLOv8 (You Only Look Once Version 8) represents the eighth generation of the YOLO object detection architecture. While it retains the COCO dataset for training benchmarks, YOLOv8 demonstrates significant improvements in real-time object detection capabilities compared to its predecessors (</w:t>
      </w:r>
      <w:proofErr w:type="spellStart"/>
      <w:r w:rsidRPr="00A200F8">
        <w:rPr>
          <w:rFonts w:ascii="Times New Roman" w:eastAsia="Times New Roman" w:hAnsi="Times New Roman" w:cs="Times New Roman"/>
          <w:color w:val="000000" w:themeColor="text1"/>
          <w:sz w:val="28"/>
          <w:szCs w:val="28"/>
          <w:lang w:eastAsia="zh-TW"/>
        </w:rPr>
        <w:t>Ultralytics</w:t>
      </w:r>
      <w:proofErr w:type="spellEnd"/>
      <w:r w:rsidRPr="00A200F8">
        <w:rPr>
          <w:rFonts w:ascii="Times New Roman" w:eastAsia="Times New Roman" w:hAnsi="Times New Roman" w:cs="Times New Roman"/>
          <w:color w:val="000000" w:themeColor="text1"/>
          <w:sz w:val="28"/>
          <w:szCs w:val="28"/>
          <w:lang w:eastAsia="zh-TW"/>
        </w:rPr>
        <w:t>, 2025). Its architecture is optimized for speed and accuracy, making it a state-of-the-art solution for computer vision tasks.</w:t>
      </w:r>
    </w:p>
    <w:p w14:paraId="2929F14E" w14:textId="74DB7E4F" w:rsidR="00A200F8" w:rsidRPr="00A200F8" w:rsidRDefault="00A200F8" w:rsidP="00A200F8">
      <w:pPr>
        <w:rPr>
          <w:rFonts w:ascii="Times New Roman" w:eastAsia="Times New Roman" w:hAnsi="Times New Roman" w:cs="Times New Roman"/>
          <w:color w:val="000000" w:themeColor="text1"/>
          <w:sz w:val="28"/>
          <w:szCs w:val="28"/>
          <w:lang w:eastAsia="zh-TW"/>
        </w:rPr>
      </w:pPr>
    </w:p>
    <w:p w14:paraId="3F8F294B" w14:textId="071E8D92" w:rsidR="00A200F8" w:rsidRPr="009E1323" w:rsidRDefault="00A200F8" w:rsidP="00A200F8">
      <w:pPr>
        <w:rPr>
          <w:rFonts w:ascii="Times New Roman" w:eastAsia="Times New Roman" w:hAnsi="Times New Roman" w:cs="Times New Roman"/>
          <w:color w:val="000000" w:themeColor="text1"/>
          <w:sz w:val="28"/>
          <w:szCs w:val="28"/>
          <w:lang w:eastAsia="zh-TW"/>
        </w:rPr>
      </w:pPr>
      <w:r w:rsidRPr="00A200F8">
        <w:rPr>
          <w:rFonts w:ascii="Times New Roman" w:eastAsia="Times New Roman" w:hAnsi="Times New Roman" w:cs="Times New Roman"/>
          <w:b/>
          <w:bCs/>
          <w:color w:val="000000" w:themeColor="text1"/>
          <w:sz w:val="28"/>
          <w:szCs w:val="28"/>
          <w:lang w:eastAsia="zh-TW"/>
        </w:rPr>
        <w:t>COCO Dataset</w:t>
      </w:r>
      <w:r w:rsidRPr="00A200F8">
        <w:rPr>
          <w:rFonts w:ascii="Times New Roman" w:hAnsi="Times New Roman" w:cs="Times New Roman"/>
        </w:rPr>
        <w:br/>
      </w:r>
      <w:r w:rsidRPr="00A200F8">
        <w:rPr>
          <w:rFonts w:ascii="Times New Roman" w:eastAsia="Times New Roman" w:hAnsi="Times New Roman" w:cs="Times New Roman"/>
          <w:color w:val="000000" w:themeColor="text1"/>
          <w:sz w:val="28"/>
          <w:szCs w:val="28"/>
          <w:lang w:eastAsia="zh-TW"/>
        </w:rPr>
        <w:t>The Common Objects in Context (COCO) dataset, introduced by Microsoft in 2014, is a large-scale object detection, segmentation, and captioning dataset. It comprises over 328,000 images categorized into 91 object types (Microsoft, 2014). Although "bottles" are included as a category, the dataset exhibits class imbalance. Models trained solely on standard COCO weights often develop a bias towards dominant classes, such as humans, resulting in lower confidence scores for specific objects like bottles.</w:t>
      </w:r>
    </w:p>
    <w:p w14:paraId="2C38AED8" w14:textId="66CCA1C5" w:rsidR="00A200F8" w:rsidRPr="00A200F8" w:rsidRDefault="00A200F8" w:rsidP="00A200F8">
      <w:pPr>
        <w:rPr>
          <w:rFonts w:ascii="Times New Roman" w:eastAsia="Times New Roman" w:hAnsi="Times New Roman" w:cs="Times New Roman"/>
          <w:color w:val="000000" w:themeColor="text1"/>
          <w:sz w:val="28"/>
          <w:szCs w:val="28"/>
          <w:lang w:eastAsia="zh-TW"/>
        </w:rPr>
      </w:pPr>
    </w:p>
    <w:p w14:paraId="722FED52" w14:textId="69F4EB76" w:rsidR="00A200F8" w:rsidRPr="009E1323" w:rsidRDefault="00A200F8" w:rsidP="00A200F8">
      <w:pPr>
        <w:rPr>
          <w:rFonts w:ascii="Times New Roman" w:eastAsia="Times New Roman" w:hAnsi="Times New Roman" w:cs="Times New Roman"/>
          <w:color w:val="000000" w:themeColor="text1"/>
          <w:sz w:val="28"/>
          <w:szCs w:val="28"/>
          <w:lang w:eastAsia="zh-TW"/>
        </w:rPr>
      </w:pPr>
      <w:proofErr w:type="spellStart"/>
      <w:r w:rsidRPr="00A200F8">
        <w:rPr>
          <w:rFonts w:ascii="Times New Roman" w:eastAsia="Times New Roman" w:hAnsi="Times New Roman" w:cs="Times New Roman"/>
          <w:b/>
          <w:bCs/>
          <w:color w:val="000000" w:themeColor="text1"/>
          <w:sz w:val="28"/>
          <w:szCs w:val="28"/>
          <w:lang w:eastAsia="zh-TW"/>
        </w:rPr>
        <w:t>Roboflow</w:t>
      </w:r>
      <w:proofErr w:type="spellEnd"/>
      <w:r w:rsidRPr="00A200F8">
        <w:rPr>
          <w:rFonts w:ascii="Times New Roman" w:hAnsi="Times New Roman" w:cs="Times New Roman"/>
        </w:rPr>
        <w:br/>
      </w:r>
      <w:r w:rsidRPr="00A200F8">
        <w:rPr>
          <w:rFonts w:ascii="Times New Roman" w:eastAsia="Times New Roman" w:hAnsi="Times New Roman" w:cs="Times New Roman"/>
          <w:color w:val="000000" w:themeColor="text1"/>
          <w:sz w:val="28"/>
          <w:szCs w:val="28"/>
          <w:lang w:eastAsia="zh-TW"/>
        </w:rPr>
        <w:t xml:space="preserve">Launched in January 2020, </w:t>
      </w:r>
      <w:proofErr w:type="spellStart"/>
      <w:r w:rsidRPr="00A200F8">
        <w:rPr>
          <w:rFonts w:ascii="Times New Roman" w:eastAsia="Times New Roman" w:hAnsi="Times New Roman" w:cs="Times New Roman"/>
          <w:color w:val="000000" w:themeColor="text1"/>
          <w:sz w:val="28"/>
          <w:szCs w:val="28"/>
          <w:lang w:eastAsia="zh-TW"/>
        </w:rPr>
        <w:t>Roboflow</w:t>
      </w:r>
      <w:proofErr w:type="spellEnd"/>
      <w:r w:rsidRPr="00A200F8">
        <w:rPr>
          <w:rFonts w:ascii="Times New Roman" w:eastAsia="Times New Roman" w:hAnsi="Times New Roman" w:cs="Times New Roman"/>
          <w:color w:val="000000" w:themeColor="text1"/>
          <w:sz w:val="28"/>
          <w:szCs w:val="28"/>
          <w:lang w:eastAsia="zh-TW"/>
        </w:rPr>
        <w:t xml:space="preserve"> is an end-to-end computer vision platform designed to streamline the machine learning workflow. It offers comprehensive tools for data management, image preprocessing, and annotation, facilitating the creation and deployment of custom models (Huang, C., 2024). Its impact on the industry is significant; according to a 2024 report by GV (formerly Google Ventures), </w:t>
      </w:r>
      <w:proofErr w:type="spellStart"/>
      <w:r w:rsidRPr="00A200F8">
        <w:rPr>
          <w:rFonts w:ascii="Times New Roman" w:eastAsia="Times New Roman" w:hAnsi="Times New Roman" w:cs="Times New Roman"/>
          <w:color w:val="000000" w:themeColor="text1"/>
          <w:sz w:val="28"/>
          <w:szCs w:val="28"/>
          <w:lang w:eastAsia="zh-TW"/>
        </w:rPr>
        <w:t>Roboflow</w:t>
      </w:r>
      <w:proofErr w:type="spellEnd"/>
      <w:r w:rsidRPr="00A200F8">
        <w:rPr>
          <w:rFonts w:ascii="Times New Roman" w:eastAsia="Times New Roman" w:hAnsi="Times New Roman" w:cs="Times New Roman"/>
          <w:color w:val="000000" w:themeColor="text1"/>
          <w:sz w:val="28"/>
          <w:szCs w:val="28"/>
          <w:lang w:eastAsia="zh-TW"/>
        </w:rPr>
        <w:t xml:space="preserve"> has supported over 25,000 organizations since its inception (M, T., 2025).</w:t>
      </w:r>
    </w:p>
    <w:p w14:paraId="12540F51" w14:textId="6B80EEDF" w:rsidR="00A200F8" w:rsidRPr="00A200F8" w:rsidRDefault="00A200F8" w:rsidP="00A200F8">
      <w:pPr>
        <w:rPr>
          <w:rFonts w:ascii="Times New Roman" w:eastAsia="Times New Roman" w:hAnsi="Times New Roman" w:cs="Times New Roman"/>
          <w:color w:val="000000" w:themeColor="text1"/>
          <w:sz w:val="28"/>
          <w:szCs w:val="28"/>
          <w:lang w:eastAsia="zh-TW"/>
        </w:rPr>
      </w:pPr>
    </w:p>
    <w:p w14:paraId="33B06324" w14:textId="6C914BB3" w:rsidR="00A200F8" w:rsidRPr="00A200F8" w:rsidRDefault="00A200F8" w:rsidP="00A200F8">
      <w:pPr>
        <w:rPr>
          <w:rFonts w:ascii="Times New Roman" w:eastAsia="Times New Roman" w:hAnsi="Times New Roman" w:cs="Times New Roman"/>
          <w:color w:val="000000" w:themeColor="text1"/>
          <w:sz w:val="28"/>
          <w:szCs w:val="28"/>
          <w:lang w:eastAsia="zh-TW"/>
        </w:rPr>
      </w:pPr>
      <w:r w:rsidRPr="00A200F8">
        <w:rPr>
          <w:rFonts w:ascii="Times New Roman" w:eastAsia="Times New Roman" w:hAnsi="Times New Roman" w:cs="Times New Roman"/>
          <w:b/>
          <w:bCs/>
          <w:color w:val="000000" w:themeColor="text1"/>
          <w:sz w:val="28"/>
          <w:szCs w:val="28"/>
          <w:lang w:eastAsia="zh-TW"/>
        </w:rPr>
        <w:t>Existing Applications</w:t>
      </w:r>
      <w:r w:rsidRPr="00A200F8">
        <w:rPr>
          <w:rFonts w:ascii="Times New Roman" w:hAnsi="Times New Roman" w:cs="Times New Roman"/>
        </w:rPr>
        <w:br/>
      </w:r>
      <w:r w:rsidRPr="00A200F8">
        <w:rPr>
          <w:rFonts w:ascii="Times New Roman" w:eastAsia="Times New Roman" w:hAnsi="Times New Roman" w:cs="Times New Roman"/>
          <w:color w:val="000000" w:themeColor="text1"/>
          <w:sz w:val="28"/>
          <w:szCs w:val="28"/>
          <w:lang w:eastAsia="zh-TW"/>
        </w:rPr>
        <w:t xml:space="preserve">Bottle detection using the YOLO architecture is an established research area, though specific implementations vary. A search for "YOLOv8" on GitHub yields approximately 27,000 results; however, refining the query to include "bottle detection" drastically reduces this number to 78 repositories. Notably, </w:t>
      </w:r>
      <w:proofErr w:type="gramStart"/>
      <w:r w:rsidRPr="00A200F8">
        <w:rPr>
          <w:rFonts w:ascii="Times New Roman" w:eastAsia="Times New Roman" w:hAnsi="Times New Roman" w:cs="Times New Roman"/>
          <w:color w:val="000000" w:themeColor="text1"/>
          <w:sz w:val="28"/>
          <w:szCs w:val="28"/>
          <w:lang w:eastAsia="zh-TW"/>
        </w:rPr>
        <w:t>the majority of</w:t>
      </w:r>
      <w:proofErr w:type="gramEnd"/>
      <w:r w:rsidRPr="00A200F8">
        <w:rPr>
          <w:rFonts w:ascii="Times New Roman" w:eastAsia="Times New Roman" w:hAnsi="Times New Roman" w:cs="Times New Roman"/>
          <w:color w:val="000000" w:themeColor="text1"/>
          <w:sz w:val="28"/>
          <w:szCs w:val="28"/>
          <w:lang w:eastAsia="zh-TW"/>
        </w:rPr>
        <w:t xml:space="preserve"> existing solutions still rely on older architectures, such as YOLOv5. Among the YOLOv8-specific implementations, the most prominent repository (by star count) was created by user "Iamm3taphorical" and last updated in July 2025. While this model achieves high confidence scores, its generalization capability is limited by the training data variety, classifying bottles only into basic categories such as water, glass, and plastic.</w:t>
      </w:r>
    </w:p>
    <w:p w14:paraId="0F655F3E" w14:textId="77777777" w:rsidR="00EA1E28" w:rsidRPr="009E1323" w:rsidRDefault="00EA1E28">
      <w:pPr>
        <w:rPr>
          <w:rFonts w:ascii="Times New Roman" w:hAnsi="Times New Roman" w:cs="Times New Roman"/>
          <w:color w:val="000000" w:themeColor="text1"/>
          <w:sz w:val="28"/>
          <w:lang w:eastAsia="zh-TW"/>
        </w:rPr>
      </w:pPr>
      <w:r w:rsidRPr="009E1323">
        <w:rPr>
          <w:rFonts w:ascii="Times New Roman" w:hAnsi="Times New Roman" w:cs="Times New Roman"/>
          <w:i/>
          <w:lang w:eastAsia="zh-TW"/>
        </w:rPr>
        <w:br w:type="page"/>
      </w:r>
    </w:p>
    <w:p w14:paraId="35EF5138" w14:textId="390A6C9E" w:rsidR="00EA1E28" w:rsidRPr="009E1323" w:rsidRDefault="00A81D84" w:rsidP="00A81D84">
      <w:pPr>
        <w:pStyle w:val="Heading1"/>
        <w:rPr>
          <w:rFonts w:ascii="Times New Roman" w:hAnsi="Times New Roman" w:cs="Times New Roman"/>
          <w:lang w:eastAsia="zh-TW"/>
        </w:rPr>
      </w:pPr>
      <w:bookmarkStart w:id="6" w:name="_Toc216041074"/>
      <w:r w:rsidRPr="009E1323">
        <w:rPr>
          <w:rFonts w:ascii="Times New Roman" w:hAnsi="Times New Roman" w:cs="Times New Roman"/>
          <w:lang w:eastAsia="zh-TW"/>
        </w:rPr>
        <w:t>Methodology</w:t>
      </w:r>
      <w:bookmarkEnd w:id="6"/>
    </w:p>
    <w:p w14:paraId="08C87270" w14:textId="22050BD4" w:rsidR="21F596FD" w:rsidRPr="009E1323" w:rsidRDefault="21F596FD" w:rsidP="21F596FD">
      <w:pPr>
        <w:rPr>
          <w:rFonts w:ascii="Times New Roman" w:hAnsi="Times New Roman" w:cs="Times New Roman"/>
        </w:rPr>
      </w:pPr>
    </w:p>
    <w:p w14:paraId="112C6648" w14:textId="7F1866C5" w:rsidR="18318A11" w:rsidRDefault="00417886" w:rsidP="18318A11">
      <w:pPr>
        <w:rPr>
          <w:rFonts w:ascii="Times New Roman" w:eastAsiaTheme="minorEastAsia" w:hAnsi="Times New Roman" w:cs="Times New Roman"/>
          <w:sz w:val="28"/>
          <w:szCs w:val="28"/>
        </w:rPr>
      </w:pPr>
      <w:r w:rsidRPr="00417886">
        <w:rPr>
          <w:rFonts w:ascii="Times New Roman" w:eastAsia="Times New Roman" w:hAnsi="Times New Roman" w:cs="Times New Roman"/>
          <w:sz w:val="28"/>
          <w:szCs w:val="28"/>
        </w:rPr>
        <w:t>This project adopts a model fine-tuning strategy based on transfer learning, with the core goal of optimizing the general YOLOv8 model into a fine-grained classification detection model focusing on beverage containers. The methodology encompasses the complete process from data preparation and model initialization to training optimization, ensuring reproducibility of experiments.</w:t>
      </w:r>
    </w:p>
    <w:p w14:paraId="0EC84F25" w14:textId="77777777" w:rsidR="00E26B12" w:rsidRPr="00E26B12" w:rsidRDefault="00E26B12" w:rsidP="18318A11">
      <w:pPr>
        <w:rPr>
          <w:rFonts w:ascii="Times New Roman" w:eastAsiaTheme="minorEastAsia" w:hAnsi="Times New Roman" w:cs="Times New Roman" w:hint="eastAsia"/>
          <w:sz w:val="28"/>
          <w:szCs w:val="28"/>
        </w:rPr>
      </w:pPr>
    </w:p>
    <w:p w14:paraId="1B001229" w14:textId="77777777" w:rsidR="00E26B12" w:rsidRPr="00AF6348" w:rsidRDefault="00E26B12" w:rsidP="0070125D">
      <w:pPr>
        <w:pStyle w:val="Heading2"/>
        <w:rPr>
          <w:rFonts w:ascii="Times New Roman" w:eastAsiaTheme="minorEastAsia" w:hAnsi="Times New Roman" w:cs="Times New Roman"/>
          <w:b/>
          <w:szCs w:val="32"/>
          <w:lang w:val="en-GB"/>
        </w:rPr>
      </w:pPr>
      <w:bookmarkStart w:id="7" w:name="_Toc216041075"/>
      <w:r w:rsidRPr="00E26B12">
        <w:rPr>
          <w:lang w:val="en-GB"/>
        </w:rPr>
        <w:t>Datasets and Preprocessing</w:t>
      </w:r>
      <w:bookmarkEnd w:id="7"/>
    </w:p>
    <w:p w14:paraId="4735E0CD" w14:textId="77777777" w:rsidR="00AF6348" w:rsidRPr="00E26B12" w:rsidRDefault="00AF6348" w:rsidP="00E26B12">
      <w:pPr>
        <w:rPr>
          <w:rFonts w:ascii="Times New Roman" w:eastAsiaTheme="minorEastAsia" w:hAnsi="Times New Roman" w:cs="Times New Roman" w:hint="eastAsia"/>
          <w:b/>
          <w:bCs/>
          <w:sz w:val="28"/>
          <w:szCs w:val="28"/>
          <w:lang w:val="en-GB"/>
        </w:rPr>
      </w:pPr>
    </w:p>
    <w:p w14:paraId="6CC56DE8" w14:textId="77777777" w:rsidR="00E26B12" w:rsidRDefault="00E26B12" w:rsidP="00E26B12">
      <w:pPr>
        <w:rPr>
          <w:rFonts w:ascii="Times New Roman" w:eastAsiaTheme="minorEastAsia" w:hAnsi="Times New Roman" w:cs="Times New Roman"/>
          <w:sz w:val="28"/>
          <w:szCs w:val="28"/>
          <w:lang w:val="en-GB"/>
        </w:rPr>
      </w:pPr>
      <w:r w:rsidRPr="00E26B12">
        <w:rPr>
          <w:rFonts w:ascii="Times New Roman" w:eastAsia="Times New Roman" w:hAnsi="Times New Roman" w:cs="Times New Roman"/>
          <w:sz w:val="28"/>
          <w:szCs w:val="28"/>
          <w:lang w:val="en-GB"/>
        </w:rPr>
        <w:t>The success of this project relies on a high-quality, diverse domain-specific dataset.</w:t>
      </w:r>
    </w:p>
    <w:p w14:paraId="1455B947" w14:textId="77777777" w:rsidR="00E26B12" w:rsidRPr="00E26B12" w:rsidRDefault="00E26B12" w:rsidP="00E26B12">
      <w:pPr>
        <w:rPr>
          <w:rFonts w:ascii="Times New Roman" w:eastAsiaTheme="minorEastAsia" w:hAnsi="Times New Roman" w:cs="Times New Roman" w:hint="eastAsia"/>
          <w:sz w:val="28"/>
          <w:szCs w:val="28"/>
          <w:lang w:val="en-GB"/>
        </w:rPr>
      </w:pPr>
    </w:p>
    <w:p w14:paraId="6D165444" w14:textId="77777777" w:rsidR="00E26B12" w:rsidRPr="00AF6348" w:rsidRDefault="00E26B12" w:rsidP="00E26B12">
      <w:pPr>
        <w:numPr>
          <w:ilvl w:val="0"/>
          <w:numId w:val="1"/>
        </w:numPr>
        <w:rPr>
          <w:rFonts w:ascii="Times New Roman" w:eastAsia="Times New Roman" w:hAnsi="Times New Roman" w:cs="Times New Roman"/>
          <w:sz w:val="28"/>
          <w:szCs w:val="28"/>
          <w:lang w:val="en-GB"/>
        </w:rPr>
      </w:pPr>
      <w:r w:rsidRPr="00E26B12">
        <w:rPr>
          <w:rFonts w:ascii="Times New Roman" w:eastAsia="Times New Roman" w:hAnsi="Times New Roman" w:cs="Times New Roman"/>
          <w:sz w:val="28"/>
          <w:szCs w:val="28"/>
          <w:lang w:val="en-GB"/>
        </w:rPr>
        <w:t xml:space="preserve">Data source: We use an open-source dataset directly from the </w:t>
      </w:r>
      <w:proofErr w:type="spellStart"/>
      <w:r w:rsidRPr="00E26B12">
        <w:rPr>
          <w:rFonts w:ascii="Times New Roman" w:eastAsia="Times New Roman" w:hAnsi="Times New Roman" w:cs="Times New Roman"/>
          <w:sz w:val="28"/>
          <w:szCs w:val="28"/>
          <w:lang w:val="en-GB"/>
        </w:rPr>
        <w:t>Roboflow</w:t>
      </w:r>
      <w:proofErr w:type="spellEnd"/>
      <w:r w:rsidRPr="00E26B12">
        <w:rPr>
          <w:rFonts w:ascii="Times New Roman" w:eastAsia="Times New Roman" w:hAnsi="Times New Roman" w:cs="Times New Roman"/>
          <w:sz w:val="28"/>
          <w:szCs w:val="28"/>
          <w:lang w:val="en-GB"/>
        </w:rPr>
        <w:t xml:space="preserve"> platform. This dataset is specific to beverage container inspection tasks and contains 9 finely defined categories: bottle-glass, bottle-plastic, cup-disposable, cup-handle, glass-mug, glass-normal, glass-wine, gym bottle, tin can.</w:t>
      </w:r>
    </w:p>
    <w:p w14:paraId="0753EE08" w14:textId="77777777" w:rsidR="00AF6348" w:rsidRPr="00E26B12" w:rsidRDefault="00AF6348" w:rsidP="00AF6348">
      <w:pPr>
        <w:ind w:left="720"/>
        <w:rPr>
          <w:rFonts w:ascii="Times New Roman" w:eastAsia="Times New Roman" w:hAnsi="Times New Roman" w:cs="Times New Roman"/>
          <w:sz w:val="28"/>
          <w:szCs w:val="28"/>
          <w:lang w:val="en-GB"/>
        </w:rPr>
      </w:pPr>
    </w:p>
    <w:p w14:paraId="0CAB9FA1" w14:textId="3D29E832" w:rsidR="00E26B12" w:rsidRPr="00E26B12" w:rsidRDefault="00E26B12" w:rsidP="00E26B12">
      <w:pPr>
        <w:numPr>
          <w:ilvl w:val="0"/>
          <w:numId w:val="1"/>
        </w:numPr>
        <w:rPr>
          <w:rFonts w:ascii="Times New Roman" w:eastAsia="Times New Roman" w:hAnsi="Times New Roman" w:cs="Times New Roman"/>
          <w:sz w:val="28"/>
          <w:szCs w:val="28"/>
          <w:lang w:val="en-GB"/>
        </w:rPr>
      </w:pPr>
      <w:r w:rsidRPr="00E26B12">
        <w:rPr>
          <w:rFonts w:ascii="Times New Roman" w:eastAsia="Times New Roman" w:hAnsi="Times New Roman" w:cs="Times New Roman"/>
          <w:sz w:val="28"/>
          <w:szCs w:val="28"/>
          <w:lang w:val="en-GB"/>
        </w:rPr>
        <w:t xml:space="preserve">Data Preprocessing and Enhancement: All data preprocessing and enhancement work is done automatically by the </w:t>
      </w:r>
      <w:r w:rsidR="00CC447D">
        <w:rPr>
          <w:rFonts w:ascii="Times New Roman" w:eastAsiaTheme="minorEastAsia" w:hAnsi="Times New Roman" w:cs="Times New Roman"/>
          <w:sz w:val="28"/>
          <w:szCs w:val="28"/>
          <w:lang w:val="en-GB"/>
        </w:rPr>
        <w:t>‘</w:t>
      </w:r>
      <w:proofErr w:type="spellStart"/>
      <w:r w:rsidRPr="00E26B12">
        <w:rPr>
          <w:rFonts w:ascii="Times New Roman" w:eastAsia="Times New Roman" w:hAnsi="Times New Roman" w:cs="Times New Roman"/>
          <w:sz w:val="28"/>
          <w:szCs w:val="28"/>
          <w:lang w:val="en-GB"/>
        </w:rPr>
        <w:t>Roboflow</w:t>
      </w:r>
      <w:proofErr w:type="spellEnd"/>
      <w:r w:rsidR="00CC447D">
        <w:rPr>
          <w:rFonts w:ascii="Times New Roman" w:eastAsiaTheme="minorEastAsia" w:hAnsi="Times New Roman" w:cs="Times New Roman"/>
          <w:sz w:val="28"/>
          <w:szCs w:val="28"/>
          <w:lang w:val="en-GB"/>
        </w:rPr>
        <w:t>’</w:t>
      </w:r>
      <w:r w:rsidRPr="00E26B12">
        <w:rPr>
          <w:rFonts w:ascii="Times New Roman" w:eastAsia="Times New Roman" w:hAnsi="Times New Roman" w:cs="Times New Roman"/>
          <w:sz w:val="28"/>
          <w:szCs w:val="28"/>
          <w:lang w:val="en-GB"/>
        </w:rPr>
        <w:t xml:space="preserve"> platform. This </w:t>
      </w:r>
      <w:proofErr w:type="gramStart"/>
      <w:r w:rsidRPr="00E26B12">
        <w:rPr>
          <w:rFonts w:ascii="Times New Roman" w:eastAsia="Times New Roman" w:hAnsi="Times New Roman" w:cs="Times New Roman"/>
          <w:sz w:val="28"/>
          <w:szCs w:val="28"/>
          <w:lang w:val="en-GB"/>
        </w:rPr>
        <w:t>includes, but</w:t>
      </w:r>
      <w:proofErr w:type="gramEnd"/>
      <w:r w:rsidRPr="00E26B12">
        <w:rPr>
          <w:rFonts w:ascii="Times New Roman" w:eastAsia="Times New Roman" w:hAnsi="Times New Roman" w:cs="Times New Roman"/>
          <w:sz w:val="28"/>
          <w:szCs w:val="28"/>
          <w:lang w:val="en-GB"/>
        </w:rPr>
        <w:t xml:space="preserve"> is not limited </w:t>
      </w:r>
      <w:proofErr w:type="gramStart"/>
      <w:r w:rsidRPr="00E26B12">
        <w:rPr>
          <w:rFonts w:ascii="Times New Roman" w:eastAsia="Times New Roman" w:hAnsi="Times New Roman" w:cs="Times New Roman"/>
          <w:sz w:val="28"/>
          <w:szCs w:val="28"/>
          <w:lang w:val="en-GB"/>
        </w:rPr>
        <w:t>to:</w:t>
      </w:r>
      <w:proofErr w:type="gramEnd"/>
      <w:r w:rsidRPr="00E26B12">
        <w:rPr>
          <w:rFonts w:ascii="Times New Roman" w:eastAsia="Times New Roman" w:hAnsi="Times New Roman" w:cs="Times New Roman"/>
          <w:sz w:val="28"/>
          <w:szCs w:val="28"/>
          <w:lang w:val="en-GB"/>
        </w:rPr>
        <w:t xml:space="preserve"> pixel-level enhancements such as random rotation, brightness and contrast adjustments, blur, and noise injection using the </w:t>
      </w:r>
      <w:r w:rsidR="00CC447D">
        <w:rPr>
          <w:rFonts w:asciiTheme="minorEastAsia" w:eastAsiaTheme="minorEastAsia" w:hAnsiTheme="minorEastAsia" w:cs="Times New Roman"/>
          <w:sz w:val="28"/>
          <w:szCs w:val="28"/>
          <w:lang w:val="en-GB"/>
        </w:rPr>
        <w:t>‘</w:t>
      </w:r>
      <w:proofErr w:type="spellStart"/>
      <w:r w:rsidRPr="00E26B12">
        <w:rPr>
          <w:rFonts w:ascii="Times New Roman" w:eastAsia="Times New Roman" w:hAnsi="Times New Roman" w:cs="Times New Roman"/>
          <w:sz w:val="28"/>
          <w:szCs w:val="28"/>
          <w:lang w:val="en-GB"/>
        </w:rPr>
        <w:t>Albumentations</w:t>
      </w:r>
      <w:proofErr w:type="spellEnd"/>
      <w:r w:rsidR="00CC447D">
        <w:rPr>
          <w:rFonts w:ascii="Times New Roman" w:eastAsiaTheme="minorEastAsia" w:hAnsi="Times New Roman" w:cs="Times New Roman"/>
          <w:sz w:val="28"/>
          <w:szCs w:val="28"/>
          <w:lang w:val="en-GB"/>
        </w:rPr>
        <w:t>’</w:t>
      </w:r>
      <w:r w:rsidRPr="00E26B12">
        <w:rPr>
          <w:rFonts w:ascii="Times New Roman" w:eastAsia="Times New Roman" w:hAnsi="Times New Roman" w:cs="Times New Roman"/>
          <w:sz w:val="28"/>
          <w:szCs w:val="28"/>
          <w:lang w:val="en-GB"/>
        </w:rPr>
        <w:t xml:space="preserve"> library; At the same time, it is combined with OpenCV for geometric transformation. This automated process greatly increases the diversity of data, effectively simulating complex real-world scenarios, and its core purpose is to prevent the model from overfitting and improve its generalization capabilities.</w:t>
      </w:r>
    </w:p>
    <w:p w14:paraId="78F5E7B9" w14:textId="18496DFC" w:rsidR="6AEDBF43" w:rsidRPr="009E1323" w:rsidRDefault="5827D211" w:rsidP="18318A11">
      <w:pPr>
        <w:rPr>
          <w:rFonts w:ascii="Times New Roman" w:eastAsia="Times New Roman" w:hAnsi="Times New Roman" w:cs="Times New Roman"/>
          <w:sz w:val="28"/>
          <w:szCs w:val="28"/>
        </w:rPr>
      </w:pPr>
      <w:r w:rsidRPr="009E1323">
        <w:rPr>
          <w:rFonts w:ascii="Times New Roman" w:hAnsi="Times New Roman" w:cs="Times New Roman"/>
          <w:noProof/>
        </w:rPr>
        <w:drawing>
          <wp:inline distT="0" distB="0" distL="0" distR="0" wp14:anchorId="6FCACB6B" wp14:editId="199B211B">
            <wp:extent cx="3137993" cy="3515948"/>
            <wp:effectExtent l="0" t="0" r="0" b="0"/>
            <wp:docPr id="304520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0119" name=""/>
                    <pic:cNvPicPr/>
                  </pic:nvPicPr>
                  <pic:blipFill>
                    <a:blip r:embed="rId11">
                      <a:extLst>
                        <a:ext uri="{28A0092B-C50C-407E-A947-70E740481C1C}">
                          <a14:useLocalDpi xmlns:a14="http://schemas.microsoft.com/office/drawing/2010/main"/>
                        </a:ext>
                      </a:extLst>
                    </a:blip>
                    <a:stretch>
                      <a:fillRect/>
                    </a:stretch>
                  </pic:blipFill>
                  <pic:spPr>
                    <a:xfrm>
                      <a:off x="0" y="0"/>
                      <a:ext cx="3137993" cy="3515948"/>
                    </a:xfrm>
                    <a:prstGeom prst="rect">
                      <a:avLst/>
                    </a:prstGeom>
                  </pic:spPr>
                </pic:pic>
              </a:graphicData>
            </a:graphic>
          </wp:inline>
        </w:drawing>
      </w:r>
      <w:r w:rsidRPr="009E1323">
        <w:rPr>
          <w:rFonts w:ascii="Times New Roman" w:eastAsia="Times New Roman" w:hAnsi="Times New Roman" w:cs="Times New Roman"/>
          <w:sz w:val="28"/>
          <w:szCs w:val="28"/>
        </w:rPr>
        <w:t xml:space="preserve">       </w:t>
      </w:r>
      <w:r w:rsidRPr="009E1323">
        <w:rPr>
          <w:rFonts w:ascii="Times New Roman" w:hAnsi="Times New Roman" w:cs="Times New Roman"/>
          <w:noProof/>
        </w:rPr>
        <w:drawing>
          <wp:inline distT="0" distB="0" distL="0" distR="0" wp14:anchorId="24C0689E" wp14:editId="1D599999">
            <wp:extent cx="2905792" cy="3472344"/>
            <wp:effectExtent l="0" t="0" r="0" b="0"/>
            <wp:docPr id="1396919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19520" name=""/>
                    <pic:cNvPicPr/>
                  </pic:nvPicPr>
                  <pic:blipFill>
                    <a:blip r:embed="rId12">
                      <a:extLst>
                        <a:ext uri="{28A0092B-C50C-407E-A947-70E740481C1C}">
                          <a14:useLocalDpi xmlns:a14="http://schemas.microsoft.com/office/drawing/2010/main"/>
                        </a:ext>
                      </a:extLst>
                    </a:blip>
                    <a:stretch>
                      <a:fillRect/>
                    </a:stretch>
                  </pic:blipFill>
                  <pic:spPr>
                    <a:xfrm>
                      <a:off x="0" y="0"/>
                      <a:ext cx="2905792" cy="3472344"/>
                    </a:xfrm>
                    <a:prstGeom prst="rect">
                      <a:avLst/>
                    </a:prstGeom>
                  </pic:spPr>
                </pic:pic>
              </a:graphicData>
            </a:graphic>
          </wp:inline>
        </w:drawing>
      </w:r>
    </w:p>
    <w:p w14:paraId="1E563879" w14:textId="34706BD2" w:rsidR="0008081D" w:rsidRPr="00F323CC" w:rsidRDefault="0008081D" w:rsidP="0008081D">
      <w:pPr>
        <w:pStyle w:val="a0"/>
        <w:ind w:left="2160" w:firstLine="720"/>
        <w:rPr>
          <w:i w:val="0"/>
          <w:iCs/>
          <w:lang w:eastAsia="zh-TW"/>
        </w:rPr>
      </w:pPr>
      <w:r w:rsidRPr="009E1323">
        <w:rPr>
          <w:i w:val="0"/>
          <w:lang w:eastAsia="zh-TW"/>
        </w:rPr>
        <w:t>Fig 1: detection result on test images</w:t>
      </w:r>
    </w:p>
    <w:p w14:paraId="103700CF" w14:textId="729D1E66" w:rsidR="18318A11" w:rsidRPr="009E1323" w:rsidRDefault="18318A11" w:rsidP="18318A11">
      <w:pPr>
        <w:rPr>
          <w:rFonts w:ascii="Times New Roman" w:eastAsia="Times New Roman" w:hAnsi="Times New Roman" w:cs="Times New Roman"/>
          <w:sz w:val="28"/>
          <w:szCs w:val="28"/>
        </w:rPr>
      </w:pPr>
    </w:p>
    <w:p w14:paraId="5F155751" w14:textId="77777777" w:rsidR="009A71FB" w:rsidRDefault="009A71FB" w:rsidP="009A71FB">
      <w:pPr>
        <w:rPr>
          <w:rFonts w:ascii="Times New Roman" w:hAnsi="Times New Roman" w:cs="Times New Roman"/>
          <w:b/>
          <w:bCs/>
          <w:sz w:val="32"/>
          <w:szCs w:val="32"/>
          <w:lang w:val="en-GB"/>
        </w:rPr>
      </w:pPr>
    </w:p>
    <w:p w14:paraId="69B48669" w14:textId="77C1C0FB" w:rsidR="009A71FB" w:rsidRDefault="009A71FB" w:rsidP="0070125D">
      <w:pPr>
        <w:pStyle w:val="Heading2"/>
        <w:rPr>
          <w:rFonts w:ascii="Times New Roman" w:hAnsi="Times New Roman" w:cs="Times New Roman"/>
          <w:b/>
          <w:szCs w:val="32"/>
          <w:lang w:val="en-GB"/>
        </w:rPr>
      </w:pPr>
      <w:bookmarkStart w:id="8" w:name="_Toc216041076"/>
      <w:r w:rsidRPr="009A71FB">
        <w:rPr>
          <w:lang w:val="en-GB"/>
        </w:rPr>
        <w:t>Model training and hyperparameter optimization</w:t>
      </w:r>
      <w:bookmarkEnd w:id="8"/>
    </w:p>
    <w:p w14:paraId="33550B3D" w14:textId="4FC6A47D" w:rsidR="0008081D" w:rsidRPr="009A71FB" w:rsidRDefault="0008081D" w:rsidP="009A71FB">
      <w:pPr>
        <w:rPr>
          <w:rFonts w:ascii="Times New Roman" w:hAnsi="Times New Roman" w:cs="Times New Roman"/>
          <w:b/>
          <w:bCs/>
          <w:sz w:val="32"/>
          <w:szCs w:val="32"/>
          <w:lang w:val="en-GB"/>
        </w:rPr>
      </w:pPr>
    </w:p>
    <w:p w14:paraId="4D955A89" w14:textId="773380AC" w:rsidR="009A71FB" w:rsidRPr="009A71FB" w:rsidRDefault="009A71FB" w:rsidP="009A71FB">
      <w:pPr>
        <w:rPr>
          <w:rFonts w:ascii="Times New Roman" w:hAnsi="Times New Roman" w:cs="Times New Roman"/>
          <w:lang w:val="en-GB"/>
        </w:rPr>
      </w:pPr>
      <w:r w:rsidRPr="009A71FB">
        <w:rPr>
          <w:rFonts w:ascii="Times New Roman" w:eastAsia="Times New Roman" w:hAnsi="Times New Roman" w:cs="Times New Roman"/>
          <w:sz w:val="28"/>
          <w:szCs w:val="28"/>
          <w:lang w:val="en-GB"/>
        </w:rPr>
        <w:t xml:space="preserve">Model fine-tuning is achieved through the </w:t>
      </w:r>
      <w:r w:rsidR="0008081D" w:rsidRPr="00025ECE">
        <w:rPr>
          <w:rFonts w:ascii="Times New Roman" w:eastAsia="Times New Roman" w:hAnsi="Times New Roman" w:cs="Times New Roman"/>
          <w:sz w:val="28"/>
          <w:szCs w:val="28"/>
          <w:lang w:val="en-GB"/>
        </w:rPr>
        <w:t>‘</w:t>
      </w:r>
      <w:proofErr w:type="spellStart"/>
      <w:r w:rsidRPr="009A71FB">
        <w:rPr>
          <w:rFonts w:ascii="Times New Roman" w:eastAsia="Times New Roman" w:hAnsi="Times New Roman" w:cs="Times New Roman"/>
          <w:sz w:val="28"/>
          <w:szCs w:val="28"/>
          <w:lang w:val="en-GB"/>
        </w:rPr>
        <w:t>Ultralytics</w:t>
      </w:r>
      <w:proofErr w:type="spellEnd"/>
      <w:r w:rsidR="0008081D" w:rsidRPr="00025ECE">
        <w:rPr>
          <w:rFonts w:ascii="Times New Roman" w:eastAsia="Times New Roman" w:hAnsi="Times New Roman" w:cs="Times New Roman"/>
          <w:sz w:val="28"/>
          <w:szCs w:val="28"/>
          <w:lang w:val="en-GB"/>
        </w:rPr>
        <w:t>’</w:t>
      </w:r>
      <w:r w:rsidRPr="009A71FB">
        <w:rPr>
          <w:rFonts w:ascii="Times New Roman" w:eastAsia="Times New Roman" w:hAnsi="Times New Roman" w:cs="Times New Roman"/>
          <w:sz w:val="28"/>
          <w:szCs w:val="28"/>
          <w:lang w:val="en-GB"/>
        </w:rPr>
        <w:t xml:space="preserve"> framework, with the selection of key training parameters based on a balance between industry best practices and hardware resources. The detailed configuration and theoretical rationale are as follows:</w:t>
      </w:r>
      <w:r w:rsidR="005467CE" w:rsidRPr="005467CE">
        <w:rPr>
          <w:noProof/>
        </w:rPr>
        <w:t xml:space="preserve"> </w:t>
      </w:r>
      <w:r w:rsidR="005467CE" w:rsidRPr="005467CE">
        <w:rPr>
          <w:rFonts w:ascii="Times New Roman" w:hAnsi="Times New Roman" w:cs="Times New Roman"/>
          <w:lang w:val="en-GB"/>
        </w:rPr>
        <w:drawing>
          <wp:inline distT="0" distB="0" distL="0" distR="0" wp14:anchorId="553AE553" wp14:editId="0A8BE279">
            <wp:extent cx="6840220" cy="6289675"/>
            <wp:effectExtent l="0" t="0" r="0" b="0"/>
            <wp:docPr id="59883032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0324" name="圖片 1" descr="一張含有 文字, 螢幕擷取畫面, 字型 的圖片&#10;&#10;AI 產生的內容可能不正確。"/>
                    <pic:cNvPicPr/>
                  </pic:nvPicPr>
                  <pic:blipFill>
                    <a:blip r:embed="rId13"/>
                    <a:stretch>
                      <a:fillRect/>
                    </a:stretch>
                  </pic:blipFill>
                  <pic:spPr>
                    <a:xfrm>
                      <a:off x="0" y="0"/>
                      <a:ext cx="6840220" cy="6289675"/>
                    </a:xfrm>
                    <a:prstGeom prst="rect">
                      <a:avLst/>
                    </a:prstGeom>
                  </pic:spPr>
                </pic:pic>
              </a:graphicData>
            </a:graphic>
          </wp:inline>
        </w:drawing>
      </w:r>
    </w:p>
    <w:p w14:paraId="2E734591" w14:textId="2A555D27" w:rsidR="003758BA" w:rsidRDefault="00800044" w:rsidP="21F596FD">
      <w:pPr>
        <w:rPr>
          <w:rFonts w:ascii="Times New Roman" w:hAnsi="Times New Roman" w:cs="Times New Roman"/>
        </w:rPr>
      </w:pPr>
      <w:r w:rsidRPr="00800044">
        <w:rPr>
          <w:rFonts w:ascii="Times New Roman" w:hAnsi="Times New Roman" w:cs="Times New Roman"/>
        </w:rPr>
        <w:drawing>
          <wp:inline distT="0" distB="0" distL="0" distR="0" wp14:anchorId="538D93CC" wp14:editId="26678082">
            <wp:extent cx="6840220" cy="2905125"/>
            <wp:effectExtent l="0" t="0" r="0" b="9525"/>
            <wp:docPr id="208404178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1788" name="圖片 1" descr="一張含有 文字, 螢幕擷取畫面, 字型 的圖片&#10;&#10;AI 產生的內容可能不正確。"/>
                    <pic:cNvPicPr/>
                  </pic:nvPicPr>
                  <pic:blipFill>
                    <a:blip r:embed="rId14"/>
                    <a:stretch>
                      <a:fillRect/>
                    </a:stretch>
                  </pic:blipFill>
                  <pic:spPr>
                    <a:xfrm>
                      <a:off x="0" y="0"/>
                      <a:ext cx="6840220" cy="2905125"/>
                    </a:xfrm>
                    <a:prstGeom prst="rect">
                      <a:avLst/>
                    </a:prstGeom>
                  </pic:spPr>
                </pic:pic>
              </a:graphicData>
            </a:graphic>
          </wp:inline>
        </w:drawing>
      </w:r>
    </w:p>
    <w:p w14:paraId="75CE57DE" w14:textId="77777777" w:rsidR="008A2E26" w:rsidRDefault="008A2E26" w:rsidP="79E3DCC1">
      <w:pPr>
        <w:pStyle w:val="a0"/>
        <w:ind w:left="720"/>
        <w:rPr>
          <w:rFonts w:eastAsiaTheme="minorEastAsia"/>
          <w:i w:val="0"/>
        </w:rPr>
      </w:pPr>
    </w:p>
    <w:p w14:paraId="2435BDDF" w14:textId="77777777" w:rsidR="008A2E26" w:rsidRDefault="008A2E26" w:rsidP="79E3DCC1">
      <w:pPr>
        <w:pStyle w:val="a0"/>
        <w:ind w:left="720"/>
        <w:rPr>
          <w:rFonts w:eastAsiaTheme="minorEastAsia"/>
          <w:i w:val="0"/>
        </w:rPr>
      </w:pPr>
    </w:p>
    <w:p w14:paraId="4D193B5E" w14:textId="60D4D5CD" w:rsidR="00232C7F" w:rsidRPr="006D5CF4" w:rsidRDefault="008A2E26" w:rsidP="008A2E26">
      <w:pPr>
        <w:pStyle w:val="a0"/>
        <w:rPr>
          <w:rFonts w:eastAsiaTheme="minorEastAsia"/>
          <w:b/>
          <w:i w:val="0"/>
          <w:sz w:val="32"/>
          <w:szCs w:val="32"/>
        </w:rPr>
      </w:pPr>
      <w:r w:rsidRPr="006D5CF4">
        <w:rPr>
          <w:rFonts w:eastAsiaTheme="minorEastAsia"/>
          <w:b/>
          <w:i w:val="0"/>
          <w:sz w:val="32"/>
          <w:szCs w:val="32"/>
        </w:rPr>
        <w:t>Evaluation Metrics</w:t>
      </w:r>
    </w:p>
    <w:p w14:paraId="388906AD" w14:textId="2D858DCB" w:rsidR="79E3DCC1" w:rsidRPr="00232C7F" w:rsidRDefault="00232C7F" w:rsidP="008A2E26">
      <w:pPr>
        <w:pStyle w:val="a0"/>
        <w:rPr>
          <w:i w:val="0"/>
          <w:color w:val="auto"/>
        </w:rPr>
      </w:pPr>
      <w:r w:rsidRPr="00232C7F">
        <w:rPr>
          <w:i w:val="0"/>
          <w:color w:val="auto"/>
        </w:rPr>
        <w:t>To comprehensively and objectively assess model performance, we adopt the following set of standard metrics:</w:t>
      </w:r>
    </w:p>
    <w:tbl>
      <w:tblPr>
        <w:tblStyle w:val="TableGrid"/>
        <w:tblW w:w="0" w:type="auto"/>
        <w:tblLook w:val="04A0" w:firstRow="1" w:lastRow="0" w:firstColumn="1" w:lastColumn="0" w:noHBand="0" w:noVBand="1"/>
      </w:tblPr>
      <w:tblGrid>
        <w:gridCol w:w="2690"/>
        <w:gridCol w:w="2690"/>
        <w:gridCol w:w="2691"/>
        <w:gridCol w:w="2691"/>
      </w:tblGrid>
      <w:tr w:rsidR="00232C7F" w14:paraId="4911C365" w14:textId="77777777" w:rsidTr="00232C7F">
        <w:tc>
          <w:tcPr>
            <w:tcW w:w="2690" w:type="dxa"/>
          </w:tcPr>
          <w:p w14:paraId="1F4BDF98" w14:textId="0566AEE7" w:rsidR="00232C7F" w:rsidRDefault="00232C7F" w:rsidP="00232C7F">
            <w:pPr>
              <w:pStyle w:val="a0"/>
              <w:jc w:val="center"/>
              <w:rPr>
                <w:rFonts w:eastAsiaTheme="minorEastAsia" w:hint="eastAsia"/>
                <w:i w:val="0"/>
                <w:sz w:val="24"/>
                <w:szCs w:val="24"/>
              </w:rPr>
            </w:pPr>
            <w:bookmarkStart w:id="9" w:name="OLE_LINK3"/>
            <w:r w:rsidRPr="00F323CC">
              <w:rPr>
                <w:rFonts w:eastAsiaTheme="minorEastAsia"/>
                <w:i w:val="0"/>
                <w:iCs/>
              </w:rPr>
              <w:t>mAP@50</w:t>
            </w:r>
            <w:bookmarkEnd w:id="9"/>
          </w:p>
        </w:tc>
        <w:tc>
          <w:tcPr>
            <w:tcW w:w="2690" w:type="dxa"/>
          </w:tcPr>
          <w:p w14:paraId="3CCD9692" w14:textId="4F5084C5" w:rsidR="00232C7F" w:rsidRDefault="00232C7F" w:rsidP="00232C7F">
            <w:pPr>
              <w:pStyle w:val="a0"/>
              <w:jc w:val="center"/>
              <w:rPr>
                <w:rFonts w:eastAsiaTheme="minorEastAsia" w:hint="eastAsia"/>
                <w:i w:val="0"/>
                <w:sz w:val="24"/>
                <w:szCs w:val="24"/>
              </w:rPr>
            </w:pPr>
            <w:r w:rsidRPr="00F323CC">
              <w:rPr>
                <w:rFonts w:eastAsiaTheme="minorEastAsia"/>
                <w:i w:val="0"/>
                <w:iCs/>
              </w:rPr>
              <w:t>mAP@50-95</w:t>
            </w:r>
          </w:p>
        </w:tc>
        <w:tc>
          <w:tcPr>
            <w:tcW w:w="2691" w:type="dxa"/>
          </w:tcPr>
          <w:p w14:paraId="36163C67" w14:textId="5F0263E3" w:rsidR="00232C7F" w:rsidRDefault="00232C7F" w:rsidP="00232C7F">
            <w:pPr>
              <w:pStyle w:val="a0"/>
              <w:jc w:val="center"/>
              <w:rPr>
                <w:rFonts w:eastAsiaTheme="minorEastAsia" w:hint="eastAsia"/>
                <w:i w:val="0"/>
                <w:sz w:val="24"/>
                <w:szCs w:val="24"/>
              </w:rPr>
            </w:pPr>
            <w:r w:rsidRPr="00F323CC">
              <w:rPr>
                <w:rFonts w:eastAsiaTheme="minorEastAsia"/>
                <w:i w:val="0"/>
                <w:iCs/>
              </w:rPr>
              <w:t>Precision</w:t>
            </w:r>
          </w:p>
        </w:tc>
        <w:tc>
          <w:tcPr>
            <w:tcW w:w="2691" w:type="dxa"/>
          </w:tcPr>
          <w:p w14:paraId="0E17FB56" w14:textId="79BEF200" w:rsidR="00232C7F" w:rsidRDefault="00232C7F" w:rsidP="00232C7F">
            <w:pPr>
              <w:pStyle w:val="a0"/>
              <w:jc w:val="center"/>
              <w:rPr>
                <w:rFonts w:eastAsiaTheme="minorEastAsia" w:hint="eastAsia"/>
                <w:i w:val="0"/>
                <w:sz w:val="24"/>
                <w:szCs w:val="24"/>
              </w:rPr>
            </w:pPr>
            <w:r w:rsidRPr="00F323CC">
              <w:rPr>
                <w:rFonts w:eastAsiaTheme="minorEastAsia"/>
                <w:i w:val="0"/>
                <w:iCs/>
              </w:rPr>
              <w:t>Recall</w:t>
            </w:r>
          </w:p>
        </w:tc>
      </w:tr>
    </w:tbl>
    <w:p w14:paraId="2163C6A1" w14:textId="77777777" w:rsidR="00232C7F" w:rsidRPr="00232C7F" w:rsidRDefault="00232C7F" w:rsidP="008A2E26">
      <w:pPr>
        <w:pStyle w:val="a0"/>
        <w:rPr>
          <w:rFonts w:eastAsiaTheme="minorEastAsia" w:hint="eastAsia"/>
          <w:i w:val="0"/>
          <w:sz w:val="24"/>
          <w:szCs w:val="24"/>
        </w:rPr>
      </w:pPr>
    </w:p>
    <w:p w14:paraId="07298D28" w14:textId="35C26E55" w:rsidR="79E3DCC1" w:rsidRPr="00E41B85" w:rsidRDefault="22E9FAE6" w:rsidP="79E3DCC1">
      <w:pPr>
        <w:pStyle w:val="a0"/>
        <w:rPr>
          <w:i w:val="0"/>
          <w:color w:val="auto"/>
        </w:rPr>
      </w:pPr>
      <w:r w:rsidRPr="00E41B85">
        <w:rPr>
          <w:i w:val="0"/>
          <w:color w:val="auto"/>
        </w:rPr>
        <w:t>After the completion of training and evaluation of model, a Flask-base</w:t>
      </w:r>
      <w:r w:rsidR="50C9B32B" w:rsidRPr="00E41B85">
        <w:rPr>
          <w:i w:val="0"/>
          <w:color w:val="auto"/>
        </w:rPr>
        <w:t>d web dashboard is built allowing upload of images</w:t>
      </w:r>
      <w:r w:rsidR="0082B36C" w:rsidRPr="00E41B85">
        <w:rPr>
          <w:i w:val="0"/>
          <w:color w:val="auto"/>
        </w:rPr>
        <w:t xml:space="preserve"> or videos </w:t>
      </w:r>
      <w:proofErr w:type="gramStart"/>
      <w:r w:rsidR="7E2D35BF" w:rsidRPr="00E41B85">
        <w:rPr>
          <w:i w:val="0"/>
          <w:color w:val="auto"/>
        </w:rPr>
        <w:t>in order to</w:t>
      </w:r>
      <w:proofErr w:type="gramEnd"/>
      <w:r w:rsidR="7E2D35BF" w:rsidRPr="00E41B85">
        <w:rPr>
          <w:i w:val="0"/>
          <w:color w:val="auto"/>
        </w:rPr>
        <w:t xml:space="preserve"> view detection results. Additionally, the web dashboard provides</w:t>
      </w:r>
      <w:r w:rsidR="5F4A2DF9" w:rsidRPr="00E41B85">
        <w:rPr>
          <w:i w:val="0"/>
          <w:color w:val="auto"/>
        </w:rPr>
        <w:t xml:space="preserve"> live webcam streaming for real-time object detection.</w:t>
      </w:r>
    </w:p>
    <w:p w14:paraId="27A6ED67" w14:textId="32CA5357" w:rsidR="1CB0A5B7" w:rsidRPr="009E1323" w:rsidRDefault="1CB0A5B7" w:rsidP="1CB0A5B7">
      <w:pPr>
        <w:pStyle w:val="a0"/>
        <w:rPr>
          <w:i w:val="0"/>
          <w:lang w:eastAsia="zh-TW"/>
        </w:rPr>
      </w:pPr>
    </w:p>
    <w:p w14:paraId="5A1EB6A3" w14:textId="132B0266" w:rsidR="4F3443DB" w:rsidRPr="009E1323" w:rsidRDefault="4F3443DB" w:rsidP="4F3443DB">
      <w:pPr>
        <w:pStyle w:val="a0"/>
        <w:rPr>
          <w:i w:val="0"/>
          <w:lang w:eastAsia="zh-TW"/>
        </w:rPr>
      </w:pPr>
    </w:p>
    <w:p w14:paraId="0EEB5896" w14:textId="6B393DE9" w:rsidR="4F3443DB" w:rsidRPr="009E1323" w:rsidRDefault="4F3443DB" w:rsidP="4F3443DB">
      <w:pPr>
        <w:pStyle w:val="a0"/>
        <w:rPr>
          <w:i w:val="0"/>
          <w:lang w:eastAsia="zh-TW"/>
        </w:rPr>
      </w:pPr>
    </w:p>
    <w:p w14:paraId="78C419F5" w14:textId="3D65D1E2" w:rsidR="4F3443DB" w:rsidRPr="009E1323" w:rsidRDefault="486FD60C" w:rsidP="20CD922E">
      <w:pPr>
        <w:pStyle w:val="a0"/>
        <w:jc w:val="center"/>
      </w:pPr>
      <w:r w:rsidRPr="009E1323">
        <w:rPr>
          <w:noProof/>
        </w:rPr>
        <w:drawing>
          <wp:inline distT="0" distB="0" distL="0" distR="0" wp14:anchorId="0F709E4A" wp14:editId="10E72C40">
            <wp:extent cx="4870487" cy="3146556"/>
            <wp:effectExtent l="0" t="0" r="0" b="0"/>
            <wp:docPr id="994615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5131" name=""/>
                    <pic:cNvPicPr/>
                  </pic:nvPicPr>
                  <pic:blipFill>
                    <a:blip r:embed="rId15">
                      <a:extLst>
                        <a:ext uri="{28A0092B-C50C-407E-A947-70E740481C1C}">
                          <a14:useLocalDpi xmlns:a14="http://schemas.microsoft.com/office/drawing/2010/main"/>
                        </a:ext>
                      </a:extLst>
                    </a:blip>
                    <a:stretch>
                      <a:fillRect/>
                    </a:stretch>
                  </pic:blipFill>
                  <pic:spPr>
                    <a:xfrm>
                      <a:off x="0" y="0"/>
                      <a:ext cx="4870487" cy="3146556"/>
                    </a:xfrm>
                    <a:prstGeom prst="rect">
                      <a:avLst/>
                    </a:prstGeom>
                  </pic:spPr>
                </pic:pic>
              </a:graphicData>
            </a:graphic>
          </wp:inline>
        </w:drawing>
      </w:r>
    </w:p>
    <w:p w14:paraId="66B36363" w14:textId="29A5FB1B" w:rsidR="4F3443DB" w:rsidRPr="009E1323" w:rsidRDefault="520E921E" w:rsidP="5BD2D667">
      <w:pPr>
        <w:pStyle w:val="a0"/>
        <w:jc w:val="center"/>
        <w:rPr>
          <w:i w:val="0"/>
          <w:lang w:eastAsia="zh-TW"/>
        </w:rPr>
      </w:pPr>
      <w:r w:rsidRPr="009E1323">
        <w:rPr>
          <w:i w:val="0"/>
          <w:lang w:eastAsia="zh-TW"/>
        </w:rPr>
        <w:t>Fig 2: web dashboard UI</w:t>
      </w:r>
    </w:p>
    <w:p w14:paraId="636975BE" w14:textId="7730208C" w:rsidR="4F3443DB" w:rsidRPr="009E1323" w:rsidRDefault="4F3443DB" w:rsidP="0F5A3968">
      <w:pPr>
        <w:pStyle w:val="a0"/>
      </w:pPr>
    </w:p>
    <w:p w14:paraId="67E6E41E" w14:textId="46128618" w:rsidR="4F3443DB" w:rsidRPr="009E1323" w:rsidRDefault="4F3443DB" w:rsidP="42FCE258">
      <w:pPr>
        <w:pStyle w:val="a0"/>
      </w:pPr>
    </w:p>
    <w:p w14:paraId="5197F324" w14:textId="3480AF58" w:rsidR="4F3443DB" w:rsidRPr="009E1323" w:rsidRDefault="486FD60C" w:rsidP="7FC0F9AB">
      <w:pPr>
        <w:pStyle w:val="a0"/>
      </w:pPr>
      <w:r w:rsidRPr="009E1323">
        <w:rPr>
          <w:noProof/>
        </w:rPr>
        <w:drawing>
          <wp:inline distT="0" distB="0" distL="0" distR="0" wp14:anchorId="24C72831" wp14:editId="0304899C">
            <wp:extent cx="2766872" cy="3451631"/>
            <wp:effectExtent l="0" t="0" r="0" b="0"/>
            <wp:docPr id="4439737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3710" name=""/>
                    <pic:cNvPicPr/>
                  </pic:nvPicPr>
                  <pic:blipFill>
                    <a:blip r:embed="rId16">
                      <a:extLst>
                        <a:ext uri="{28A0092B-C50C-407E-A947-70E740481C1C}">
                          <a14:useLocalDpi xmlns:a14="http://schemas.microsoft.com/office/drawing/2010/main"/>
                        </a:ext>
                      </a:extLst>
                    </a:blip>
                    <a:stretch>
                      <a:fillRect/>
                    </a:stretch>
                  </pic:blipFill>
                  <pic:spPr>
                    <a:xfrm>
                      <a:off x="0" y="0"/>
                      <a:ext cx="2766872" cy="3451631"/>
                    </a:xfrm>
                    <a:prstGeom prst="rect">
                      <a:avLst/>
                    </a:prstGeom>
                  </pic:spPr>
                </pic:pic>
              </a:graphicData>
            </a:graphic>
          </wp:inline>
        </w:drawing>
      </w:r>
      <w:r w:rsidR="537A104E" w:rsidRPr="009E1323">
        <w:t xml:space="preserve">        </w:t>
      </w:r>
      <w:r w:rsidRPr="009E1323">
        <w:rPr>
          <w:noProof/>
        </w:rPr>
        <w:drawing>
          <wp:inline distT="0" distB="0" distL="0" distR="0" wp14:anchorId="6D4A0F55" wp14:editId="3A6920FB">
            <wp:extent cx="3417300" cy="3481046"/>
            <wp:effectExtent l="0" t="0" r="0" b="0"/>
            <wp:docPr id="1128016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16053" name=""/>
                    <pic:cNvPicPr/>
                  </pic:nvPicPr>
                  <pic:blipFill>
                    <a:blip r:embed="rId17">
                      <a:extLst>
                        <a:ext uri="{28A0092B-C50C-407E-A947-70E740481C1C}">
                          <a14:useLocalDpi xmlns:a14="http://schemas.microsoft.com/office/drawing/2010/main"/>
                        </a:ext>
                      </a:extLst>
                    </a:blip>
                    <a:stretch>
                      <a:fillRect/>
                    </a:stretch>
                  </pic:blipFill>
                  <pic:spPr>
                    <a:xfrm>
                      <a:off x="0" y="0"/>
                      <a:ext cx="3417300" cy="3481046"/>
                    </a:xfrm>
                    <a:prstGeom prst="rect">
                      <a:avLst/>
                    </a:prstGeom>
                  </pic:spPr>
                </pic:pic>
              </a:graphicData>
            </a:graphic>
          </wp:inline>
        </w:drawing>
      </w:r>
    </w:p>
    <w:p w14:paraId="2418F510" w14:textId="4F9781E7" w:rsidR="2BA7C565" w:rsidRPr="009E1323" w:rsidRDefault="2BA7C565" w:rsidP="2BA7C565">
      <w:pPr>
        <w:pStyle w:val="a0"/>
      </w:pPr>
    </w:p>
    <w:p w14:paraId="6653C502" w14:textId="24C54C02" w:rsidR="2BA7C565" w:rsidRPr="009E1323" w:rsidRDefault="73168F46" w:rsidP="5DCD098F">
      <w:pPr>
        <w:pStyle w:val="a0"/>
        <w:jc w:val="center"/>
        <w:rPr>
          <w:i w:val="0"/>
        </w:rPr>
      </w:pPr>
      <w:r w:rsidRPr="009E1323">
        <w:rPr>
          <w:i w:val="0"/>
        </w:rPr>
        <w:t>Fig 3: detection result UI for image/webcam</w:t>
      </w:r>
    </w:p>
    <w:p w14:paraId="6C8BC5F9" w14:textId="77777777" w:rsidR="00A81D84" w:rsidRPr="009E1323" w:rsidRDefault="00A81D84">
      <w:pPr>
        <w:rPr>
          <w:rFonts w:ascii="Times New Roman" w:hAnsi="Times New Roman" w:cs="Times New Roman"/>
          <w:color w:val="000000" w:themeColor="text1"/>
          <w:sz w:val="28"/>
          <w:lang w:eastAsia="zh-TW"/>
        </w:rPr>
      </w:pPr>
      <w:r w:rsidRPr="009E1323">
        <w:rPr>
          <w:rFonts w:ascii="Times New Roman" w:hAnsi="Times New Roman" w:cs="Times New Roman"/>
          <w:i/>
          <w:lang w:eastAsia="zh-TW"/>
        </w:rPr>
        <w:br w:type="page"/>
      </w:r>
    </w:p>
    <w:p w14:paraId="5657065A" w14:textId="6A9CB0A0" w:rsidR="00A81D84" w:rsidRPr="009E1323" w:rsidRDefault="00B73FF5" w:rsidP="00B73FF5">
      <w:pPr>
        <w:pStyle w:val="Heading1"/>
        <w:rPr>
          <w:rFonts w:ascii="Times New Roman" w:eastAsiaTheme="minorEastAsia" w:hAnsi="Times New Roman" w:cs="Times New Roman"/>
        </w:rPr>
      </w:pPr>
      <w:bookmarkStart w:id="10" w:name="_Toc216041077"/>
      <w:r w:rsidRPr="009E1323">
        <w:rPr>
          <w:rFonts w:ascii="Times New Roman" w:hAnsi="Times New Roman" w:cs="Times New Roman"/>
          <w:lang w:eastAsia="zh-TW"/>
        </w:rPr>
        <w:t>Results</w:t>
      </w:r>
      <w:bookmarkEnd w:id="10"/>
    </w:p>
    <w:p w14:paraId="39242EFC" w14:textId="260E75AA" w:rsidR="00B73FF5" w:rsidRPr="009E1323" w:rsidRDefault="00B73FF5" w:rsidP="00F77BE9">
      <w:pPr>
        <w:rPr>
          <w:rFonts w:ascii="Times New Roman" w:eastAsiaTheme="minorEastAsia" w:hAnsi="Times New Roman" w:cs="Times New Roman"/>
        </w:rPr>
      </w:pPr>
    </w:p>
    <w:p w14:paraId="0C9B23A5" w14:textId="42EDB46B" w:rsidR="005B0EBF" w:rsidRPr="009E1323" w:rsidRDefault="007415AC" w:rsidP="00F77BE9">
      <w:pPr>
        <w:pStyle w:val="Heading2"/>
        <w:rPr>
          <w:rFonts w:ascii="Times New Roman" w:eastAsiaTheme="minorEastAsia" w:hAnsi="Times New Roman" w:cs="Times New Roman"/>
        </w:rPr>
      </w:pPr>
      <w:bookmarkStart w:id="11" w:name="_Toc216041078"/>
      <w:r w:rsidRPr="009E1323">
        <w:rPr>
          <w:rFonts w:ascii="Times New Roman" w:eastAsiaTheme="minorEastAsia" w:hAnsi="Times New Roman" w:cs="Times New Roman"/>
        </w:rPr>
        <w:t>Experimental Setup</w:t>
      </w:r>
      <w:bookmarkEnd w:id="11"/>
    </w:p>
    <w:p w14:paraId="307AC820" w14:textId="77777777" w:rsidR="003A2B5F" w:rsidRPr="009E1323" w:rsidRDefault="003A2B5F" w:rsidP="003A2B5F">
      <w:pPr>
        <w:rPr>
          <w:rFonts w:ascii="Times New Roman" w:eastAsiaTheme="minorEastAsia" w:hAnsi="Times New Roman" w:cs="Times New Roman"/>
        </w:rPr>
      </w:pPr>
    </w:p>
    <w:p w14:paraId="1B524275" w14:textId="77777777" w:rsidR="003A2B5F" w:rsidRPr="009E1323" w:rsidRDefault="003A2B5F" w:rsidP="003A2B5F">
      <w:pPr>
        <w:rPr>
          <w:rFonts w:ascii="Times New Roman" w:eastAsiaTheme="minorEastAsia" w:hAnsi="Times New Roman" w:cs="Times New Roman"/>
          <w:sz w:val="28"/>
          <w:szCs w:val="28"/>
        </w:rPr>
      </w:pPr>
      <w:r w:rsidRPr="009E1323">
        <w:rPr>
          <w:rFonts w:ascii="Times New Roman" w:hAnsi="Times New Roman" w:cs="Times New Roman"/>
          <w:sz w:val="28"/>
          <w:szCs w:val="28"/>
        </w:rPr>
        <w:t>Experiments were conducted on an NVIDIA RTX 4060 Ti GPU, training YOLOv8n for 50 epochs with batch size of 16 and input image size of</w:t>
      </w:r>
      <w:r w:rsidRPr="009E1323">
        <w:rPr>
          <w:rFonts w:ascii="Times New Roman" w:eastAsiaTheme="minorEastAsia" w:hAnsi="Times New Roman" w:cs="Times New Roman"/>
          <w:sz w:val="28"/>
          <w:szCs w:val="28"/>
        </w:rPr>
        <w:t xml:space="preserve"> </w:t>
      </w:r>
      <w:r w:rsidRPr="009E1323">
        <w:rPr>
          <w:rFonts w:ascii="Times New Roman" w:hAnsi="Times New Roman" w:cs="Times New Roman"/>
          <w:sz w:val="28"/>
          <w:szCs w:val="28"/>
        </w:rPr>
        <w:t xml:space="preserve">640×640. Mixed precision training (FP16) was enabled for faster computation. </w:t>
      </w:r>
    </w:p>
    <w:p w14:paraId="61CEE6DB" w14:textId="77777777" w:rsidR="003A2B5F" w:rsidRPr="009E1323" w:rsidRDefault="003A2B5F" w:rsidP="003A2B5F">
      <w:pPr>
        <w:rPr>
          <w:rFonts w:ascii="Times New Roman" w:eastAsiaTheme="minorEastAsia" w:hAnsi="Times New Roman" w:cs="Times New Roman"/>
          <w:sz w:val="28"/>
          <w:szCs w:val="28"/>
        </w:rPr>
      </w:pPr>
    </w:p>
    <w:p w14:paraId="68020EDB" w14:textId="13A275CA" w:rsidR="003A2B5F" w:rsidRPr="009E1323" w:rsidRDefault="003A2B5F" w:rsidP="003A2B5F">
      <w:pPr>
        <w:rPr>
          <w:rFonts w:ascii="Times New Roman" w:hAnsi="Times New Roman" w:cs="Times New Roman"/>
          <w:sz w:val="28"/>
          <w:szCs w:val="28"/>
        </w:rPr>
      </w:pPr>
      <w:r w:rsidRPr="009E1323">
        <w:rPr>
          <w:rFonts w:ascii="Times New Roman" w:hAnsi="Times New Roman" w:cs="Times New Roman"/>
          <w:sz w:val="28"/>
          <w:szCs w:val="28"/>
        </w:rPr>
        <w:t>The dataset contains a total of 15,641 images split into</w:t>
      </w:r>
      <w:r w:rsidRPr="009E1323">
        <w:rPr>
          <w:rFonts w:ascii="Times New Roman" w:eastAsiaTheme="minorEastAsia" w:hAnsi="Times New Roman" w:cs="Times New Roman"/>
          <w:sz w:val="28"/>
          <w:szCs w:val="28"/>
        </w:rPr>
        <w:t xml:space="preserve"> </w:t>
      </w:r>
      <w:r w:rsidRPr="009E1323">
        <w:rPr>
          <w:rFonts w:ascii="Times New Roman" w:hAnsi="Times New Roman" w:cs="Times New Roman"/>
          <w:sz w:val="28"/>
          <w:szCs w:val="28"/>
        </w:rPr>
        <w:t xml:space="preserve">training (13,685 images), validation (1,303 images), and test (653 images) sets across 9 beverage container classes. The training set        </w:t>
      </w:r>
    </w:p>
    <w:p w14:paraId="5BAD08E5" w14:textId="24F13886" w:rsidR="00A238FD" w:rsidRPr="009E1323" w:rsidRDefault="003A2B5F" w:rsidP="003A2B5F">
      <w:pPr>
        <w:rPr>
          <w:rFonts w:ascii="Times New Roman" w:hAnsi="Times New Roman" w:cs="Times New Roman"/>
          <w:sz w:val="28"/>
          <w:szCs w:val="28"/>
        </w:rPr>
      </w:pPr>
      <w:r w:rsidRPr="009E1323">
        <w:rPr>
          <w:rFonts w:ascii="Times New Roman" w:hAnsi="Times New Roman" w:cs="Times New Roman"/>
          <w:sz w:val="28"/>
          <w:szCs w:val="28"/>
        </w:rPr>
        <w:t xml:space="preserve">  includes 20,444 object annotations with a relatively balanced distribution: bottle-glass (2,602), cup-handle (2,511), glass-mug (2,411),</w:t>
      </w:r>
      <w:r w:rsidRPr="009E1323">
        <w:rPr>
          <w:rFonts w:ascii="Times New Roman" w:eastAsiaTheme="minorEastAsia" w:hAnsi="Times New Roman" w:cs="Times New Roman"/>
          <w:sz w:val="28"/>
          <w:szCs w:val="28"/>
        </w:rPr>
        <w:t xml:space="preserve"> </w:t>
      </w:r>
      <w:r w:rsidRPr="009E1323">
        <w:rPr>
          <w:rFonts w:ascii="Times New Roman" w:hAnsi="Times New Roman" w:cs="Times New Roman"/>
          <w:sz w:val="28"/>
          <w:szCs w:val="28"/>
        </w:rPr>
        <w:t>glass-normal (2,334), gym bottle (2,322), cup-disposable (2,157), bottle-plastic (2,145), glass-wine (</w:t>
      </w:r>
      <w:proofErr w:type="gramStart"/>
      <w:r w:rsidRPr="009E1323">
        <w:rPr>
          <w:rFonts w:ascii="Times New Roman" w:hAnsi="Times New Roman" w:cs="Times New Roman"/>
          <w:sz w:val="28"/>
          <w:szCs w:val="28"/>
        </w:rPr>
        <w:t>2,025</w:t>
      </w:r>
      <w:proofErr w:type="gramEnd"/>
      <w:r w:rsidRPr="009E1323">
        <w:rPr>
          <w:rFonts w:ascii="Times New Roman" w:hAnsi="Times New Roman" w:cs="Times New Roman"/>
          <w:sz w:val="28"/>
          <w:szCs w:val="28"/>
        </w:rPr>
        <w:t>), and tin can (1,937).</w:t>
      </w:r>
    </w:p>
    <w:p w14:paraId="7923AD4B" w14:textId="77777777" w:rsidR="003A2B5F" w:rsidRPr="009E1323" w:rsidRDefault="003A2B5F" w:rsidP="003A2B5F">
      <w:pPr>
        <w:rPr>
          <w:rFonts w:ascii="Times New Roman" w:eastAsiaTheme="minorEastAsia" w:hAnsi="Times New Roman" w:cs="Times New Roman"/>
        </w:rPr>
      </w:pPr>
    </w:p>
    <w:p w14:paraId="3267D4C5" w14:textId="281DC149" w:rsidR="00285B79" w:rsidRPr="009E1323" w:rsidRDefault="00285B79" w:rsidP="00285B79">
      <w:pPr>
        <w:pStyle w:val="Heading2"/>
        <w:rPr>
          <w:rFonts w:ascii="Times New Roman" w:eastAsiaTheme="minorEastAsia" w:hAnsi="Times New Roman" w:cs="Times New Roman"/>
        </w:rPr>
      </w:pPr>
      <w:bookmarkStart w:id="12" w:name="_Toc216041079"/>
      <w:r w:rsidRPr="009E1323">
        <w:rPr>
          <w:rFonts w:ascii="Times New Roman" w:eastAsiaTheme="minorEastAsia" w:hAnsi="Times New Roman" w:cs="Times New Roman"/>
        </w:rPr>
        <w:t>Quantitative Results</w:t>
      </w:r>
      <w:bookmarkEnd w:id="12"/>
    </w:p>
    <w:p w14:paraId="0219844A" w14:textId="6042D76C" w:rsidR="00285B79" w:rsidRPr="009E1323" w:rsidRDefault="00285B79" w:rsidP="00285B79">
      <w:pPr>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2529"/>
        <w:gridCol w:w="1577"/>
        <w:gridCol w:w="1701"/>
        <w:gridCol w:w="1701"/>
        <w:gridCol w:w="1701"/>
      </w:tblGrid>
      <w:tr w:rsidR="00D45003" w:rsidRPr="009E1323" w14:paraId="378483BB" w14:textId="77777777" w:rsidTr="00304F2A">
        <w:tc>
          <w:tcPr>
            <w:tcW w:w="2529" w:type="dxa"/>
          </w:tcPr>
          <w:p w14:paraId="2E2F1F1F" w14:textId="3AD1E8EF" w:rsidR="00D45003" w:rsidRPr="009E1323" w:rsidRDefault="00D45003">
            <w:pPr>
              <w:rPr>
                <w:rFonts w:ascii="Times New Roman" w:eastAsiaTheme="minorEastAsia" w:hAnsi="Times New Roman" w:cs="Times New Roman"/>
                <w:i/>
                <w:iCs/>
              </w:rPr>
            </w:pPr>
            <w:bookmarkStart w:id="13" w:name="OLE_LINK1" w:colFirst="1" w:colLast="4"/>
            <w:bookmarkStart w:id="14" w:name="OLE_LINK2" w:colFirst="1" w:colLast="4"/>
            <w:bookmarkStart w:id="15" w:name="_Hlk216039334"/>
            <w:r w:rsidRPr="009E1323">
              <w:rPr>
                <w:rFonts w:ascii="Times New Roman" w:eastAsiaTheme="minorEastAsia" w:hAnsi="Times New Roman" w:cs="Times New Roman"/>
                <w:i/>
                <w:iCs/>
              </w:rPr>
              <w:t>Model</w:t>
            </w:r>
          </w:p>
        </w:tc>
        <w:tc>
          <w:tcPr>
            <w:tcW w:w="1577" w:type="dxa"/>
          </w:tcPr>
          <w:p w14:paraId="60C9A879" w14:textId="64554831" w:rsidR="00D45003" w:rsidRPr="009E1323" w:rsidRDefault="00D45003">
            <w:pPr>
              <w:rPr>
                <w:rFonts w:ascii="Times New Roman" w:eastAsiaTheme="minorEastAsia" w:hAnsi="Times New Roman" w:cs="Times New Roman"/>
                <w:i/>
                <w:iCs/>
              </w:rPr>
            </w:pPr>
            <w:r w:rsidRPr="009E1323">
              <w:rPr>
                <w:rFonts w:ascii="Times New Roman" w:eastAsiaTheme="minorEastAsia" w:hAnsi="Times New Roman" w:cs="Times New Roman"/>
                <w:i/>
                <w:iCs/>
              </w:rPr>
              <w:t>mAP@50</w:t>
            </w:r>
          </w:p>
        </w:tc>
        <w:tc>
          <w:tcPr>
            <w:tcW w:w="1701" w:type="dxa"/>
          </w:tcPr>
          <w:p w14:paraId="33511D59" w14:textId="6538E039" w:rsidR="00D45003" w:rsidRPr="009E1323" w:rsidRDefault="00AD114D">
            <w:pPr>
              <w:rPr>
                <w:rFonts w:ascii="Times New Roman" w:eastAsiaTheme="minorEastAsia" w:hAnsi="Times New Roman" w:cs="Times New Roman"/>
                <w:i/>
                <w:iCs/>
              </w:rPr>
            </w:pPr>
            <w:r w:rsidRPr="009E1323">
              <w:rPr>
                <w:rFonts w:ascii="Times New Roman" w:eastAsiaTheme="minorEastAsia" w:hAnsi="Times New Roman" w:cs="Times New Roman"/>
                <w:i/>
                <w:iCs/>
              </w:rPr>
              <w:t>mAP@50-95</w:t>
            </w:r>
          </w:p>
        </w:tc>
        <w:tc>
          <w:tcPr>
            <w:tcW w:w="1701" w:type="dxa"/>
          </w:tcPr>
          <w:p w14:paraId="49DFAEAE" w14:textId="517B2785" w:rsidR="00D45003" w:rsidRPr="009E1323" w:rsidRDefault="008E7C0D">
            <w:pPr>
              <w:rPr>
                <w:rFonts w:ascii="Times New Roman" w:eastAsiaTheme="minorEastAsia" w:hAnsi="Times New Roman" w:cs="Times New Roman"/>
                <w:i/>
                <w:iCs/>
              </w:rPr>
            </w:pPr>
            <w:r w:rsidRPr="009E1323">
              <w:rPr>
                <w:rFonts w:ascii="Times New Roman" w:eastAsiaTheme="minorEastAsia" w:hAnsi="Times New Roman" w:cs="Times New Roman"/>
                <w:i/>
                <w:iCs/>
              </w:rPr>
              <w:t>Precision</w:t>
            </w:r>
          </w:p>
        </w:tc>
        <w:tc>
          <w:tcPr>
            <w:tcW w:w="1701" w:type="dxa"/>
          </w:tcPr>
          <w:p w14:paraId="253D30C4" w14:textId="32F6B0DD" w:rsidR="00D45003" w:rsidRPr="009E1323" w:rsidRDefault="008E7C0D">
            <w:pPr>
              <w:rPr>
                <w:rFonts w:ascii="Times New Roman" w:eastAsiaTheme="minorEastAsia" w:hAnsi="Times New Roman" w:cs="Times New Roman"/>
                <w:i/>
                <w:iCs/>
              </w:rPr>
            </w:pPr>
            <w:r w:rsidRPr="009E1323">
              <w:rPr>
                <w:rFonts w:ascii="Times New Roman" w:eastAsiaTheme="minorEastAsia" w:hAnsi="Times New Roman" w:cs="Times New Roman"/>
                <w:i/>
                <w:iCs/>
              </w:rPr>
              <w:t>Recall</w:t>
            </w:r>
          </w:p>
        </w:tc>
      </w:tr>
      <w:bookmarkEnd w:id="13"/>
      <w:bookmarkEnd w:id="14"/>
      <w:bookmarkEnd w:id="15"/>
      <w:tr w:rsidR="00D45003" w:rsidRPr="009E1323" w14:paraId="0CCBBD59" w14:textId="77777777" w:rsidTr="00304F2A">
        <w:tc>
          <w:tcPr>
            <w:tcW w:w="2529" w:type="dxa"/>
          </w:tcPr>
          <w:p w14:paraId="770AAE52" w14:textId="77777777" w:rsidR="00304F2A" w:rsidRPr="009E1323" w:rsidRDefault="00304F2A" w:rsidP="00304F2A">
            <w:pPr>
              <w:rPr>
                <w:rFonts w:ascii="Times New Roman" w:eastAsiaTheme="minorEastAsia" w:hAnsi="Times New Roman" w:cs="Times New Roman"/>
                <w:i/>
                <w:iCs/>
              </w:rPr>
            </w:pPr>
            <w:r w:rsidRPr="009E1323">
              <w:rPr>
                <w:rFonts w:ascii="Times New Roman" w:eastAsiaTheme="minorEastAsia" w:hAnsi="Times New Roman" w:cs="Times New Roman"/>
                <w:i/>
                <w:iCs/>
              </w:rPr>
              <w:t>Baseline (yolov8n.pt)</w:t>
            </w:r>
          </w:p>
          <w:p w14:paraId="71BE5D12" w14:textId="77777777" w:rsidR="00D45003" w:rsidRPr="009E1323" w:rsidRDefault="00D45003">
            <w:pPr>
              <w:rPr>
                <w:rFonts w:ascii="Times New Roman" w:eastAsiaTheme="minorEastAsia" w:hAnsi="Times New Roman" w:cs="Times New Roman"/>
                <w:i/>
                <w:iCs/>
              </w:rPr>
            </w:pPr>
          </w:p>
        </w:tc>
        <w:tc>
          <w:tcPr>
            <w:tcW w:w="1577" w:type="dxa"/>
          </w:tcPr>
          <w:p w14:paraId="2F0567F6" w14:textId="7B8AB064" w:rsidR="00D45003" w:rsidRPr="009E1323" w:rsidRDefault="00304F2A">
            <w:pPr>
              <w:rPr>
                <w:rFonts w:ascii="Times New Roman" w:eastAsiaTheme="minorEastAsia" w:hAnsi="Times New Roman" w:cs="Times New Roman"/>
                <w:i/>
                <w:iCs/>
              </w:rPr>
            </w:pPr>
            <w:r w:rsidRPr="009E1323">
              <w:rPr>
                <w:rFonts w:ascii="Times New Roman" w:eastAsiaTheme="minorEastAsia" w:hAnsi="Times New Roman" w:cs="Times New Roman"/>
                <w:i/>
                <w:iCs/>
              </w:rPr>
              <w:t>0.0067</w:t>
            </w:r>
          </w:p>
        </w:tc>
        <w:tc>
          <w:tcPr>
            <w:tcW w:w="1701" w:type="dxa"/>
          </w:tcPr>
          <w:p w14:paraId="7D721BE9" w14:textId="1D2C863F" w:rsidR="00D45003" w:rsidRPr="009E1323" w:rsidRDefault="00043BDD">
            <w:pPr>
              <w:rPr>
                <w:rFonts w:ascii="Times New Roman" w:eastAsiaTheme="minorEastAsia" w:hAnsi="Times New Roman" w:cs="Times New Roman"/>
                <w:i/>
                <w:iCs/>
              </w:rPr>
            </w:pPr>
            <w:r w:rsidRPr="009E1323">
              <w:rPr>
                <w:rFonts w:ascii="Times New Roman" w:eastAsiaTheme="minorEastAsia" w:hAnsi="Times New Roman" w:cs="Times New Roman"/>
                <w:i/>
                <w:iCs/>
              </w:rPr>
              <w:t>0.0047</w:t>
            </w:r>
          </w:p>
        </w:tc>
        <w:tc>
          <w:tcPr>
            <w:tcW w:w="1701" w:type="dxa"/>
          </w:tcPr>
          <w:p w14:paraId="1DA5A7CB" w14:textId="5A47B4E6" w:rsidR="00D45003" w:rsidRPr="009E1323" w:rsidRDefault="00043BDD">
            <w:pPr>
              <w:rPr>
                <w:rFonts w:ascii="Times New Roman" w:eastAsiaTheme="minorEastAsia" w:hAnsi="Times New Roman" w:cs="Times New Roman"/>
                <w:i/>
                <w:iCs/>
              </w:rPr>
            </w:pPr>
            <w:r w:rsidRPr="009E1323">
              <w:rPr>
                <w:rFonts w:ascii="Times New Roman" w:eastAsiaTheme="minorEastAsia" w:hAnsi="Times New Roman" w:cs="Times New Roman"/>
                <w:i/>
                <w:iCs/>
              </w:rPr>
              <w:t>0.0124</w:t>
            </w:r>
          </w:p>
        </w:tc>
        <w:tc>
          <w:tcPr>
            <w:tcW w:w="1701" w:type="dxa"/>
          </w:tcPr>
          <w:p w14:paraId="7722CAD1" w14:textId="10F33F41" w:rsidR="00D45003" w:rsidRPr="009E1323" w:rsidRDefault="00043BDD">
            <w:pPr>
              <w:rPr>
                <w:rFonts w:ascii="Times New Roman" w:eastAsiaTheme="minorEastAsia" w:hAnsi="Times New Roman" w:cs="Times New Roman"/>
                <w:i/>
                <w:iCs/>
              </w:rPr>
            </w:pPr>
            <w:r w:rsidRPr="009E1323">
              <w:rPr>
                <w:rFonts w:ascii="Times New Roman" w:eastAsiaTheme="minorEastAsia" w:hAnsi="Times New Roman" w:cs="Times New Roman"/>
                <w:i/>
                <w:iCs/>
              </w:rPr>
              <w:t>0.0479</w:t>
            </w:r>
          </w:p>
        </w:tc>
      </w:tr>
      <w:tr w:rsidR="00D45003" w:rsidRPr="009E1323" w14:paraId="0994E8B0" w14:textId="77777777" w:rsidTr="00304F2A">
        <w:tc>
          <w:tcPr>
            <w:tcW w:w="2529" w:type="dxa"/>
          </w:tcPr>
          <w:p w14:paraId="29B16CD8" w14:textId="77777777" w:rsidR="00304F2A" w:rsidRPr="009E1323" w:rsidRDefault="00304F2A" w:rsidP="00304F2A">
            <w:pPr>
              <w:rPr>
                <w:rFonts w:ascii="Times New Roman" w:eastAsiaTheme="minorEastAsia" w:hAnsi="Times New Roman" w:cs="Times New Roman"/>
                <w:i/>
                <w:iCs/>
              </w:rPr>
            </w:pPr>
            <w:r w:rsidRPr="009E1323">
              <w:rPr>
                <w:rFonts w:ascii="Times New Roman" w:eastAsiaTheme="minorEastAsia" w:hAnsi="Times New Roman" w:cs="Times New Roman"/>
                <w:i/>
                <w:iCs/>
              </w:rPr>
              <w:t>Fine-tuned (Ours)</w:t>
            </w:r>
          </w:p>
          <w:p w14:paraId="7F2BB7E6" w14:textId="77777777" w:rsidR="00D45003" w:rsidRPr="009E1323" w:rsidRDefault="00D45003">
            <w:pPr>
              <w:rPr>
                <w:rFonts w:ascii="Times New Roman" w:eastAsiaTheme="minorEastAsia" w:hAnsi="Times New Roman" w:cs="Times New Roman"/>
                <w:i/>
                <w:iCs/>
              </w:rPr>
            </w:pPr>
          </w:p>
        </w:tc>
        <w:tc>
          <w:tcPr>
            <w:tcW w:w="1577" w:type="dxa"/>
          </w:tcPr>
          <w:p w14:paraId="4B3AF814" w14:textId="7526FEF1" w:rsidR="00D45003" w:rsidRPr="009E1323" w:rsidRDefault="00DF36B7">
            <w:pPr>
              <w:rPr>
                <w:rFonts w:ascii="Times New Roman" w:eastAsiaTheme="minorEastAsia" w:hAnsi="Times New Roman" w:cs="Times New Roman"/>
                <w:i/>
                <w:iCs/>
              </w:rPr>
            </w:pPr>
            <w:r w:rsidRPr="00DF36B7">
              <w:rPr>
                <w:rFonts w:ascii="Times New Roman" w:eastAsiaTheme="minorEastAsia" w:hAnsi="Times New Roman" w:cs="Times New Roman"/>
                <w:i/>
                <w:iCs/>
              </w:rPr>
              <w:t>0.956</w:t>
            </w:r>
          </w:p>
        </w:tc>
        <w:tc>
          <w:tcPr>
            <w:tcW w:w="1701" w:type="dxa"/>
          </w:tcPr>
          <w:p w14:paraId="304BE51E" w14:textId="02BC8945" w:rsidR="00D45003" w:rsidRPr="009E1323" w:rsidRDefault="00DF36B7">
            <w:pPr>
              <w:rPr>
                <w:rFonts w:ascii="Times New Roman" w:eastAsiaTheme="minorEastAsia" w:hAnsi="Times New Roman" w:cs="Times New Roman"/>
                <w:i/>
                <w:iCs/>
              </w:rPr>
            </w:pPr>
            <w:r w:rsidRPr="00DF36B7">
              <w:rPr>
                <w:rFonts w:ascii="Times New Roman" w:eastAsiaTheme="minorEastAsia" w:hAnsi="Times New Roman" w:cs="Times New Roman"/>
                <w:i/>
                <w:iCs/>
              </w:rPr>
              <w:t>0.861</w:t>
            </w:r>
          </w:p>
        </w:tc>
        <w:tc>
          <w:tcPr>
            <w:tcW w:w="1701" w:type="dxa"/>
          </w:tcPr>
          <w:p w14:paraId="6AA17F2C" w14:textId="3C5FC011" w:rsidR="00D45003" w:rsidRPr="009E1323" w:rsidRDefault="00DF36B7">
            <w:pPr>
              <w:rPr>
                <w:rFonts w:ascii="Times New Roman" w:eastAsiaTheme="minorEastAsia" w:hAnsi="Times New Roman" w:cs="Times New Roman"/>
                <w:i/>
                <w:iCs/>
              </w:rPr>
            </w:pPr>
            <w:r w:rsidRPr="00DF36B7">
              <w:rPr>
                <w:rFonts w:ascii="Times New Roman" w:eastAsiaTheme="minorEastAsia" w:hAnsi="Times New Roman" w:cs="Times New Roman"/>
                <w:i/>
                <w:iCs/>
              </w:rPr>
              <w:t>0.934</w:t>
            </w:r>
          </w:p>
        </w:tc>
        <w:tc>
          <w:tcPr>
            <w:tcW w:w="1701" w:type="dxa"/>
          </w:tcPr>
          <w:p w14:paraId="50989B91" w14:textId="341EED64" w:rsidR="00D45003" w:rsidRPr="009E1323" w:rsidRDefault="00DF36B7">
            <w:pPr>
              <w:rPr>
                <w:rFonts w:ascii="Times New Roman" w:eastAsiaTheme="minorEastAsia" w:hAnsi="Times New Roman" w:cs="Times New Roman"/>
                <w:i/>
                <w:iCs/>
              </w:rPr>
            </w:pPr>
            <w:r w:rsidRPr="00DF36B7">
              <w:rPr>
                <w:rFonts w:ascii="Times New Roman" w:eastAsiaTheme="minorEastAsia" w:hAnsi="Times New Roman" w:cs="Times New Roman"/>
                <w:i/>
                <w:iCs/>
              </w:rPr>
              <w:t>0.897</w:t>
            </w:r>
          </w:p>
        </w:tc>
      </w:tr>
    </w:tbl>
    <w:p w14:paraId="40CD0C6F" w14:textId="1CFB98C2" w:rsidR="007415AC" w:rsidRPr="009E1323" w:rsidRDefault="007415AC">
      <w:pPr>
        <w:rPr>
          <w:rFonts w:ascii="Times New Roman" w:eastAsiaTheme="minorEastAsia" w:hAnsi="Times New Roman" w:cs="Times New Roman"/>
          <w:i/>
          <w:iCs/>
        </w:rPr>
      </w:pPr>
    </w:p>
    <w:p w14:paraId="4FCDE16B" w14:textId="76062302" w:rsidR="007415AC" w:rsidRPr="009E1323" w:rsidRDefault="007415AC">
      <w:pPr>
        <w:rPr>
          <w:rFonts w:ascii="Times New Roman" w:eastAsiaTheme="minorEastAsia" w:hAnsi="Times New Roman" w:cs="Times New Roman"/>
          <w:i/>
          <w:iCs/>
        </w:rPr>
      </w:pPr>
    </w:p>
    <w:p w14:paraId="7C55E7CB" w14:textId="0A6F1368" w:rsidR="00841242" w:rsidRPr="009E1323" w:rsidRDefault="00841242" w:rsidP="00841242">
      <w:pPr>
        <w:pStyle w:val="a0"/>
        <w:rPr>
          <w:i w:val="0"/>
          <w:iCs/>
        </w:rPr>
      </w:pPr>
      <w:r w:rsidRPr="009E1323">
        <w:rPr>
          <w:i w:val="0"/>
          <w:iCs/>
        </w:rPr>
        <w:t xml:space="preserve">Fine-tuning achieves </w:t>
      </w:r>
      <w:r w:rsidR="00ED48ED">
        <w:rPr>
          <w:rFonts w:eastAsiaTheme="minorEastAsia"/>
          <w:b/>
          <w:bCs/>
          <w:i w:val="0"/>
          <w:iCs/>
        </w:rPr>
        <w:t>significant</w:t>
      </w:r>
      <w:r w:rsidRPr="009E1323">
        <w:rPr>
          <w:b/>
          <w:bCs/>
          <w:i w:val="0"/>
          <w:iCs/>
        </w:rPr>
        <w:t xml:space="preserve"> improvement</w:t>
      </w:r>
      <w:r w:rsidRPr="009E1323">
        <w:rPr>
          <w:i w:val="0"/>
          <w:iCs/>
        </w:rPr>
        <w:t xml:space="preserve"> in mAP@50, proving domain-specific training is essential.</w:t>
      </w:r>
    </w:p>
    <w:p w14:paraId="0D02FC88" w14:textId="48AF87C4" w:rsidR="007415AC" w:rsidRPr="009E1323" w:rsidRDefault="007415AC" w:rsidP="00841242">
      <w:pPr>
        <w:pStyle w:val="a0"/>
        <w:rPr>
          <w:rFonts w:eastAsiaTheme="minorEastAsia"/>
        </w:rPr>
      </w:pPr>
    </w:p>
    <w:p w14:paraId="5C4FE0D8" w14:textId="2914FF4F" w:rsidR="007415AC" w:rsidRPr="009E1323" w:rsidRDefault="6688EFC2">
      <w:pPr>
        <w:rPr>
          <w:rFonts w:ascii="Times New Roman" w:eastAsiaTheme="minorEastAsia" w:hAnsi="Times New Roman" w:cs="Times New Roman"/>
          <w:color w:val="000000" w:themeColor="text1"/>
          <w:sz w:val="28"/>
          <w:szCs w:val="28"/>
        </w:rPr>
      </w:pPr>
      <w:r w:rsidRPr="009E1323">
        <w:rPr>
          <w:rFonts w:ascii="Times New Roman" w:hAnsi="Times New Roman" w:cs="Times New Roman"/>
          <w:noProof/>
        </w:rPr>
        <w:drawing>
          <wp:inline distT="0" distB="0" distL="0" distR="0" wp14:anchorId="6FC23B53" wp14:editId="73E3C49C">
            <wp:extent cx="6848475" cy="3429000"/>
            <wp:effectExtent l="0" t="0" r="0" b="0"/>
            <wp:docPr id="1978058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5825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8475" cy="3429000"/>
                    </a:xfrm>
                    <a:prstGeom prst="rect">
                      <a:avLst/>
                    </a:prstGeom>
                  </pic:spPr>
                </pic:pic>
              </a:graphicData>
            </a:graphic>
          </wp:inline>
        </w:drawing>
      </w:r>
    </w:p>
    <w:p w14:paraId="54FB01D4" w14:textId="77777777" w:rsidR="00796FC5" w:rsidRPr="009E1323" w:rsidRDefault="00A238FD">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br w:type="page"/>
      </w:r>
    </w:p>
    <w:tbl>
      <w:tblPr>
        <w:tblStyle w:val="TableGrid"/>
        <w:tblW w:w="0" w:type="auto"/>
        <w:tblLook w:val="04A0" w:firstRow="1" w:lastRow="0" w:firstColumn="1" w:lastColumn="0" w:noHBand="0" w:noVBand="1"/>
      </w:tblPr>
      <w:tblGrid>
        <w:gridCol w:w="10762"/>
      </w:tblGrid>
      <w:tr w:rsidR="00CD4D78" w:rsidRPr="009E1323" w14:paraId="33E2CB2D" w14:textId="77777777" w:rsidTr="00CD4D78">
        <w:tc>
          <w:tcPr>
            <w:tcW w:w="10762" w:type="dxa"/>
          </w:tcPr>
          <w:p w14:paraId="5A1A0947" w14:textId="155BA283" w:rsidR="00CD4D78" w:rsidRPr="009E1323" w:rsidRDefault="00CD4D78">
            <w:pPr>
              <w:rPr>
                <w:rFonts w:ascii="Times New Roman" w:hAnsi="Times New Roman" w:cs="Times New Roman"/>
              </w:rPr>
            </w:pPr>
            <w:r w:rsidRPr="009E1323">
              <w:rPr>
                <w:rFonts w:ascii="Times New Roman" w:hAnsi="Times New Roman" w:cs="Times New Roman"/>
                <w:noProof/>
              </w:rPr>
              <w:drawing>
                <wp:inline distT="0" distB="0" distL="0" distR="0" wp14:anchorId="16EEDC68" wp14:editId="4FCF3854">
                  <wp:extent cx="5577840" cy="5053574"/>
                  <wp:effectExtent l="0" t="0" r="3810" b="0"/>
                  <wp:docPr id="26269447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787" r="8401"/>
                          <a:stretch>
                            <a:fillRect/>
                          </a:stretch>
                        </pic:blipFill>
                        <pic:spPr bwMode="auto">
                          <a:xfrm>
                            <a:off x="0" y="0"/>
                            <a:ext cx="5606075" cy="50791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4D78" w:rsidRPr="009E1323" w14:paraId="78CA1F9A" w14:textId="77777777" w:rsidTr="00CD4D78">
        <w:tc>
          <w:tcPr>
            <w:tcW w:w="10762" w:type="dxa"/>
          </w:tcPr>
          <w:p w14:paraId="1E9943C8" w14:textId="19CE6D23" w:rsidR="00CD4D78" w:rsidRPr="009E1323" w:rsidRDefault="00A641D6">
            <w:pPr>
              <w:rPr>
                <w:rFonts w:ascii="Times New Roman" w:eastAsiaTheme="minorEastAsia" w:hAnsi="Times New Roman" w:cs="Times New Roman"/>
                <w:iCs/>
                <w:color w:val="000000" w:themeColor="text1"/>
                <w:sz w:val="28"/>
              </w:rPr>
            </w:pPr>
            <w:r w:rsidRPr="00A641D6">
              <w:rPr>
                <w:rFonts w:ascii="Times New Roman" w:eastAsiaTheme="minorEastAsia" w:hAnsi="Times New Roman" w:cs="Times New Roman"/>
                <w:iCs/>
                <w:color w:val="000000" w:themeColor="text1"/>
                <w:sz w:val="28"/>
              </w:rPr>
              <w:drawing>
                <wp:inline distT="0" distB="0" distL="0" distR="0" wp14:anchorId="1F3D9F46" wp14:editId="130B2BCA">
                  <wp:extent cx="5783580" cy="5095263"/>
                  <wp:effectExtent l="0" t="0" r="7620" b="0"/>
                  <wp:docPr id="1015934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4327" name=""/>
                          <pic:cNvPicPr/>
                        </pic:nvPicPr>
                        <pic:blipFill>
                          <a:blip r:embed="rId20"/>
                          <a:stretch>
                            <a:fillRect/>
                          </a:stretch>
                        </pic:blipFill>
                        <pic:spPr>
                          <a:xfrm>
                            <a:off x="0" y="0"/>
                            <a:ext cx="5794043" cy="5104481"/>
                          </a:xfrm>
                          <a:prstGeom prst="rect">
                            <a:avLst/>
                          </a:prstGeom>
                        </pic:spPr>
                      </pic:pic>
                    </a:graphicData>
                  </a:graphic>
                </wp:inline>
              </w:drawing>
            </w:r>
          </w:p>
        </w:tc>
      </w:tr>
    </w:tbl>
    <w:p w14:paraId="1C35594D" w14:textId="48A15986" w:rsidR="00B82954" w:rsidRPr="009E1323" w:rsidRDefault="00B82954" w:rsidP="00665FB0">
      <w:pPr>
        <w:pStyle w:val="Heading2"/>
        <w:rPr>
          <w:rFonts w:ascii="Times New Roman" w:eastAsiaTheme="minorEastAsia" w:hAnsi="Times New Roman" w:cs="Times New Roman"/>
        </w:rPr>
      </w:pPr>
      <w:bookmarkStart w:id="16" w:name="_Toc216041080"/>
      <w:r w:rsidRPr="009E1323">
        <w:rPr>
          <w:rFonts w:ascii="Times New Roman" w:eastAsiaTheme="minorEastAsia" w:hAnsi="Times New Roman" w:cs="Times New Roman"/>
        </w:rPr>
        <w:t>Inference Speed</w:t>
      </w:r>
      <w:bookmarkEnd w:id="16"/>
    </w:p>
    <w:p w14:paraId="45AF98AB" w14:textId="77777777" w:rsidR="00B82954" w:rsidRPr="009E1323" w:rsidRDefault="00B82954" w:rsidP="00B82954">
      <w:pPr>
        <w:jc w:val="center"/>
        <w:rPr>
          <w:rFonts w:ascii="Times New Roman" w:eastAsiaTheme="minorEastAsia" w:hAnsi="Times New Roman" w:cs="Times New Roman"/>
          <w:b/>
          <w:color w:val="000000" w:themeColor="text1"/>
          <w:sz w:val="28"/>
          <w:szCs w:val="28"/>
        </w:rPr>
      </w:pPr>
      <w:r w:rsidRPr="009E1323">
        <w:rPr>
          <w:rFonts w:ascii="Times New Roman" w:eastAsiaTheme="minorEastAsia" w:hAnsi="Times New Roman" w:cs="Times New Roman"/>
          <w:b/>
          <w:color w:val="000000" w:themeColor="text1"/>
          <w:sz w:val="28"/>
          <w:szCs w:val="28"/>
        </w:rPr>
        <w:t>Speed Comparison (GPU vs CPU)</w:t>
      </w:r>
    </w:p>
    <w:tbl>
      <w:tblPr>
        <w:tblStyle w:val="TableGrid"/>
        <w:tblW w:w="0" w:type="auto"/>
        <w:tblLook w:val="04A0" w:firstRow="1" w:lastRow="0" w:firstColumn="1" w:lastColumn="0" w:noHBand="0" w:noVBand="1"/>
      </w:tblPr>
      <w:tblGrid>
        <w:gridCol w:w="2236"/>
        <w:gridCol w:w="1587"/>
        <w:gridCol w:w="1622"/>
        <w:gridCol w:w="1787"/>
        <w:gridCol w:w="1767"/>
        <w:gridCol w:w="1763"/>
      </w:tblGrid>
      <w:tr w:rsidR="00B82954" w:rsidRPr="009E1323" w14:paraId="3D6A0EA9" w14:textId="77777777">
        <w:tc>
          <w:tcPr>
            <w:tcW w:w="2236" w:type="dxa"/>
          </w:tcPr>
          <w:p w14:paraId="7C80ACB6"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Hardware</w:t>
            </w:r>
          </w:p>
        </w:tc>
        <w:tc>
          <w:tcPr>
            <w:tcW w:w="1587" w:type="dxa"/>
          </w:tcPr>
          <w:p w14:paraId="6F6EC517"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Preprocess</w:t>
            </w:r>
          </w:p>
        </w:tc>
        <w:tc>
          <w:tcPr>
            <w:tcW w:w="1622" w:type="dxa"/>
          </w:tcPr>
          <w:p w14:paraId="078BF0AE"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Inference</w:t>
            </w:r>
          </w:p>
        </w:tc>
        <w:tc>
          <w:tcPr>
            <w:tcW w:w="1787" w:type="dxa"/>
          </w:tcPr>
          <w:p w14:paraId="1E9CF74A"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Postprocess</w:t>
            </w:r>
          </w:p>
        </w:tc>
        <w:tc>
          <w:tcPr>
            <w:tcW w:w="1767" w:type="dxa"/>
          </w:tcPr>
          <w:p w14:paraId="06C78E94"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Total</w:t>
            </w:r>
          </w:p>
        </w:tc>
        <w:tc>
          <w:tcPr>
            <w:tcW w:w="1763" w:type="dxa"/>
          </w:tcPr>
          <w:p w14:paraId="30B57C30"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FPS</w:t>
            </w:r>
          </w:p>
        </w:tc>
      </w:tr>
      <w:tr w:rsidR="00B82954" w:rsidRPr="009E1323" w14:paraId="6B485139" w14:textId="77777777">
        <w:tc>
          <w:tcPr>
            <w:tcW w:w="2236" w:type="dxa"/>
          </w:tcPr>
          <w:p w14:paraId="28C13F57"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RTX 4060 Ti</w:t>
            </w:r>
          </w:p>
        </w:tc>
        <w:tc>
          <w:tcPr>
            <w:tcW w:w="1587" w:type="dxa"/>
          </w:tcPr>
          <w:p w14:paraId="18A7AD32" w14:textId="456387C2" w:rsidR="00B82954" w:rsidRPr="009E1323" w:rsidRDefault="00720C7B">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0.2ms</w:t>
            </w:r>
          </w:p>
        </w:tc>
        <w:tc>
          <w:tcPr>
            <w:tcW w:w="1622" w:type="dxa"/>
          </w:tcPr>
          <w:p w14:paraId="73AC20AA" w14:textId="34E74AD8" w:rsidR="00B82954" w:rsidRPr="009E1323" w:rsidRDefault="00720C7B">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1.4ms</w:t>
            </w:r>
          </w:p>
        </w:tc>
        <w:tc>
          <w:tcPr>
            <w:tcW w:w="1787" w:type="dxa"/>
          </w:tcPr>
          <w:p w14:paraId="2D6E213B" w14:textId="0F68B29A" w:rsidR="00B82954" w:rsidRPr="009E1323" w:rsidRDefault="00720C7B">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0.9ms</w:t>
            </w:r>
          </w:p>
        </w:tc>
        <w:tc>
          <w:tcPr>
            <w:tcW w:w="1767" w:type="dxa"/>
          </w:tcPr>
          <w:p w14:paraId="74FD977E" w14:textId="1AB30822" w:rsidR="00B82954" w:rsidRPr="009E1323" w:rsidRDefault="00720C7B">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2.5ms</w:t>
            </w:r>
          </w:p>
        </w:tc>
        <w:tc>
          <w:tcPr>
            <w:tcW w:w="1763" w:type="dxa"/>
          </w:tcPr>
          <w:p w14:paraId="3FA9AC6B" w14:textId="25C83218"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400</w:t>
            </w:r>
          </w:p>
        </w:tc>
      </w:tr>
      <w:tr w:rsidR="00B82954" w:rsidRPr="009E1323" w14:paraId="46E10BFD" w14:textId="77777777">
        <w:tc>
          <w:tcPr>
            <w:tcW w:w="2236" w:type="dxa"/>
          </w:tcPr>
          <w:p w14:paraId="5060D511" w14:textId="77777777" w:rsidR="00B82954" w:rsidRPr="009E1323" w:rsidRDefault="00B82954">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CPU(i5-13600kf)</w:t>
            </w:r>
          </w:p>
        </w:tc>
        <w:tc>
          <w:tcPr>
            <w:tcW w:w="1587" w:type="dxa"/>
          </w:tcPr>
          <w:p w14:paraId="2DDAD39B" w14:textId="7BBCD015"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1.5ms</w:t>
            </w:r>
          </w:p>
        </w:tc>
        <w:tc>
          <w:tcPr>
            <w:tcW w:w="1622" w:type="dxa"/>
          </w:tcPr>
          <w:p w14:paraId="3EF4A066" w14:textId="60DE2151"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85ms</w:t>
            </w:r>
          </w:p>
        </w:tc>
        <w:tc>
          <w:tcPr>
            <w:tcW w:w="1787" w:type="dxa"/>
          </w:tcPr>
          <w:p w14:paraId="49BA40A5" w14:textId="5606F33B"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2ms</w:t>
            </w:r>
          </w:p>
        </w:tc>
        <w:tc>
          <w:tcPr>
            <w:tcW w:w="1767" w:type="dxa"/>
          </w:tcPr>
          <w:p w14:paraId="094EE0BF" w14:textId="30040563"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88.5ms</w:t>
            </w:r>
          </w:p>
        </w:tc>
        <w:tc>
          <w:tcPr>
            <w:tcW w:w="1763" w:type="dxa"/>
          </w:tcPr>
          <w:p w14:paraId="3210BAF5" w14:textId="23272DE5" w:rsidR="00B82954" w:rsidRPr="009E1323" w:rsidRDefault="004A3066">
            <w:pPr>
              <w:jc w:val="cente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11</w:t>
            </w:r>
          </w:p>
        </w:tc>
      </w:tr>
    </w:tbl>
    <w:p w14:paraId="643ADCAB" w14:textId="40576CBD" w:rsidR="00D72C3F" w:rsidRPr="009E1323" w:rsidRDefault="00D72C3F">
      <w:pPr>
        <w:rPr>
          <w:rFonts w:ascii="Times New Roman" w:eastAsiaTheme="minorEastAsia" w:hAnsi="Times New Roman" w:cs="Times New Roman"/>
          <w:color w:val="000000" w:themeColor="text1"/>
          <w:sz w:val="28"/>
          <w:szCs w:val="28"/>
        </w:rPr>
      </w:pPr>
    </w:p>
    <w:p w14:paraId="4FFC3079" w14:textId="77777777" w:rsidR="00774712" w:rsidRPr="009E1323" w:rsidRDefault="00774712" w:rsidP="00774712">
      <w:pPr>
        <w:pStyle w:val="Heading2"/>
        <w:rPr>
          <w:rFonts w:ascii="Times New Roman" w:eastAsiaTheme="minorEastAsia" w:hAnsi="Times New Roman" w:cs="Times New Roman"/>
        </w:rPr>
      </w:pPr>
      <w:bookmarkStart w:id="17" w:name="_Toc216041081"/>
      <w:r w:rsidRPr="009E1323">
        <w:rPr>
          <w:rFonts w:ascii="Times New Roman" w:eastAsiaTheme="minorEastAsia" w:hAnsi="Times New Roman" w:cs="Times New Roman"/>
        </w:rPr>
        <w:t>Per-Class Analysis</w:t>
      </w:r>
      <w:bookmarkEnd w:id="17"/>
    </w:p>
    <w:p w14:paraId="18DC5FBC" w14:textId="77777777" w:rsidR="00774712" w:rsidRPr="009E1323" w:rsidRDefault="00774712" w:rsidP="00774712">
      <w:pPr>
        <w:rPr>
          <w:rFonts w:ascii="Times New Roman" w:hAnsi="Times New Roman" w:cs="Times New Roman"/>
        </w:rPr>
      </w:pPr>
    </w:p>
    <w:p w14:paraId="5951779A" w14:textId="77777777" w:rsidR="00774712" w:rsidRPr="009E1323" w:rsidRDefault="00774712" w:rsidP="00774712">
      <w:pPr>
        <w:jc w:val="center"/>
        <w:rPr>
          <w:rFonts w:ascii="Times New Roman" w:eastAsiaTheme="minorEastAsia" w:hAnsi="Times New Roman" w:cs="Times New Roman"/>
          <w:color w:val="000000" w:themeColor="text1"/>
          <w:sz w:val="28"/>
          <w:szCs w:val="28"/>
        </w:rPr>
      </w:pPr>
      <w:r w:rsidRPr="009E1323">
        <w:rPr>
          <w:rFonts w:ascii="Times New Roman" w:eastAsiaTheme="minorEastAsia" w:hAnsi="Times New Roman" w:cs="Times New Roman"/>
          <w:b/>
          <w:color w:val="000000" w:themeColor="text1"/>
          <w:sz w:val="28"/>
          <w:szCs w:val="28"/>
        </w:rPr>
        <w:t>Class-wise Performance &amp; Sample Distribution</w:t>
      </w:r>
    </w:p>
    <w:tbl>
      <w:tblPr>
        <w:tblStyle w:val="PlainTable1"/>
        <w:tblW w:w="0" w:type="auto"/>
        <w:tblLook w:val="04A0" w:firstRow="1" w:lastRow="0" w:firstColumn="1" w:lastColumn="0" w:noHBand="0" w:noVBand="1"/>
      </w:tblPr>
      <w:tblGrid>
        <w:gridCol w:w="2690"/>
        <w:gridCol w:w="3401"/>
        <w:gridCol w:w="3827"/>
      </w:tblGrid>
      <w:tr w:rsidR="002B6F1E" w:rsidRPr="009E1323" w14:paraId="59DE7660" w14:textId="77777777" w:rsidTr="002B6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256633A7"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 xml:space="preserve">Class </w:t>
            </w:r>
          </w:p>
        </w:tc>
        <w:tc>
          <w:tcPr>
            <w:tcW w:w="3401" w:type="dxa"/>
          </w:tcPr>
          <w:p w14:paraId="5CD845F0" w14:textId="77777777" w:rsidR="002B6F1E" w:rsidRPr="009E1323" w:rsidRDefault="002B6F1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mAP@50</w:t>
            </w:r>
          </w:p>
        </w:tc>
        <w:tc>
          <w:tcPr>
            <w:tcW w:w="3827" w:type="dxa"/>
          </w:tcPr>
          <w:p w14:paraId="6FFFF1D5" w14:textId="77777777" w:rsidR="002B6F1E" w:rsidRPr="009E1323" w:rsidRDefault="002B6F1E">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Train Samples</w:t>
            </w:r>
          </w:p>
        </w:tc>
      </w:tr>
      <w:tr w:rsidR="002B6F1E" w:rsidRPr="009E1323" w14:paraId="497FAAA9" w14:textId="77777777" w:rsidTr="002B6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46701864"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Bottle-plastic</w:t>
            </w:r>
          </w:p>
        </w:tc>
        <w:tc>
          <w:tcPr>
            <w:tcW w:w="3401" w:type="dxa"/>
          </w:tcPr>
          <w:p w14:paraId="55649429" w14:textId="35C34E1E"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84</w:t>
            </w:r>
          </w:p>
        </w:tc>
        <w:tc>
          <w:tcPr>
            <w:tcW w:w="3827" w:type="dxa"/>
          </w:tcPr>
          <w:p w14:paraId="0E94CEF3" w14:textId="1C9B7575" w:rsidR="002B6F1E" w:rsidRPr="009E1323" w:rsidRDefault="002B6F1E" w:rsidP="006114F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~2100</w:t>
            </w:r>
          </w:p>
        </w:tc>
      </w:tr>
      <w:tr w:rsidR="002B6F1E" w:rsidRPr="009E1323" w14:paraId="393A252A" w14:textId="77777777" w:rsidTr="002B6F1E">
        <w:tc>
          <w:tcPr>
            <w:cnfStyle w:val="001000000000" w:firstRow="0" w:lastRow="0" w:firstColumn="1" w:lastColumn="0" w:oddVBand="0" w:evenVBand="0" w:oddHBand="0" w:evenHBand="0" w:firstRowFirstColumn="0" w:firstRowLastColumn="0" w:lastRowFirstColumn="0" w:lastRowLastColumn="0"/>
            <w:tcW w:w="2690" w:type="dxa"/>
          </w:tcPr>
          <w:p w14:paraId="41C2FA53"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Glass-normal</w:t>
            </w:r>
          </w:p>
        </w:tc>
        <w:tc>
          <w:tcPr>
            <w:tcW w:w="3401" w:type="dxa"/>
          </w:tcPr>
          <w:p w14:paraId="700A0F53" w14:textId="69C1EC51" w:rsidR="002B6F1E" w:rsidRPr="009E1323" w:rsidRDefault="002B6F1E" w:rsidP="006114F1">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95</w:t>
            </w:r>
          </w:p>
        </w:tc>
        <w:tc>
          <w:tcPr>
            <w:tcW w:w="3827" w:type="dxa"/>
          </w:tcPr>
          <w:p w14:paraId="4CFAE6CD" w14:textId="2C5E2B95"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~2300</w:t>
            </w:r>
          </w:p>
        </w:tc>
      </w:tr>
      <w:tr w:rsidR="002B6F1E" w:rsidRPr="009E1323" w14:paraId="4F13BB7D" w14:textId="77777777" w:rsidTr="002B6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06B09799"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Cup-disposable</w:t>
            </w:r>
          </w:p>
        </w:tc>
        <w:tc>
          <w:tcPr>
            <w:tcW w:w="3401" w:type="dxa"/>
          </w:tcPr>
          <w:p w14:paraId="3FB48C2B" w14:textId="28D84E77"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84</w:t>
            </w:r>
          </w:p>
        </w:tc>
        <w:tc>
          <w:tcPr>
            <w:tcW w:w="3827" w:type="dxa"/>
          </w:tcPr>
          <w:p w14:paraId="0C722152" w14:textId="66BADB7B" w:rsidR="002B6F1E" w:rsidRPr="009E1323" w:rsidRDefault="002B6F1E" w:rsidP="00BD3F2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~2100</w:t>
            </w:r>
          </w:p>
        </w:tc>
      </w:tr>
      <w:tr w:rsidR="002B6F1E" w:rsidRPr="009E1323" w14:paraId="2F757064" w14:textId="77777777" w:rsidTr="002B6F1E">
        <w:tc>
          <w:tcPr>
            <w:cnfStyle w:val="001000000000" w:firstRow="0" w:lastRow="0" w:firstColumn="1" w:lastColumn="0" w:oddVBand="0" w:evenVBand="0" w:oddHBand="0" w:evenHBand="0" w:firstRowFirstColumn="0" w:firstRowLastColumn="0" w:lastRowFirstColumn="0" w:lastRowLastColumn="0"/>
            <w:tcW w:w="2690" w:type="dxa"/>
          </w:tcPr>
          <w:p w14:paraId="430C8047"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Bottle-glass</w:t>
            </w:r>
          </w:p>
        </w:tc>
        <w:tc>
          <w:tcPr>
            <w:tcW w:w="3401" w:type="dxa"/>
          </w:tcPr>
          <w:p w14:paraId="51A203C6" w14:textId="06748036"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93</w:t>
            </w:r>
          </w:p>
        </w:tc>
        <w:tc>
          <w:tcPr>
            <w:tcW w:w="3827" w:type="dxa"/>
          </w:tcPr>
          <w:p w14:paraId="4F77B6EB" w14:textId="08E9A0F6"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~2600</w:t>
            </w:r>
          </w:p>
        </w:tc>
      </w:tr>
      <w:tr w:rsidR="002B6F1E" w:rsidRPr="009E1323" w14:paraId="0BFF92BC" w14:textId="77777777" w:rsidTr="002B6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47658A37"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Cup-handle</w:t>
            </w:r>
          </w:p>
        </w:tc>
        <w:tc>
          <w:tcPr>
            <w:tcW w:w="3401" w:type="dxa"/>
          </w:tcPr>
          <w:p w14:paraId="1D742A50" w14:textId="3BDF8537"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95</w:t>
            </w:r>
          </w:p>
        </w:tc>
        <w:tc>
          <w:tcPr>
            <w:tcW w:w="3827" w:type="dxa"/>
          </w:tcPr>
          <w:p w14:paraId="0C87F9BC" w14:textId="3AEC4690"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~2500</w:t>
            </w:r>
          </w:p>
        </w:tc>
      </w:tr>
      <w:tr w:rsidR="002B6F1E" w:rsidRPr="009E1323" w14:paraId="59D08158" w14:textId="77777777" w:rsidTr="002B6F1E">
        <w:tc>
          <w:tcPr>
            <w:cnfStyle w:val="001000000000" w:firstRow="0" w:lastRow="0" w:firstColumn="1" w:lastColumn="0" w:oddVBand="0" w:evenVBand="0" w:oddHBand="0" w:evenHBand="0" w:firstRowFirstColumn="0" w:firstRowLastColumn="0" w:lastRowFirstColumn="0" w:lastRowLastColumn="0"/>
            <w:tcW w:w="2690" w:type="dxa"/>
          </w:tcPr>
          <w:p w14:paraId="66ACDBC2" w14:textId="77777777" w:rsidR="002B6F1E" w:rsidRPr="009E1323" w:rsidRDefault="002B6F1E">
            <w:pPr>
              <w:rPr>
                <w:rFonts w:ascii="Times New Roman" w:eastAsiaTheme="minorEastAsia" w:hAnsi="Times New Roman" w:cs="Times New Roman"/>
                <w:b w:val="0"/>
                <w:bCs w:val="0"/>
                <w:iCs/>
                <w:color w:val="000000" w:themeColor="text1"/>
                <w:sz w:val="28"/>
              </w:rPr>
            </w:pPr>
            <w:r w:rsidRPr="009E1323">
              <w:rPr>
                <w:rFonts w:ascii="Times New Roman" w:eastAsiaTheme="minorEastAsia" w:hAnsi="Times New Roman" w:cs="Times New Roman"/>
                <w:iCs/>
                <w:color w:val="000000" w:themeColor="text1"/>
                <w:sz w:val="28"/>
              </w:rPr>
              <w:t>Glass-wine</w:t>
            </w:r>
          </w:p>
        </w:tc>
        <w:tc>
          <w:tcPr>
            <w:tcW w:w="3401" w:type="dxa"/>
          </w:tcPr>
          <w:p w14:paraId="10779ACA" w14:textId="7A190334"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95</w:t>
            </w:r>
          </w:p>
        </w:tc>
        <w:tc>
          <w:tcPr>
            <w:tcW w:w="3827" w:type="dxa"/>
          </w:tcPr>
          <w:p w14:paraId="5779EDC8" w14:textId="4DC7C16E"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~2000</w:t>
            </w:r>
          </w:p>
        </w:tc>
      </w:tr>
      <w:tr w:rsidR="002B6F1E" w:rsidRPr="009E1323" w14:paraId="3FCDAD74" w14:textId="77777777" w:rsidTr="002B6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2EFEE9CE"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Glass-mug</w:t>
            </w:r>
          </w:p>
        </w:tc>
        <w:tc>
          <w:tcPr>
            <w:tcW w:w="3401" w:type="dxa"/>
          </w:tcPr>
          <w:p w14:paraId="045C5FB4" w14:textId="0F93CF4C"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89</w:t>
            </w:r>
          </w:p>
        </w:tc>
        <w:tc>
          <w:tcPr>
            <w:tcW w:w="3827" w:type="dxa"/>
          </w:tcPr>
          <w:p w14:paraId="66D02407" w14:textId="727E65DA"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~2400</w:t>
            </w:r>
          </w:p>
        </w:tc>
      </w:tr>
      <w:tr w:rsidR="002B6F1E" w:rsidRPr="009E1323" w14:paraId="311CE2C5" w14:textId="77777777" w:rsidTr="002B6F1E">
        <w:tc>
          <w:tcPr>
            <w:cnfStyle w:val="001000000000" w:firstRow="0" w:lastRow="0" w:firstColumn="1" w:lastColumn="0" w:oddVBand="0" w:evenVBand="0" w:oddHBand="0" w:evenHBand="0" w:firstRowFirstColumn="0" w:firstRowLastColumn="0" w:lastRowFirstColumn="0" w:lastRowLastColumn="0"/>
            <w:tcW w:w="2690" w:type="dxa"/>
          </w:tcPr>
          <w:p w14:paraId="50841AE6"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Tin can</w:t>
            </w:r>
          </w:p>
        </w:tc>
        <w:tc>
          <w:tcPr>
            <w:tcW w:w="3401" w:type="dxa"/>
          </w:tcPr>
          <w:p w14:paraId="7708C8A3" w14:textId="25DC9B5F"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95</w:t>
            </w:r>
          </w:p>
        </w:tc>
        <w:tc>
          <w:tcPr>
            <w:tcW w:w="3827" w:type="dxa"/>
          </w:tcPr>
          <w:p w14:paraId="27060250" w14:textId="50BFD650" w:rsidR="002B6F1E" w:rsidRPr="009E1323" w:rsidRDefault="002B6F1E">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~1900</w:t>
            </w:r>
          </w:p>
        </w:tc>
      </w:tr>
      <w:tr w:rsidR="002B6F1E" w:rsidRPr="009E1323" w14:paraId="01EEB4CC" w14:textId="77777777" w:rsidTr="002B6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3C345AFC" w14:textId="77777777" w:rsidR="002B6F1E" w:rsidRPr="009E1323" w:rsidRDefault="002B6F1E">
            <w:pPr>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Gym bottle</w:t>
            </w:r>
          </w:p>
        </w:tc>
        <w:tc>
          <w:tcPr>
            <w:tcW w:w="3401" w:type="dxa"/>
          </w:tcPr>
          <w:p w14:paraId="3F9350F6" w14:textId="1BF4E793"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iCs/>
                <w:color w:val="000000" w:themeColor="text1"/>
                <w:sz w:val="28"/>
              </w:rPr>
            </w:pPr>
            <w:r w:rsidRPr="009E1323">
              <w:rPr>
                <w:rFonts w:ascii="Times New Roman" w:eastAsiaTheme="minorEastAsia" w:hAnsi="Times New Roman" w:cs="Times New Roman"/>
                <w:iCs/>
                <w:color w:val="000000" w:themeColor="text1"/>
                <w:sz w:val="28"/>
              </w:rPr>
              <w:t>0.</w:t>
            </w:r>
            <w:r>
              <w:rPr>
                <w:rFonts w:ascii="Times New Roman" w:eastAsiaTheme="minorEastAsia" w:hAnsi="Times New Roman" w:cs="Times New Roman" w:hint="eastAsia"/>
                <w:iCs/>
                <w:color w:val="000000" w:themeColor="text1"/>
                <w:sz w:val="28"/>
              </w:rPr>
              <w:t>88</w:t>
            </w:r>
          </w:p>
        </w:tc>
        <w:tc>
          <w:tcPr>
            <w:tcW w:w="3827" w:type="dxa"/>
          </w:tcPr>
          <w:p w14:paraId="1195B7ED" w14:textId="60BD1447" w:rsidR="002B6F1E" w:rsidRPr="009E1323" w:rsidRDefault="002B6F1E">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iCs/>
                <w:color w:val="000000" w:themeColor="text1"/>
                <w:sz w:val="28"/>
              </w:rPr>
            </w:pPr>
            <w:r w:rsidRPr="009E1323">
              <w:rPr>
                <w:rFonts w:ascii="Times New Roman" w:eastAsiaTheme="minorEastAsia" w:hAnsi="Times New Roman" w:cs="Times New Roman"/>
                <w:iCs/>
                <w:color w:val="000000" w:themeColor="text1"/>
                <w:sz w:val="28"/>
              </w:rPr>
              <w:t>~2300</w:t>
            </w:r>
          </w:p>
        </w:tc>
      </w:tr>
    </w:tbl>
    <w:p w14:paraId="4ECE621F" w14:textId="2D088B37" w:rsidR="00B73FF5" w:rsidRDefault="00161C54">
      <w:pPr>
        <w:rPr>
          <w:rFonts w:ascii="Times New Roman" w:eastAsiaTheme="minorEastAsia" w:hAnsi="Times New Roman" w:cs="Times New Roman"/>
          <w:color w:val="000000" w:themeColor="text1"/>
          <w:sz w:val="28"/>
          <w:szCs w:val="28"/>
        </w:rPr>
      </w:pPr>
      <w:r w:rsidRPr="00161C54">
        <w:rPr>
          <w:rFonts w:ascii="Times New Roman" w:eastAsiaTheme="minorEastAsia" w:hAnsi="Times New Roman" w:cs="Times New Roman"/>
          <w:noProof/>
          <w:color w:val="000000" w:themeColor="text1"/>
          <w:sz w:val="28"/>
          <w:szCs w:val="28"/>
        </w:rPr>
        <w:drawing>
          <wp:inline distT="0" distB="0" distL="0" distR="0" wp14:anchorId="5D56A48C" wp14:editId="392A7648">
            <wp:extent cx="6840220" cy="6128385"/>
            <wp:effectExtent l="0" t="0" r="0" b="5715"/>
            <wp:docPr id="474078368" name="圖片 1" descr="一張含有 文字, 螢幕擷取畫面, 圖表,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78368" name="圖片 1" descr="一張含有 文字, 螢幕擷取畫面, 圖表, 數字 的圖片&#10;&#10;AI 產生的內容可能不正確。"/>
                    <pic:cNvPicPr/>
                  </pic:nvPicPr>
                  <pic:blipFill>
                    <a:blip r:embed="rId21"/>
                    <a:stretch>
                      <a:fillRect/>
                    </a:stretch>
                  </pic:blipFill>
                  <pic:spPr>
                    <a:xfrm>
                      <a:off x="0" y="0"/>
                      <a:ext cx="6840220" cy="6128385"/>
                    </a:xfrm>
                    <a:prstGeom prst="rect">
                      <a:avLst/>
                    </a:prstGeom>
                  </pic:spPr>
                </pic:pic>
              </a:graphicData>
            </a:graphic>
          </wp:inline>
        </w:drawing>
      </w:r>
    </w:p>
    <w:tbl>
      <w:tblPr>
        <w:tblStyle w:val="TableGrid"/>
        <w:tblW w:w="0" w:type="auto"/>
        <w:tblLook w:val="04A0" w:firstRow="1" w:lastRow="0" w:firstColumn="1" w:lastColumn="0" w:noHBand="0" w:noVBand="1"/>
      </w:tblPr>
      <w:tblGrid>
        <w:gridCol w:w="5368"/>
        <w:gridCol w:w="5394"/>
      </w:tblGrid>
      <w:tr w:rsidR="007E1294" w:rsidRPr="009E1323" w14:paraId="242C7B71" w14:textId="77777777">
        <w:trPr>
          <w:trHeight w:val="5046"/>
        </w:trPr>
        <w:tc>
          <w:tcPr>
            <w:tcW w:w="6709" w:type="dxa"/>
          </w:tcPr>
          <w:p w14:paraId="579B4E1D" w14:textId="77777777" w:rsidR="007E1294" w:rsidRPr="009E1323" w:rsidRDefault="007E1294">
            <w:pPr>
              <w:rPr>
                <w:rFonts w:ascii="Times New Roman" w:hAnsi="Times New Roman" w:cs="Times New Roman"/>
              </w:rPr>
            </w:pPr>
            <w:r w:rsidRPr="009E1323">
              <w:rPr>
                <w:rFonts w:ascii="Times New Roman" w:hAnsi="Times New Roman" w:cs="Times New Roman"/>
                <w:noProof/>
              </w:rPr>
              <w:drawing>
                <wp:inline distT="0" distB="0" distL="0" distR="0" wp14:anchorId="59886468" wp14:editId="6DF12761">
                  <wp:extent cx="3749040" cy="3749040"/>
                  <wp:effectExtent l="0" t="0" r="3810" b="3810"/>
                  <wp:docPr id="909348738" name="圖片 8" descr="一張含有 瓶子, 汽水, 飲料, 室內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48738" name="圖片 8" descr="一張含有 瓶子, 汽水, 飲料, 室內 的圖片&#10;&#10;AI 產生的內容可能不正確。"/>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3749040" cy="3749040"/>
                          </a:xfrm>
                          <a:prstGeom prst="rect">
                            <a:avLst/>
                          </a:prstGeom>
                          <a:noFill/>
                          <a:ln>
                            <a:noFill/>
                          </a:ln>
                        </pic:spPr>
                      </pic:pic>
                    </a:graphicData>
                  </a:graphic>
                </wp:inline>
              </w:drawing>
            </w:r>
          </w:p>
        </w:tc>
        <w:tc>
          <w:tcPr>
            <w:tcW w:w="236" w:type="dxa"/>
          </w:tcPr>
          <w:p w14:paraId="7C109B8D" w14:textId="77777777" w:rsidR="007E1294" w:rsidRPr="009E1323" w:rsidRDefault="007E1294">
            <w:pPr>
              <w:rPr>
                <w:rFonts w:ascii="Times New Roman" w:hAnsi="Times New Roman" w:cs="Times New Roman"/>
              </w:rPr>
            </w:pPr>
            <w:r w:rsidRPr="009E1323">
              <w:rPr>
                <w:rFonts w:ascii="Times New Roman" w:hAnsi="Times New Roman" w:cs="Times New Roman"/>
                <w:noProof/>
              </w:rPr>
              <w:drawing>
                <wp:inline distT="0" distB="0" distL="0" distR="0" wp14:anchorId="4A167751" wp14:editId="57809365">
                  <wp:extent cx="3764280" cy="3764280"/>
                  <wp:effectExtent l="0" t="0" r="7620" b="7620"/>
                  <wp:docPr id="1207963702" name="圖片 9" descr="一張含有 拼貼畫, 螢幕擷取畫面, 玩具, 設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3702" name="圖片 9" descr="一張含有 拼貼畫, 螢幕擷取畫面, 玩具, 設備 的圖片&#10;&#10;AI 產生的內容可能不正確。"/>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tc>
      </w:tr>
    </w:tbl>
    <w:p w14:paraId="750839B8" w14:textId="77777777" w:rsidR="007E1294" w:rsidRDefault="007E1294">
      <w:pPr>
        <w:rPr>
          <w:rFonts w:ascii="Times New Roman" w:eastAsiaTheme="minorEastAsia" w:hAnsi="Times New Roman" w:cs="Times New Roman"/>
          <w:color w:val="000000" w:themeColor="text1"/>
          <w:sz w:val="28"/>
          <w:szCs w:val="28"/>
        </w:rPr>
      </w:pPr>
    </w:p>
    <w:p w14:paraId="4C33882E" w14:textId="77777777" w:rsidR="00B47925" w:rsidRDefault="00B47925" w:rsidP="00B47925">
      <w:pPr>
        <w:pStyle w:val="Heading2"/>
        <w:rPr>
          <w:rFonts w:eastAsiaTheme="minorEastAsia"/>
        </w:rPr>
      </w:pPr>
      <w:bookmarkStart w:id="18" w:name="_Toc216041082"/>
      <w:r w:rsidRPr="00B47925">
        <w:rPr>
          <w:rFonts w:eastAsiaTheme="minorEastAsia"/>
        </w:rPr>
        <w:t>Qualitative Analysis of Confusion Matrix</w:t>
      </w:r>
      <w:bookmarkEnd w:id="18"/>
    </w:p>
    <w:p w14:paraId="5783F657" w14:textId="77777777" w:rsidR="00B47925" w:rsidRPr="00B47925" w:rsidRDefault="00B47925" w:rsidP="00B47925">
      <w:pPr>
        <w:rPr>
          <w:rFonts w:ascii="Times New Roman" w:eastAsiaTheme="minorEastAsia" w:hAnsi="Times New Roman" w:cs="Times New Roman"/>
          <w:color w:val="000000" w:themeColor="text1"/>
          <w:sz w:val="28"/>
          <w:szCs w:val="28"/>
        </w:rPr>
      </w:pPr>
    </w:p>
    <w:p w14:paraId="27B23453" w14:textId="36E21486" w:rsidR="007E1294" w:rsidRDefault="00B47925" w:rsidP="00B47925">
      <w:pPr>
        <w:rPr>
          <w:rFonts w:ascii="Times New Roman" w:eastAsiaTheme="minorEastAsia" w:hAnsi="Times New Roman" w:cs="Times New Roman"/>
          <w:color w:val="000000" w:themeColor="text1"/>
          <w:sz w:val="28"/>
          <w:szCs w:val="28"/>
        </w:rPr>
      </w:pPr>
      <w:r w:rsidRPr="00B47925">
        <w:rPr>
          <w:rFonts w:ascii="Times New Roman" w:eastAsiaTheme="minorEastAsia" w:hAnsi="Times New Roman" w:cs="Times New Roman"/>
          <w:color w:val="000000" w:themeColor="text1"/>
          <w:sz w:val="28"/>
          <w:szCs w:val="28"/>
        </w:rPr>
        <w:t xml:space="preserve">The confusion matrix reveals excellent classification performance across most categories, with </w:t>
      </w:r>
      <w:r w:rsidRPr="00AB55EF">
        <w:rPr>
          <w:rFonts w:ascii="Times New Roman" w:eastAsiaTheme="minorEastAsia" w:hAnsi="Times New Roman" w:cs="Times New Roman"/>
          <w:b/>
          <w:bCs/>
          <w:color w:val="000000" w:themeColor="text1"/>
          <w:sz w:val="28"/>
          <w:szCs w:val="28"/>
        </w:rPr>
        <w:t>cup-handle, glass-normal, glass-wine, and tin can</w:t>
      </w:r>
      <w:r w:rsidRPr="00B47925">
        <w:rPr>
          <w:rFonts w:ascii="Times New Roman" w:eastAsiaTheme="minorEastAsia" w:hAnsi="Times New Roman" w:cs="Times New Roman"/>
          <w:color w:val="000000" w:themeColor="text1"/>
          <w:sz w:val="28"/>
          <w:szCs w:val="28"/>
        </w:rPr>
        <w:t xml:space="preserve"> </w:t>
      </w:r>
      <w:r w:rsidR="005D33D8" w:rsidRPr="00B47925">
        <w:rPr>
          <w:rFonts w:ascii="Times New Roman" w:eastAsiaTheme="minorEastAsia" w:hAnsi="Times New Roman" w:cs="Times New Roman"/>
          <w:color w:val="000000" w:themeColor="text1"/>
          <w:sz w:val="28"/>
          <w:szCs w:val="28"/>
        </w:rPr>
        <w:t>achieve</w:t>
      </w:r>
      <w:r w:rsidRPr="00B47925">
        <w:rPr>
          <w:rFonts w:ascii="Times New Roman" w:eastAsiaTheme="minorEastAsia" w:hAnsi="Times New Roman" w:cs="Times New Roman"/>
          <w:color w:val="000000" w:themeColor="text1"/>
          <w:sz w:val="28"/>
          <w:szCs w:val="28"/>
        </w:rPr>
        <w:t xml:space="preserve"> a </w:t>
      </w:r>
      <w:r w:rsidRPr="005D33D8">
        <w:rPr>
          <w:rFonts w:ascii="Times New Roman" w:eastAsiaTheme="minorEastAsia" w:hAnsi="Times New Roman" w:cs="Times New Roman"/>
          <w:b/>
          <w:bCs/>
          <w:color w:val="000000" w:themeColor="text1"/>
          <w:sz w:val="28"/>
          <w:szCs w:val="28"/>
        </w:rPr>
        <w:t>remarkable 95%</w:t>
      </w:r>
      <w:r w:rsidRPr="00B47925">
        <w:rPr>
          <w:rFonts w:ascii="Times New Roman" w:eastAsiaTheme="minorEastAsia" w:hAnsi="Times New Roman" w:cs="Times New Roman"/>
          <w:color w:val="000000" w:themeColor="text1"/>
          <w:sz w:val="28"/>
          <w:szCs w:val="28"/>
        </w:rPr>
        <w:t xml:space="preserve"> true positive rate. This indicates that the model effectively extracts unique features such as handles, stems, and metallic textures. Even challenging transparent classes like </w:t>
      </w:r>
      <w:r w:rsidRPr="005D33D8">
        <w:rPr>
          <w:rFonts w:ascii="Times New Roman" w:eastAsiaTheme="minorEastAsia" w:hAnsi="Times New Roman" w:cs="Times New Roman"/>
          <w:b/>
          <w:bCs/>
          <w:color w:val="000000" w:themeColor="text1"/>
          <w:sz w:val="28"/>
          <w:szCs w:val="28"/>
        </w:rPr>
        <w:t>bottle-glass (93%) and gym bottle (88%) performed strongly</w:t>
      </w:r>
      <w:r w:rsidRPr="00B47925">
        <w:rPr>
          <w:rFonts w:ascii="Times New Roman" w:eastAsiaTheme="minorEastAsia" w:hAnsi="Times New Roman" w:cs="Times New Roman"/>
          <w:color w:val="000000" w:themeColor="text1"/>
          <w:sz w:val="28"/>
          <w:szCs w:val="28"/>
        </w:rPr>
        <w:t xml:space="preserve">, contradicting common issues with background interference. The primary source of error stems from material ambiguity: </w:t>
      </w:r>
      <w:r w:rsidRPr="005D33D8">
        <w:rPr>
          <w:rFonts w:ascii="Times New Roman" w:eastAsiaTheme="minorEastAsia" w:hAnsi="Times New Roman" w:cs="Times New Roman"/>
          <w:b/>
          <w:bCs/>
          <w:color w:val="000000" w:themeColor="text1"/>
          <w:sz w:val="28"/>
          <w:szCs w:val="28"/>
        </w:rPr>
        <w:t>bottle-plastic (84%)</w:t>
      </w:r>
      <w:r w:rsidRPr="00B47925">
        <w:rPr>
          <w:rFonts w:ascii="Times New Roman" w:eastAsiaTheme="minorEastAsia" w:hAnsi="Times New Roman" w:cs="Times New Roman"/>
          <w:color w:val="000000" w:themeColor="text1"/>
          <w:sz w:val="28"/>
          <w:szCs w:val="28"/>
        </w:rPr>
        <w:t xml:space="preserve"> shows the highest confusion rate, with 8% of instances misclassified as bottle-glass, suggesting the model struggles slightly to distinguish between clear plastic and glass textures. Overall, inter-class confusion is minimal, and background false positives remain low across all categories.</w:t>
      </w:r>
    </w:p>
    <w:p w14:paraId="39A450AC" w14:textId="77777777" w:rsidR="007E1294" w:rsidRPr="009E1323" w:rsidRDefault="007E1294">
      <w:pPr>
        <w:rPr>
          <w:rFonts w:ascii="Times New Roman" w:eastAsiaTheme="minorEastAsia" w:hAnsi="Times New Roman" w:cs="Times New Roman" w:hint="eastAsia"/>
          <w:color w:val="000000" w:themeColor="text1"/>
          <w:sz w:val="28"/>
          <w:szCs w:val="28"/>
        </w:rPr>
      </w:pPr>
    </w:p>
    <w:p w14:paraId="0CE3FB51" w14:textId="35C6A616" w:rsidR="00774712" w:rsidRDefault="00774712">
      <w:pPr>
        <w:rPr>
          <w:rFonts w:ascii="Times New Roman" w:eastAsiaTheme="minorEastAsia" w:hAnsi="Times New Roman" w:cs="Times New Roman"/>
          <w:color w:val="000000" w:themeColor="text1"/>
          <w:sz w:val="28"/>
          <w:szCs w:val="28"/>
        </w:rPr>
      </w:pPr>
    </w:p>
    <w:p w14:paraId="752DAF3C" w14:textId="74A88B01" w:rsidR="007E1294" w:rsidRDefault="007E1294">
      <w:pP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br w:type="page"/>
      </w:r>
    </w:p>
    <w:p w14:paraId="00E98919" w14:textId="77777777" w:rsidR="007E1294" w:rsidRPr="009E1323" w:rsidRDefault="007E1294">
      <w:pPr>
        <w:rPr>
          <w:rFonts w:ascii="Times New Roman" w:eastAsiaTheme="minorEastAsia" w:hAnsi="Times New Roman" w:cs="Times New Roman" w:hint="eastAsia"/>
          <w:color w:val="000000" w:themeColor="text1"/>
          <w:sz w:val="28"/>
          <w:szCs w:val="28"/>
        </w:rPr>
      </w:pPr>
    </w:p>
    <w:p w14:paraId="21659865" w14:textId="20572ECA" w:rsidR="00B73FF5" w:rsidRPr="009E1323" w:rsidRDefault="00B73FF5" w:rsidP="00A238FD">
      <w:pPr>
        <w:pStyle w:val="Heading1"/>
        <w:rPr>
          <w:rFonts w:ascii="Times New Roman" w:hAnsi="Times New Roman" w:cs="Times New Roman"/>
          <w:lang w:eastAsia="zh-TW"/>
        </w:rPr>
      </w:pPr>
      <w:bookmarkStart w:id="19" w:name="_Toc216041083"/>
      <w:r w:rsidRPr="009E1323">
        <w:rPr>
          <w:rFonts w:ascii="Times New Roman" w:hAnsi="Times New Roman" w:cs="Times New Roman"/>
          <w:lang w:eastAsia="zh-TW"/>
        </w:rPr>
        <w:t>Conclusion</w:t>
      </w:r>
      <w:bookmarkEnd w:id="19"/>
    </w:p>
    <w:p w14:paraId="68ABC03B" w14:textId="77777777" w:rsidR="0009711B" w:rsidRDefault="0009711B" w:rsidP="0009711B">
      <w:pPr>
        <w:rPr>
          <w:rFonts w:ascii="Times New Roman" w:eastAsiaTheme="minorEastAsia" w:hAnsi="Times New Roman" w:cs="Times New Roman"/>
          <w:sz w:val="28"/>
          <w:szCs w:val="28"/>
        </w:rPr>
      </w:pPr>
      <w:r w:rsidRPr="0009711B">
        <w:rPr>
          <w:rFonts w:ascii="Times New Roman" w:eastAsia="Times New Roman" w:hAnsi="Times New Roman" w:cs="Times New Roman"/>
          <w:sz w:val="28"/>
          <w:szCs w:val="28"/>
        </w:rPr>
        <w:t xml:space="preserve">This project successfully verifies the efficiency of targeted transfer learning to solve the adaptability problem in the field of pre-trained models. Faced with the performance limitations of the YOLOv8 model in the task of inspecting fine-grained beverage containers, we adopted a systematic optimization scheme: high-quality open-source datasets based on the </w:t>
      </w:r>
      <w:proofErr w:type="spellStart"/>
      <w:r w:rsidRPr="0009711B">
        <w:rPr>
          <w:rFonts w:ascii="Times New Roman" w:eastAsia="Times New Roman" w:hAnsi="Times New Roman" w:cs="Times New Roman"/>
          <w:sz w:val="28"/>
          <w:szCs w:val="28"/>
        </w:rPr>
        <w:t>Roboflow</w:t>
      </w:r>
      <w:proofErr w:type="spellEnd"/>
      <w:r w:rsidRPr="0009711B">
        <w:rPr>
          <w:rFonts w:ascii="Times New Roman" w:eastAsia="Times New Roman" w:hAnsi="Times New Roman" w:cs="Times New Roman"/>
          <w:sz w:val="28"/>
          <w:szCs w:val="28"/>
        </w:rPr>
        <w:t xml:space="preserve"> platform, combined with automated data enhancement processes, to fine-tune the model end-to-end.</w:t>
      </w:r>
    </w:p>
    <w:p w14:paraId="329367A4" w14:textId="77777777" w:rsidR="00E41B85" w:rsidRPr="0009711B" w:rsidRDefault="00E41B85" w:rsidP="0009711B">
      <w:pPr>
        <w:rPr>
          <w:rFonts w:ascii="Times New Roman" w:eastAsiaTheme="minorEastAsia" w:hAnsi="Times New Roman" w:cs="Times New Roman" w:hint="eastAsia"/>
          <w:sz w:val="28"/>
          <w:szCs w:val="28"/>
        </w:rPr>
      </w:pPr>
    </w:p>
    <w:p w14:paraId="1FFA8475" w14:textId="77D0ED58" w:rsidR="0009711B" w:rsidRDefault="0009711B" w:rsidP="0009711B">
      <w:pPr>
        <w:rPr>
          <w:rFonts w:ascii="Times New Roman" w:eastAsiaTheme="minorEastAsia" w:hAnsi="Times New Roman" w:cs="Times New Roman"/>
          <w:sz w:val="28"/>
          <w:szCs w:val="28"/>
        </w:rPr>
      </w:pPr>
      <w:r w:rsidRPr="0009711B">
        <w:rPr>
          <w:rFonts w:ascii="Times New Roman" w:eastAsia="Times New Roman" w:hAnsi="Times New Roman" w:cs="Times New Roman"/>
          <w:sz w:val="28"/>
          <w:szCs w:val="28"/>
        </w:rPr>
        <w:t xml:space="preserve">Through a well-designed training strategy that includes conservative learning rates, early stop mechanisms, and mixed-precision training, we effectively optimized a universal object detection model into a specialized recognition tool focused on 9 types of beverage containers. The optimization model achieved a significant improvement in mAP@50, from 0.67% to </w:t>
      </w:r>
      <w:r w:rsidR="00A77D74">
        <w:rPr>
          <w:rFonts w:ascii="Times New Roman" w:eastAsiaTheme="minorEastAsia" w:hAnsi="Times New Roman" w:cs="Times New Roman" w:hint="eastAsia"/>
          <w:sz w:val="28"/>
          <w:szCs w:val="28"/>
        </w:rPr>
        <w:t>95</w:t>
      </w:r>
      <w:r w:rsidRPr="0009711B">
        <w:rPr>
          <w:rFonts w:ascii="Times New Roman" w:eastAsia="Times New Roman" w:hAnsi="Times New Roman" w:cs="Times New Roman"/>
          <w:sz w:val="28"/>
          <w:szCs w:val="28"/>
        </w:rPr>
        <w:t>.</w:t>
      </w:r>
      <w:r w:rsidR="00DD41DB">
        <w:rPr>
          <w:rFonts w:ascii="Times New Roman" w:eastAsiaTheme="minorEastAsia" w:hAnsi="Times New Roman" w:cs="Times New Roman" w:hint="eastAsia"/>
          <w:sz w:val="28"/>
          <w:szCs w:val="28"/>
        </w:rPr>
        <w:t>6</w:t>
      </w:r>
      <w:r w:rsidRPr="0009711B">
        <w:rPr>
          <w:rFonts w:ascii="Times New Roman" w:eastAsia="Times New Roman" w:hAnsi="Times New Roman" w:cs="Times New Roman"/>
          <w:sz w:val="28"/>
          <w:szCs w:val="28"/>
        </w:rPr>
        <w:t>%, demonstrating the method's strong potential in adapting general-purpose AI capabilities to specific application scenarios.</w:t>
      </w:r>
    </w:p>
    <w:p w14:paraId="639EC46B" w14:textId="77777777" w:rsidR="00E41B85" w:rsidRPr="0009711B" w:rsidRDefault="00E41B85" w:rsidP="0009711B">
      <w:pPr>
        <w:rPr>
          <w:rFonts w:ascii="Times New Roman" w:eastAsiaTheme="minorEastAsia" w:hAnsi="Times New Roman" w:cs="Times New Roman" w:hint="eastAsia"/>
          <w:sz w:val="28"/>
          <w:szCs w:val="28"/>
        </w:rPr>
      </w:pPr>
    </w:p>
    <w:p w14:paraId="68B851FF" w14:textId="77777777" w:rsidR="0009711B" w:rsidRPr="0009711B" w:rsidRDefault="0009711B" w:rsidP="0009711B">
      <w:pPr>
        <w:rPr>
          <w:rFonts w:ascii="Times New Roman" w:eastAsia="Times New Roman" w:hAnsi="Times New Roman" w:cs="Times New Roman"/>
          <w:sz w:val="28"/>
          <w:szCs w:val="28"/>
        </w:rPr>
      </w:pPr>
      <w:r w:rsidRPr="0009711B">
        <w:rPr>
          <w:rFonts w:ascii="Times New Roman" w:eastAsia="Times New Roman" w:hAnsi="Times New Roman" w:cs="Times New Roman"/>
          <w:sz w:val="28"/>
          <w:szCs w:val="28"/>
        </w:rPr>
        <w:t>This methodology is universal and provides a clear and reproducible technical path for other inspection tasks that require fine-grained object classification, such as retail product identification, industrial parts sorting, medical image analysis, etc.</w:t>
      </w:r>
    </w:p>
    <w:p w14:paraId="2DD4419C" w14:textId="71E8FA3B" w:rsidR="00B73FF5" w:rsidRPr="009E1323" w:rsidRDefault="004E3E00" w:rsidP="004E3E00">
      <w:pPr>
        <w:rPr>
          <w:rFonts w:ascii="Times New Roman" w:eastAsiaTheme="minorEastAsia" w:hAnsi="Times New Roman" w:cs="Times New Roman"/>
          <w:sz w:val="28"/>
          <w:szCs w:val="28"/>
        </w:rPr>
      </w:pPr>
      <w:r w:rsidRPr="009E1323">
        <w:rPr>
          <w:rFonts w:ascii="Times New Roman" w:eastAsiaTheme="minorEastAsia" w:hAnsi="Times New Roman" w:cs="Times New Roman"/>
          <w:sz w:val="28"/>
          <w:szCs w:val="28"/>
        </w:rPr>
        <w:br w:type="page"/>
      </w:r>
    </w:p>
    <w:p w14:paraId="53ADF3C2" w14:textId="477743CC" w:rsidR="00B73FF5" w:rsidRPr="009E1323" w:rsidRDefault="00E202E4" w:rsidP="00B73FF5">
      <w:pPr>
        <w:pStyle w:val="Heading1"/>
        <w:rPr>
          <w:rFonts w:ascii="Times New Roman" w:hAnsi="Times New Roman" w:cs="Times New Roman"/>
          <w:lang w:eastAsia="zh-TW"/>
        </w:rPr>
      </w:pPr>
      <w:bookmarkStart w:id="20" w:name="_Toc216041084"/>
      <w:r w:rsidRPr="009E1323">
        <w:rPr>
          <w:rFonts w:ascii="Times New Roman" w:hAnsi="Times New Roman" w:cs="Times New Roman"/>
          <w:lang w:eastAsia="zh-TW"/>
        </w:rPr>
        <w:t>References</w:t>
      </w:r>
      <w:bookmarkEnd w:id="20"/>
    </w:p>
    <w:p w14:paraId="02DE3940" w14:textId="77777777" w:rsidR="00FA141F" w:rsidRPr="009E1323" w:rsidRDefault="00FA141F" w:rsidP="00FA141F">
      <w:pPr>
        <w:rPr>
          <w:rFonts w:ascii="Times New Roman" w:eastAsiaTheme="minorEastAsia" w:hAnsi="Times New Roman" w:cs="Times New Roman"/>
        </w:rPr>
      </w:pPr>
      <w:r w:rsidRPr="00FA141F">
        <w:rPr>
          <w:rFonts w:ascii="Times New Roman" w:hAnsi="Times New Roman" w:cs="Times New Roman"/>
          <w:lang w:eastAsia="zh-TW"/>
        </w:rPr>
        <w:t>Huang, C. (2024, November 19). </w:t>
      </w:r>
      <w:proofErr w:type="spellStart"/>
      <w:r w:rsidRPr="00FA141F">
        <w:rPr>
          <w:rFonts w:ascii="Times New Roman" w:hAnsi="Times New Roman" w:cs="Times New Roman"/>
          <w:i/>
          <w:iCs/>
          <w:lang w:eastAsia="zh-TW"/>
        </w:rPr>
        <w:t>Roboflow</w:t>
      </w:r>
      <w:proofErr w:type="spellEnd"/>
      <w:r w:rsidRPr="00FA141F">
        <w:rPr>
          <w:rFonts w:ascii="Times New Roman" w:hAnsi="Times New Roman" w:cs="Times New Roman"/>
          <w:i/>
          <w:iCs/>
          <w:lang w:eastAsia="zh-TW"/>
        </w:rPr>
        <w:t>: Making the (real) world programmable</w:t>
      </w:r>
      <w:r w:rsidRPr="00FA141F">
        <w:rPr>
          <w:rFonts w:ascii="Times New Roman" w:hAnsi="Times New Roman" w:cs="Times New Roman"/>
          <w:lang w:eastAsia="zh-TW"/>
        </w:rPr>
        <w:t>. GV News. </w:t>
      </w:r>
      <w:hyperlink r:id="rId24" w:tgtFrame="_blank" w:history="1">
        <w:r w:rsidRPr="00FA141F">
          <w:rPr>
            <w:rStyle w:val="Hyperlink"/>
            <w:rFonts w:ascii="Times New Roman" w:hAnsi="Times New Roman" w:cs="Times New Roman"/>
            <w:lang w:eastAsia="zh-TW"/>
          </w:rPr>
          <w:t>https://www.gv.com/news/roboflow</w:t>
        </w:r>
      </w:hyperlink>
    </w:p>
    <w:p w14:paraId="1245D3F6" w14:textId="77777777" w:rsidR="00976887" w:rsidRPr="00FA141F" w:rsidRDefault="00976887" w:rsidP="00FA141F">
      <w:pPr>
        <w:rPr>
          <w:rFonts w:ascii="Times New Roman" w:eastAsiaTheme="minorEastAsia" w:hAnsi="Times New Roman" w:cs="Times New Roman"/>
        </w:rPr>
      </w:pPr>
    </w:p>
    <w:p w14:paraId="2246F576" w14:textId="77777777" w:rsidR="00FA141F" w:rsidRPr="009E1323" w:rsidRDefault="00FA141F" w:rsidP="00FA141F">
      <w:pPr>
        <w:rPr>
          <w:rFonts w:ascii="Times New Roman" w:eastAsiaTheme="minorEastAsia" w:hAnsi="Times New Roman" w:cs="Times New Roman"/>
        </w:rPr>
      </w:pPr>
      <w:r w:rsidRPr="00FA141F">
        <w:rPr>
          <w:rFonts w:ascii="Times New Roman" w:hAnsi="Times New Roman" w:cs="Times New Roman"/>
          <w:lang w:eastAsia="zh-TW"/>
        </w:rPr>
        <w:t>Iamm3taphorical. (2025). </w:t>
      </w:r>
      <w:r w:rsidRPr="00FA141F">
        <w:rPr>
          <w:rFonts w:ascii="Times New Roman" w:hAnsi="Times New Roman" w:cs="Times New Roman"/>
          <w:i/>
          <w:iCs/>
          <w:lang w:eastAsia="zh-TW"/>
        </w:rPr>
        <w:t>YOLO-OpenCV-bottle-detection</w:t>
      </w:r>
      <w:r w:rsidRPr="00FA141F">
        <w:rPr>
          <w:rFonts w:ascii="Times New Roman" w:hAnsi="Times New Roman" w:cs="Times New Roman"/>
          <w:lang w:eastAsia="zh-TW"/>
        </w:rPr>
        <w:t> [Computer software]. GitHub. </w:t>
      </w:r>
      <w:hyperlink r:id="rId25" w:tgtFrame="_blank" w:history="1">
        <w:r w:rsidRPr="00FA141F">
          <w:rPr>
            <w:rStyle w:val="Hyperlink"/>
            <w:rFonts w:ascii="Times New Roman" w:hAnsi="Times New Roman" w:cs="Times New Roman"/>
            <w:lang w:eastAsia="zh-TW"/>
          </w:rPr>
          <w:t>https://github.com/Iamm3taphorical/yolo-opencv-bottle-detection</w:t>
        </w:r>
      </w:hyperlink>
    </w:p>
    <w:p w14:paraId="2C86AFDB" w14:textId="77777777" w:rsidR="00976887" w:rsidRPr="00FA141F" w:rsidRDefault="00976887" w:rsidP="00FA141F">
      <w:pPr>
        <w:rPr>
          <w:rFonts w:ascii="Times New Roman" w:eastAsiaTheme="minorEastAsia" w:hAnsi="Times New Roman" w:cs="Times New Roman"/>
        </w:rPr>
      </w:pPr>
    </w:p>
    <w:p w14:paraId="174385F7" w14:textId="77777777" w:rsidR="00FA141F" w:rsidRPr="009E1323" w:rsidRDefault="00FA141F" w:rsidP="00FA141F">
      <w:pPr>
        <w:rPr>
          <w:rFonts w:ascii="Times New Roman" w:eastAsiaTheme="minorEastAsia" w:hAnsi="Times New Roman" w:cs="Times New Roman"/>
        </w:rPr>
      </w:pPr>
      <w:r w:rsidRPr="00FA141F">
        <w:rPr>
          <w:rFonts w:ascii="Times New Roman" w:hAnsi="Times New Roman" w:cs="Times New Roman"/>
          <w:lang w:eastAsia="zh-TW"/>
        </w:rPr>
        <w:t xml:space="preserve">Lin, T.-Y., Maire, M., Belongie, S., Hays, J., Perona, P., Ramanan, D., </w:t>
      </w:r>
      <w:proofErr w:type="spellStart"/>
      <w:r w:rsidRPr="00FA141F">
        <w:rPr>
          <w:rFonts w:ascii="Times New Roman" w:hAnsi="Times New Roman" w:cs="Times New Roman"/>
          <w:lang w:eastAsia="zh-TW"/>
        </w:rPr>
        <w:t>Dollár</w:t>
      </w:r>
      <w:proofErr w:type="spellEnd"/>
      <w:r w:rsidRPr="00FA141F">
        <w:rPr>
          <w:rFonts w:ascii="Times New Roman" w:hAnsi="Times New Roman" w:cs="Times New Roman"/>
          <w:lang w:eastAsia="zh-TW"/>
        </w:rPr>
        <w:t xml:space="preserve">, P., &amp; Zitnick, C. L. (2014). Microsoft COCO: Common objects in context. In D. Fleet, T. </w:t>
      </w:r>
      <w:proofErr w:type="spellStart"/>
      <w:r w:rsidRPr="00FA141F">
        <w:rPr>
          <w:rFonts w:ascii="Times New Roman" w:hAnsi="Times New Roman" w:cs="Times New Roman"/>
          <w:lang w:eastAsia="zh-TW"/>
        </w:rPr>
        <w:t>Pajdla</w:t>
      </w:r>
      <w:proofErr w:type="spellEnd"/>
      <w:r w:rsidRPr="00FA141F">
        <w:rPr>
          <w:rFonts w:ascii="Times New Roman" w:hAnsi="Times New Roman" w:cs="Times New Roman"/>
          <w:lang w:eastAsia="zh-TW"/>
        </w:rPr>
        <w:t xml:space="preserve">, B. Schiele, &amp; T. </w:t>
      </w:r>
      <w:proofErr w:type="spellStart"/>
      <w:r w:rsidRPr="00FA141F">
        <w:rPr>
          <w:rFonts w:ascii="Times New Roman" w:hAnsi="Times New Roman" w:cs="Times New Roman"/>
          <w:lang w:eastAsia="zh-TW"/>
        </w:rPr>
        <w:t>Tuytelaars</w:t>
      </w:r>
      <w:proofErr w:type="spellEnd"/>
      <w:r w:rsidRPr="00FA141F">
        <w:rPr>
          <w:rFonts w:ascii="Times New Roman" w:hAnsi="Times New Roman" w:cs="Times New Roman"/>
          <w:lang w:eastAsia="zh-TW"/>
        </w:rPr>
        <w:t xml:space="preserve"> (Eds.), </w:t>
      </w:r>
      <w:r w:rsidRPr="00FA141F">
        <w:rPr>
          <w:rFonts w:ascii="Times New Roman" w:hAnsi="Times New Roman" w:cs="Times New Roman"/>
          <w:i/>
          <w:iCs/>
          <w:lang w:eastAsia="zh-TW"/>
        </w:rPr>
        <w:t>Computer Vision – ECCV 2014</w:t>
      </w:r>
      <w:r w:rsidRPr="00FA141F">
        <w:rPr>
          <w:rFonts w:ascii="Times New Roman" w:hAnsi="Times New Roman" w:cs="Times New Roman"/>
          <w:lang w:eastAsia="zh-TW"/>
        </w:rPr>
        <w:t> (pp. 740–755). Springer International Publishing. </w:t>
      </w:r>
      <w:hyperlink r:id="rId26" w:tgtFrame="_blank" w:history="1">
        <w:r w:rsidRPr="00FA141F">
          <w:rPr>
            <w:rStyle w:val="Hyperlink"/>
            <w:rFonts w:ascii="Times New Roman" w:hAnsi="Times New Roman" w:cs="Times New Roman"/>
            <w:lang w:eastAsia="zh-TW"/>
          </w:rPr>
          <w:t>https://doi.org/10.1007/978-3-319-10602-1_48</w:t>
        </w:r>
      </w:hyperlink>
    </w:p>
    <w:p w14:paraId="34222D9B" w14:textId="77777777" w:rsidR="00976887" w:rsidRPr="00FA141F" w:rsidRDefault="00976887" w:rsidP="00FA141F">
      <w:pPr>
        <w:rPr>
          <w:rFonts w:ascii="Times New Roman" w:eastAsiaTheme="minorEastAsia" w:hAnsi="Times New Roman" w:cs="Times New Roman"/>
        </w:rPr>
      </w:pPr>
    </w:p>
    <w:p w14:paraId="147713E6" w14:textId="77777777" w:rsidR="00FA141F" w:rsidRPr="009E1323" w:rsidRDefault="00FA141F" w:rsidP="00FA141F">
      <w:pPr>
        <w:rPr>
          <w:rFonts w:ascii="Times New Roman" w:eastAsiaTheme="minorEastAsia" w:hAnsi="Times New Roman" w:cs="Times New Roman"/>
        </w:rPr>
      </w:pPr>
      <w:r w:rsidRPr="00FA141F">
        <w:rPr>
          <w:rFonts w:ascii="Times New Roman" w:hAnsi="Times New Roman" w:cs="Times New Roman"/>
          <w:lang w:eastAsia="zh-TW"/>
        </w:rPr>
        <w:t>M, T. (2025, July 9). </w:t>
      </w:r>
      <w:r w:rsidRPr="00FA141F">
        <w:rPr>
          <w:rFonts w:ascii="Times New Roman" w:hAnsi="Times New Roman" w:cs="Times New Roman"/>
          <w:i/>
          <w:iCs/>
          <w:lang w:eastAsia="zh-TW"/>
        </w:rPr>
        <w:t>Best computer vision companies in 2025</w:t>
      </w:r>
      <w:r w:rsidRPr="00FA141F">
        <w:rPr>
          <w:rFonts w:ascii="Times New Roman" w:hAnsi="Times New Roman" w:cs="Times New Roman"/>
          <w:lang w:eastAsia="zh-TW"/>
        </w:rPr>
        <w:t xml:space="preserve">. </w:t>
      </w:r>
      <w:proofErr w:type="spellStart"/>
      <w:r w:rsidRPr="00FA141F">
        <w:rPr>
          <w:rFonts w:ascii="Times New Roman" w:hAnsi="Times New Roman" w:cs="Times New Roman"/>
          <w:lang w:eastAsia="zh-TW"/>
        </w:rPr>
        <w:t>Roboflow</w:t>
      </w:r>
      <w:proofErr w:type="spellEnd"/>
      <w:r w:rsidRPr="00FA141F">
        <w:rPr>
          <w:rFonts w:ascii="Times New Roman" w:hAnsi="Times New Roman" w:cs="Times New Roman"/>
          <w:lang w:eastAsia="zh-TW"/>
        </w:rPr>
        <w:t xml:space="preserve"> Blog. </w:t>
      </w:r>
      <w:hyperlink r:id="rId27" w:tgtFrame="_blank" w:history="1">
        <w:r w:rsidRPr="00FA141F">
          <w:rPr>
            <w:rStyle w:val="Hyperlink"/>
            <w:rFonts w:ascii="Times New Roman" w:hAnsi="Times New Roman" w:cs="Times New Roman"/>
            <w:lang w:eastAsia="zh-TW"/>
          </w:rPr>
          <w:t>https://blog.roboflow.com/computer-vision-companies/</w:t>
        </w:r>
      </w:hyperlink>
    </w:p>
    <w:p w14:paraId="0AF86D3C" w14:textId="77777777" w:rsidR="00976887" w:rsidRPr="00FA141F" w:rsidRDefault="00976887" w:rsidP="00FA141F">
      <w:pPr>
        <w:rPr>
          <w:rFonts w:ascii="Times New Roman" w:eastAsiaTheme="minorEastAsia" w:hAnsi="Times New Roman" w:cs="Times New Roman"/>
        </w:rPr>
      </w:pPr>
    </w:p>
    <w:p w14:paraId="374316C0" w14:textId="77777777" w:rsidR="00FA141F" w:rsidRPr="00FA141F" w:rsidRDefault="00FA141F" w:rsidP="00FA141F">
      <w:pPr>
        <w:rPr>
          <w:rFonts w:ascii="Times New Roman" w:hAnsi="Times New Roman" w:cs="Times New Roman"/>
          <w:lang w:eastAsia="zh-TW"/>
        </w:rPr>
      </w:pPr>
      <w:proofErr w:type="spellStart"/>
      <w:r w:rsidRPr="00FA141F">
        <w:rPr>
          <w:rFonts w:ascii="Times New Roman" w:hAnsi="Times New Roman" w:cs="Times New Roman"/>
          <w:lang w:eastAsia="zh-TW"/>
        </w:rPr>
        <w:t>Ultralytics</w:t>
      </w:r>
      <w:proofErr w:type="spellEnd"/>
      <w:r w:rsidRPr="00FA141F">
        <w:rPr>
          <w:rFonts w:ascii="Times New Roman" w:hAnsi="Times New Roman" w:cs="Times New Roman"/>
          <w:lang w:eastAsia="zh-TW"/>
        </w:rPr>
        <w:t>. (2025). </w:t>
      </w:r>
      <w:r w:rsidRPr="00FA141F">
        <w:rPr>
          <w:rFonts w:ascii="Times New Roman" w:hAnsi="Times New Roman" w:cs="Times New Roman"/>
          <w:i/>
          <w:iCs/>
          <w:lang w:eastAsia="zh-TW"/>
        </w:rPr>
        <w:t xml:space="preserve">Explore </w:t>
      </w:r>
      <w:proofErr w:type="spellStart"/>
      <w:r w:rsidRPr="00FA141F">
        <w:rPr>
          <w:rFonts w:ascii="Times New Roman" w:hAnsi="Times New Roman" w:cs="Times New Roman"/>
          <w:i/>
          <w:iCs/>
          <w:lang w:eastAsia="zh-TW"/>
        </w:rPr>
        <w:t>Ultralytics</w:t>
      </w:r>
      <w:proofErr w:type="spellEnd"/>
      <w:r w:rsidRPr="00FA141F">
        <w:rPr>
          <w:rFonts w:ascii="Times New Roman" w:hAnsi="Times New Roman" w:cs="Times New Roman"/>
          <w:i/>
          <w:iCs/>
          <w:lang w:eastAsia="zh-TW"/>
        </w:rPr>
        <w:t xml:space="preserve"> YOLOv8</w:t>
      </w:r>
      <w:r w:rsidRPr="00FA141F">
        <w:rPr>
          <w:rFonts w:ascii="Times New Roman" w:hAnsi="Times New Roman" w:cs="Times New Roman"/>
          <w:lang w:eastAsia="zh-TW"/>
        </w:rPr>
        <w:t xml:space="preserve">. </w:t>
      </w:r>
      <w:proofErr w:type="spellStart"/>
      <w:r w:rsidRPr="00FA141F">
        <w:rPr>
          <w:rFonts w:ascii="Times New Roman" w:hAnsi="Times New Roman" w:cs="Times New Roman"/>
          <w:lang w:eastAsia="zh-TW"/>
        </w:rPr>
        <w:t>Ultralytics</w:t>
      </w:r>
      <w:proofErr w:type="spellEnd"/>
      <w:r w:rsidRPr="00FA141F">
        <w:rPr>
          <w:rFonts w:ascii="Times New Roman" w:hAnsi="Times New Roman" w:cs="Times New Roman"/>
          <w:lang w:eastAsia="zh-TW"/>
        </w:rPr>
        <w:t xml:space="preserve"> YOLO Docs. Retrieved October 28, 2025, from </w:t>
      </w:r>
      <w:hyperlink r:id="rId28" w:tgtFrame="_blank" w:history="1">
        <w:r w:rsidRPr="00FA141F">
          <w:rPr>
            <w:rStyle w:val="Hyperlink"/>
            <w:rFonts w:ascii="Times New Roman" w:hAnsi="Times New Roman" w:cs="Times New Roman"/>
            <w:lang w:eastAsia="zh-TW"/>
          </w:rPr>
          <w:t>https://docs.ultralytics.com/models/yolov8/</w:t>
        </w:r>
      </w:hyperlink>
    </w:p>
    <w:p w14:paraId="4EA425A5" w14:textId="548EBC64" w:rsidR="00B73FF5" w:rsidRPr="006A683C" w:rsidRDefault="00B73FF5" w:rsidP="00FA141F">
      <w:pPr>
        <w:rPr>
          <w:rFonts w:ascii="Times New Roman" w:eastAsiaTheme="minorEastAsia" w:hAnsi="Times New Roman" w:cs="Times New Roman" w:hint="eastAsia"/>
        </w:rPr>
      </w:pPr>
    </w:p>
    <w:sectPr w:rsidR="00B73FF5" w:rsidRPr="006A683C" w:rsidSect="00787B9E">
      <w:footerReference w:type="even" r:id="rId29"/>
      <w:footerReference w:type="default" r:id="rId30"/>
      <w:pgSz w:w="11906" w:h="16838" w:code="9"/>
      <w:pgMar w:top="720" w:right="567" w:bottom="1077" w:left="567"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2FB50" w14:textId="77777777" w:rsidR="008B20AB" w:rsidRDefault="008B20AB" w:rsidP="001205A1">
      <w:r>
        <w:separator/>
      </w:r>
    </w:p>
  </w:endnote>
  <w:endnote w:type="continuationSeparator" w:id="0">
    <w:p w14:paraId="3E2FF2E2" w14:textId="77777777" w:rsidR="008B20AB" w:rsidRDefault="008B20AB"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7884697"/>
      <w:docPartObj>
        <w:docPartGallery w:val="Page Numbers (Bottom of Page)"/>
        <w:docPartUnique/>
      </w:docPartObj>
    </w:sdtPr>
    <w:sdtContent>
      <w:p w14:paraId="65E822D2" w14:textId="77777777" w:rsidR="001205A1" w:rsidRDefault="001205A1">
        <w:pPr>
          <w:pStyle w:val="Footer"/>
          <w:framePr w:wrap="none" w:vAnchor="text" w:hAnchor="margin" w:xAlign="right" w:y="1"/>
          <w:rPr>
            <w:rStyle w:val="PageNumber"/>
          </w:rPr>
        </w:pPr>
        <w:r>
          <w:rPr>
            <w:rStyle w:val="PageNumber"/>
            <w:lang w:val="zh-TW" w:eastAsia="zh-TW" w:bidi="zh-TW"/>
          </w:rPr>
          <w:fldChar w:fldCharType="begin"/>
        </w:r>
        <w:r>
          <w:rPr>
            <w:rStyle w:val="PageNumber"/>
            <w:lang w:val="zh-TW" w:eastAsia="zh-TW" w:bidi="zh-TW"/>
          </w:rPr>
          <w:instrText xml:space="preserve"> PAGE </w:instrText>
        </w:r>
        <w:r>
          <w:rPr>
            <w:rStyle w:val="PageNumber"/>
            <w:lang w:val="zh-TW" w:eastAsia="zh-TW" w:bidi="zh-TW"/>
          </w:rPr>
          <w:fldChar w:fldCharType="separate"/>
        </w:r>
        <w:r w:rsidR="007B0740">
          <w:rPr>
            <w:rStyle w:val="PageNumber"/>
            <w:noProof/>
            <w:lang w:val="zh-TW" w:eastAsia="zh-TW" w:bidi="zh-TW"/>
          </w:rPr>
          <w:t>2</w:t>
        </w:r>
        <w:r>
          <w:rPr>
            <w:rStyle w:val="PageNumber"/>
            <w:lang w:val="zh-TW" w:eastAsia="zh-TW" w:bidi="zh-TW"/>
          </w:rPr>
          <w:fldChar w:fldCharType="end"/>
        </w:r>
      </w:p>
    </w:sdtContent>
  </w:sdt>
  <w:p w14:paraId="158CB38D"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41358343"/>
      <w:docPartObj>
        <w:docPartGallery w:val="Page Numbers (Bottom of Page)"/>
        <w:docPartUnique/>
      </w:docPartObj>
    </w:sdtPr>
    <w:sdtContent>
      <w:p w14:paraId="533602F5" w14:textId="77777777" w:rsidR="001205A1" w:rsidRDefault="001205A1">
        <w:pPr>
          <w:pStyle w:val="Footer"/>
          <w:framePr w:wrap="none" w:vAnchor="text" w:hAnchor="margin" w:xAlign="right" w:y="1"/>
          <w:rPr>
            <w:rStyle w:val="PageNumber"/>
          </w:rPr>
        </w:pPr>
        <w:r>
          <w:rPr>
            <w:rStyle w:val="PageNumber"/>
            <w:lang w:val="zh-TW" w:eastAsia="zh-TW" w:bidi="zh-TW"/>
          </w:rPr>
          <w:fldChar w:fldCharType="begin"/>
        </w:r>
        <w:r>
          <w:rPr>
            <w:rStyle w:val="PageNumber"/>
            <w:lang w:val="zh-TW" w:eastAsia="zh-TW" w:bidi="zh-TW"/>
          </w:rPr>
          <w:instrText xml:space="preserve"> PAGE </w:instrText>
        </w:r>
        <w:r>
          <w:rPr>
            <w:rStyle w:val="PageNumber"/>
            <w:lang w:val="zh-TW" w:eastAsia="zh-TW" w:bidi="zh-TW"/>
          </w:rPr>
          <w:fldChar w:fldCharType="separate"/>
        </w:r>
        <w:r w:rsidR="00C66528">
          <w:rPr>
            <w:rStyle w:val="PageNumber"/>
            <w:noProof/>
            <w:lang w:val="zh-TW" w:eastAsia="zh-TW" w:bidi="zh-TW"/>
          </w:rPr>
          <w:t>4</w:t>
        </w:r>
        <w:r>
          <w:rPr>
            <w:rStyle w:val="PageNumber"/>
            <w:lang w:val="zh-TW" w:eastAsia="zh-TW" w:bidi="zh-TW"/>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7DF96B4A" w14:textId="77777777" w:rsidTr="005F4F46">
      <w:tc>
        <w:tcPr>
          <w:tcW w:w="5395" w:type="dxa"/>
        </w:tcPr>
        <w:p w14:paraId="5A1C6451" w14:textId="77777777" w:rsidR="001205A1" w:rsidRPr="001205A1" w:rsidRDefault="00DD163D" w:rsidP="00C66528">
          <w:pPr>
            <w:pStyle w:val="Footer"/>
          </w:pPr>
          <w:sdt>
            <w:sdtPr>
              <w:rPr>
                <w:color w:val="7F7F7F" w:themeColor="text1" w:themeTint="80"/>
              </w:rPr>
              <w:id w:val="-94713725"/>
              <w:temporary/>
              <w:showingPlcHdr/>
              <w15:appearance w15:val="hidden"/>
            </w:sdtPr>
            <w:sdtContent>
              <w:r w:rsidR="00C66528" w:rsidRPr="00FC49AE">
                <w:rPr>
                  <w:lang w:val="zh-TW" w:eastAsia="zh-TW" w:bidi="zh-TW"/>
                </w:rPr>
                <w:t>報告標題</w:t>
              </w:r>
            </w:sdtContent>
          </w:sdt>
        </w:p>
      </w:tc>
      <w:tc>
        <w:tcPr>
          <w:tcW w:w="5395" w:type="dxa"/>
        </w:tcPr>
        <w:p w14:paraId="0E41662C" w14:textId="77777777" w:rsidR="001205A1" w:rsidRPr="001205A1" w:rsidRDefault="001205A1" w:rsidP="001205A1">
          <w:pPr>
            <w:pStyle w:val="Footer"/>
          </w:pPr>
          <w:r w:rsidRPr="001205A1">
            <w:rPr>
              <w:lang w:val="zh-TW" w:eastAsia="zh-TW" w:bidi="zh-TW"/>
            </w:rPr>
            <w:t xml:space="preserve">   </w:t>
          </w:r>
        </w:p>
      </w:tc>
    </w:tr>
  </w:tbl>
  <w:p w14:paraId="6495F6C2"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78E09" w14:textId="77777777" w:rsidR="008B20AB" w:rsidRDefault="008B20AB" w:rsidP="001205A1">
      <w:r>
        <w:separator/>
      </w:r>
    </w:p>
  </w:footnote>
  <w:footnote w:type="continuationSeparator" w:id="0">
    <w:p w14:paraId="4400AC7B" w14:textId="77777777" w:rsidR="008B20AB" w:rsidRDefault="008B20AB" w:rsidP="001205A1">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rja5Sw0mv2hVq" int2:id="7xsCNX5P">
      <int2:state int2:value="Rejected" int2:type="spell"/>
    </int2:textHash>
    <int2:textHash int2:hashCode="v5tVKDd7JgBKR9" int2:id="p7nW7X9r">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CF5ED8"/>
    <w:multiLevelType w:val="multilevel"/>
    <w:tmpl w:val="8E04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7235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C0E"/>
    <w:rsid w:val="00000943"/>
    <w:rsid w:val="000014E8"/>
    <w:rsid w:val="00001ED5"/>
    <w:rsid w:val="000027A3"/>
    <w:rsid w:val="0000410B"/>
    <w:rsid w:val="0000457B"/>
    <w:rsid w:val="0000677F"/>
    <w:rsid w:val="00007A77"/>
    <w:rsid w:val="00010A28"/>
    <w:rsid w:val="00011012"/>
    <w:rsid w:val="00013AD3"/>
    <w:rsid w:val="000142B1"/>
    <w:rsid w:val="00015AFB"/>
    <w:rsid w:val="00017FE3"/>
    <w:rsid w:val="00020AC7"/>
    <w:rsid w:val="00022975"/>
    <w:rsid w:val="00023A0A"/>
    <w:rsid w:val="00023C43"/>
    <w:rsid w:val="00023F98"/>
    <w:rsid w:val="00024452"/>
    <w:rsid w:val="00025268"/>
    <w:rsid w:val="00025ECE"/>
    <w:rsid w:val="0002651A"/>
    <w:rsid w:val="00026C23"/>
    <w:rsid w:val="00027510"/>
    <w:rsid w:val="00032735"/>
    <w:rsid w:val="000334C8"/>
    <w:rsid w:val="00033787"/>
    <w:rsid w:val="00033BE5"/>
    <w:rsid w:val="00033F5D"/>
    <w:rsid w:val="00034FB9"/>
    <w:rsid w:val="00037368"/>
    <w:rsid w:val="00040520"/>
    <w:rsid w:val="00040B7B"/>
    <w:rsid w:val="00041B26"/>
    <w:rsid w:val="00043BDD"/>
    <w:rsid w:val="00043D62"/>
    <w:rsid w:val="00043F5B"/>
    <w:rsid w:val="000445A5"/>
    <w:rsid w:val="000457F7"/>
    <w:rsid w:val="0005022C"/>
    <w:rsid w:val="00050DD1"/>
    <w:rsid w:val="00050FBA"/>
    <w:rsid w:val="00050FCB"/>
    <w:rsid w:val="000513F2"/>
    <w:rsid w:val="00051CC4"/>
    <w:rsid w:val="00051D9C"/>
    <w:rsid w:val="00052FB2"/>
    <w:rsid w:val="00053209"/>
    <w:rsid w:val="000534E1"/>
    <w:rsid w:val="00054C2A"/>
    <w:rsid w:val="00054CDA"/>
    <w:rsid w:val="00054D48"/>
    <w:rsid w:val="00055221"/>
    <w:rsid w:val="0005609B"/>
    <w:rsid w:val="00056E5F"/>
    <w:rsid w:val="00057544"/>
    <w:rsid w:val="0006113E"/>
    <w:rsid w:val="00061884"/>
    <w:rsid w:val="00064837"/>
    <w:rsid w:val="00066D67"/>
    <w:rsid w:val="00066DF8"/>
    <w:rsid w:val="00067E1B"/>
    <w:rsid w:val="000704C2"/>
    <w:rsid w:val="00071262"/>
    <w:rsid w:val="000718FE"/>
    <w:rsid w:val="000725EC"/>
    <w:rsid w:val="0007350F"/>
    <w:rsid w:val="00073A1A"/>
    <w:rsid w:val="00074349"/>
    <w:rsid w:val="000755D3"/>
    <w:rsid w:val="00075FFC"/>
    <w:rsid w:val="000779F8"/>
    <w:rsid w:val="00077D7B"/>
    <w:rsid w:val="00077FA1"/>
    <w:rsid w:val="00080606"/>
    <w:rsid w:val="0008081D"/>
    <w:rsid w:val="00081CA8"/>
    <w:rsid w:val="000820D2"/>
    <w:rsid w:val="000829E7"/>
    <w:rsid w:val="00082E08"/>
    <w:rsid w:val="000831D5"/>
    <w:rsid w:val="00084302"/>
    <w:rsid w:val="0008484E"/>
    <w:rsid w:val="00085371"/>
    <w:rsid w:val="0008621C"/>
    <w:rsid w:val="00087449"/>
    <w:rsid w:val="00090F65"/>
    <w:rsid w:val="00090F8D"/>
    <w:rsid w:val="000923D7"/>
    <w:rsid w:val="00092503"/>
    <w:rsid w:val="000941D0"/>
    <w:rsid w:val="00095E36"/>
    <w:rsid w:val="00096521"/>
    <w:rsid w:val="00096718"/>
    <w:rsid w:val="0009711B"/>
    <w:rsid w:val="000A0AA2"/>
    <w:rsid w:val="000A0C3A"/>
    <w:rsid w:val="000A1C89"/>
    <w:rsid w:val="000A2F02"/>
    <w:rsid w:val="000A307B"/>
    <w:rsid w:val="000A3E89"/>
    <w:rsid w:val="000A4ACB"/>
    <w:rsid w:val="000A5C8B"/>
    <w:rsid w:val="000A6396"/>
    <w:rsid w:val="000A74A4"/>
    <w:rsid w:val="000A7C1D"/>
    <w:rsid w:val="000B1025"/>
    <w:rsid w:val="000B29F5"/>
    <w:rsid w:val="000B2B96"/>
    <w:rsid w:val="000B3287"/>
    <w:rsid w:val="000B3FDD"/>
    <w:rsid w:val="000B52C5"/>
    <w:rsid w:val="000B62ED"/>
    <w:rsid w:val="000B7217"/>
    <w:rsid w:val="000B72DD"/>
    <w:rsid w:val="000B7807"/>
    <w:rsid w:val="000C09FC"/>
    <w:rsid w:val="000C0BC4"/>
    <w:rsid w:val="000C16FC"/>
    <w:rsid w:val="000C19B6"/>
    <w:rsid w:val="000C29C7"/>
    <w:rsid w:val="000C3311"/>
    <w:rsid w:val="000C4594"/>
    <w:rsid w:val="000C4ED1"/>
    <w:rsid w:val="000C6C2C"/>
    <w:rsid w:val="000C6EFB"/>
    <w:rsid w:val="000C765D"/>
    <w:rsid w:val="000C7A3E"/>
    <w:rsid w:val="000C7E0A"/>
    <w:rsid w:val="000D1E1C"/>
    <w:rsid w:val="000D2A5F"/>
    <w:rsid w:val="000D3AC4"/>
    <w:rsid w:val="000D42F6"/>
    <w:rsid w:val="000D5380"/>
    <w:rsid w:val="000D5759"/>
    <w:rsid w:val="000D7307"/>
    <w:rsid w:val="000D74BC"/>
    <w:rsid w:val="000D76C1"/>
    <w:rsid w:val="000D7F39"/>
    <w:rsid w:val="000E15F6"/>
    <w:rsid w:val="000E1D41"/>
    <w:rsid w:val="000E2DF2"/>
    <w:rsid w:val="000E41D2"/>
    <w:rsid w:val="000E41D9"/>
    <w:rsid w:val="000E5C88"/>
    <w:rsid w:val="000E5DDC"/>
    <w:rsid w:val="000F05AF"/>
    <w:rsid w:val="000F07B1"/>
    <w:rsid w:val="000F0B7B"/>
    <w:rsid w:val="000F4F35"/>
    <w:rsid w:val="000F4F68"/>
    <w:rsid w:val="000F53AC"/>
    <w:rsid w:val="000F5A04"/>
    <w:rsid w:val="000F6EED"/>
    <w:rsid w:val="00101908"/>
    <w:rsid w:val="00103CCF"/>
    <w:rsid w:val="00103E47"/>
    <w:rsid w:val="00104168"/>
    <w:rsid w:val="001055B7"/>
    <w:rsid w:val="00105C8D"/>
    <w:rsid w:val="00106F95"/>
    <w:rsid w:val="001075DD"/>
    <w:rsid w:val="0011011D"/>
    <w:rsid w:val="0011171E"/>
    <w:rsid w:val="001130F4"/>
    <w:rsid w:val="0011313D"/>
    <w:rsid w:val="001144A8"/>
    <w:rsid w:val="00114867"/>
    <w:rsid w:val="0011571F"/>
    <w:rsid w:val="00115AB2"/>
    <w:rsid w:val="00116B99"/>
    <w:rsid w:val="00116BEF"/>
    <w:rsid w:val="00117223"/>
    <w:rsid w:val="0011772E"/>
    <w:rsid w:val="00117C19"/>
    <w:rsid w:val="00120131"/>
    <w:rsid w:val="00120285"/>
    <w:rsid w:val="001205A1"/>
    <w:rsid w:val="00121707"/>
    <w:rsid w:val="00121B9B"/>
    <w:rsid w:val="00122121"/>
    <w:rsid w:val="0012296F"/>
    <w:rsid w:val="00122A9C"/>
    <w:rsid w:val="00123521"/>
    <w:rsid w:val="00125657"/>
    <w:rsid w:val="001267DB"/>
    <w:rsid w:val="001309E8"/>
    <w:rsid w:val="00130AD0"/>
    <w:rsid w:val="00136B5E"/>
    <w:rsid w:val="00140823"/>
    <w:rsid w:val="001409BA"/>
    <w:rsid w:val="0014146A"/>
    <w:rsid w:val="00142675"/>
    <w:rsid w:val="00142734"/>
    <w:rsid w:val="001433C6"/>
    <w:rsid w:val="001439B7"/>
    <w:rsid w:val="00143E43"/>
    <w:rsid w:val="001442E6"/>
    <w:rsid w:val="00144561"/>
    <w:rsid w:val="001454D7"/>
    <w:rsid w:val="001456D4"/>
    <w:rsid w:val="001469BC"/>
    <w:rsid w:val="00146CAA"/>
    <w:rsid w:val="00146FB1"/>
    <w:rsid w:val="00147F33"/>
    <w:rsid w:val="00150612"/>
    <w:rsid w:val="001516C6"/>
    <w:rsid w:val="00151B6D"/>
    <w:rsid w:val="0015247F"/>
    <w:rsid w:val="001534F8"/>
    <w:rsid w:val="00153760"/>
    <w:rsid w:val="0015382D"/>
    <w:rsid w:val="00154A0E"/>
    <w:rsid w:val="00155DAE"/>
    <w:rsid w:val="00156997"/>
    <w:rsid w:val="00156D5C"/>
    <w:rsid w:val="0015765B"/>
    <w:rsid w:val="001579FB"/>
    <w:rsid w:val="001610F5"/>
    <w:rsid w:val="001615C0"/>
    <w:rsid w:val="00161A53"/>
    <w:rsid w:val="00161C54"/>
    <w:rsid w:val="001627A8"/>
    <w:rsid w:val="00163E6F"/>
    <w:rsid w:val="00165B48"/>
    <w:rsid w:val="00165C03"/>
    <w:rsid w:val="00165EE2"/>
    <w:rsid w:val="001669D5"/>
    <w:rsid w:val="0016765C"/>
    <w:rsid w:val="001679A8"/>
    <w:rsid w:val="00170B7E"/>
    <w:rsid w:val="00171EE5"/>
    <w:rsid w:val="00172695"/>
    <w:rsid w:val="00172E1E"/>
    <w:rsid w:val="00173492"/>
    <w:rsid w:val="001741B7"/>
    <w:rsid w:val="00174EB3"/>
    <w:rsid w:val="00175748"/>
    <w:rsid w:val="00175ECA"/>
    <w:rsid w:val="001767E7"/>
    <w:rsid w:val="00176E17"/>
    <w:rsid w:val="0017723F"/>
    <w:rsid w:val="0017729F"/>
    <w:rsid w:val="001806ED"/>
    <w:rsid w:val="00181277"/>
    <w:rsid w:val="0018338B"/>
    <w:rsid w:val="001856D9"/>
    <w:rsid w:val="001857A8"/>
    <w:rsid w:val="00192A21"/>
    <w:rsid w:val="00193442"/>
    <w:rsid w:val="00194368"/>
    <w:rsid w:val="00194744"/>
    <w:rsid w:val="00195366"/>
    <w:rsid w:val="00195627"/>
    <w:rsid w:val="00195801"/>
    <w:rsid w:val="00196E9A"/>
    <w:rsid w:val="001A10A6"/>
    <w:rsid w:val="001A1441"/>
    <w:rsid w:val="001A281A"/>
    <w:rsid w:val="001A2EA1"/>
    <w:rsid w:val="001A3BAD"/>
    <w:rsid w:val="001A47F8"/>
    <w:rsid w:val="001A5CA1"/>
    <w:rsid w:val="001A63C0"/>
    <w:rsid w:val="001B04DE"/>
    <w:rsid w:val="001B07B9"/>
    <w:rsid w:val="001B153A"/>
    <w:rsid w:val="001B3424"/>
    <w:rsid w:val="001B3DA3"/>
    <w:rsid w:val="001B59F9"/>
    <w:rsid w:val="001B5DAE"/>
    <w:rsid w:val="001B6E76"/>
    <w:rsid w:val="001C0448"/>
    <w:rsid w:val="001C1340"/>
    <w:rsid w:val="001C1A7C"/>
    <w:rsid w:val="001C2094"/>
    <w:rsid w:val="001C32C9"/>
    <w:rsid w:val="001C4078"/>
    <w:rsid w:val="001C407C"/>
    <w:rsid w:val="001C4316"/>
    <w:rsid w:val="001C7D8B"/>
    <w:rsid w:val="001D1385"/>
    <w:rsid w:val="001D1BA1"/>
    <w:rsid w:val="001D265C"/>
    <w:rsid w:val="001D3CF2"/>
    <w:rsid w:val="001D3D26"/>
    <w:rsid w:val="001D3E69"/>
    <w:rsid w:val="001D432D"/>
    <w:rsid w:val="001D4444"/>
    <w:rsid w:val="001D46C8"/>
    <w:rsid w:val="001D5421"/>
    <w:rsid w:val="001E04BC"/>
    <w:rsid w:val="001E0D1A"/>
    <w:rsid w:val="001E0E91"/>
    <w:rsid w:val="001E32C9"/>
    <w:rsid w:val="001E3A7F"/>
    <w:rsid w:val="001E492E"/>
    <w:rsid w:val="001E4FA7"/>
    <w:rsid w:val="001F13D8"/>
    <w:rsid w:val="001F390C"/>
    <w:rsid w:val="001F3D43"/>
    <w:rsid w:val="001F49E2"/>
    <w:rsid w:val="001F540E"/>
    <w:rsid w:val="001F5761"/>
    <w:rsid w:val="001F7E26"/>
    <w:rsid w:val="002005D2"/>
    <w:rsid w:val="00201044"/>
    <w:rsid w:val="002013CE"/>
    <w:rsid w:val="00201498"/>
    <w:rsid w:val="00201607"/>
    <w:rsid w:val="002020CA"/>
    <w:rsid w:val="00202C0D"/>
    <w:rsid w:val="00203003"/>
    <w:rsid w:val="00203173"/>
    <w:rsid w:val="00203C4B"/>
    <w:rsid w:val="002058B5"/>
    <w:rsid w:val="00205F32"/>
    <w:rsid w:val="00205FB0"/>
    <w:rsid w:val="002062A2"/>
    <w:rsid w:val="0020658E"/>
    <w:rsid w:val="00206CE6"/>
    <w:rsid w:val="00206DAF"/>
    <w:rsid w:val="0020722C"/>
    <w:rsid w:val="00211201"/>
    <w:rsid w:val="00211750"/>
    <w:rsid w:val="00212608"/>
    <w:rsid w:val="002126FC"/>
    <w:rsid w:val="00212D30"/>
    <w:rsid w:val="0021354D"/>
    <w:rsid w:val="00215A6E"/>
    <w:rsid w:val="0022106D"/>
    <w:rsid w:val="002222EE"/>
    <w:rsid w:val="002229DD"/>
    <w:rsid w:val="002232CE"/>
    <w:rsid w:val="00223508"/>
    <w:rsid w:val="00224923"/>
    <w:rsid w:val="00225915"/>
    <w:rsid w:val="00225B71"/>
    <w:rsid w:val="0022765F"/>
    <w:rsid w:val="00230AB2"/>
    <w:rsid w:val="00230B5D"/>
    <w:rsid w:val="00230CCC"/>
    <w:rsid w:val="00230D11"/>
    <w:rsid w:val="0023143B"/>
    <w:rsid w:val="00232A52"/>
    <w:rsid w:val="00232C7F"/>
    <w:rsid w:val="00233648"/>
    <w:rsid w:val="002339F7"/>
    <w:rsid w:val="00234B2A"/>
    <w:rsid w:val="002350F4"/>
    <w:rsid w:val="002362EB"/>
    <w:rsid w:val="002365A4"/>
    <w:rsid w:val="002365FF"/>
    <w:rsid w:val="002376F0"/>
    <w:rsid w:val="0024039B"/>
    <w:rsid w:val="00240536"/>
    <w:rsid w:val="00240765"/>
    <w:rsid w:val="0024085C"/>
    <w:rsid w:val="00240FAF"/>
    <w:rsid w:val="00243F18"/>
    <w:rsid w:val="00244953"/>
    <w:rsid w:val="0024765B"/>
    <w:rsid w:val="002476A2"/>
    <w:rsid w:val="0024775A"/>
    <w:rsid w:val="002512BE"/>
    <w:rsid w:val="00251BF2"/>
    <w:rsid w:val="00252113"/>
    <w:rsid w:val="002525A8"/>
    <w:rsid w:val="00252883"/>
    <w:rsid w:val="00253874"/>
    <w:rsid w:val="00254610"/>
    <w:rsid w:val="00254F3B"/>
    <w:rsid w:val="0025563D"/>
    <w:rsid w:val="0025644D"/>
    <w:rsid w:val="00256B53"/>
    <w:rsid w:val="00256BA9"/>
    <w:rsid w:val="0025743A"/>
    <w:rsid w:val="00257FD3"/>
    <w:rsid w:val="002600D7"/>
    <w:rsid w:val="0026128A"/>
    <w:rsid w:val="00262392"/>
    <w:rsid w:val="00262674"/>
    <w:rsid w:val="00262871"/>
    <w:rsid w:val="00262D8E"/>
    <w:rsid w:val="00262FF5"/>
    <w:rsid w:val="00263E44"/>
    <w:rsid w:val="0026433E"/>
    <w:rsid w:val="0026597B"/>
    <w:rsid w:val="00266229"/>
    <w:rsid w:val="00267102"/>
    <w:rsid w:val="00267347"/>
    <w:rsid w:val="002675D9"/>
    <w:rsid w:val="00270ED1"/>
    <w:rsid w:val="0027198C"/>
    <w:rsid w:val="002727F8"/>
    <w:rsid w:val="0027291C"/>
    <w:rsid w:val="0027453C"/>
    <w:rsid w:val="0027648E"/>
    <w:rsid w:val="00277FFB"/>
    <w:rsid w:val="002807A8"/>
    <w:rsid w:val="00282CA3"/>
    <w:rsid w:val="002835FD"/>
    <w:rsid w:val="002838DD"/>
    <w:rsid w:val="002841A6"/>
    <w:rsid w:val="00284335"/>
    <w:rsid w:val="002844E9"/>
    <w:rsid w:val="00285A9D"/>
    <w:rsid w:val="00285B79"/>
    <w:rsid w:val="00285E26"/>
    <w:rsid w:val="00285EC1"/>
    <w:rsid w:val="002871A9"/>
    <w:rsid w:val="002877E1"/>
    <w:rsid w:val="002877E8"/>
    <w:rsid w:val="002903C0"/>
    <w:rsid w:val="002905B3"/>
    <w:rsid w:val="00290B99"/>
    <w:rsid w:val="00290FDB"/>
    <w:rsid w:val="002929B7"/>
    <w:rsid w:val="00293106"/>
    <w:rsid w:val="002947DF"/>
    <w:rsid w:val="00294B55"/>
    <w:rsid w:val="00295774"/>
    <w:rsid w:val="002965E6"/>
    <w:rsid w:val="002969FC"/>
    <w:rsid w:val="00297A45"/>
    <w:rsid w:val="00297D8E"/>
    <w:rsid w:val="002A088E"/>
    <w:rsid w:val="002A1C8F"/>
    <w:rsid w:val="002A1EF8"/>
    <w:rsid w:val="002A264B"/>
    <w:rsid w:val="002A26BE"/>
    <w:rsid w:val="002A4200"/>
    <w:rsid w:val="002A474C"/>
    <w:rsid w:val="002A55C9"/>
    <w:rsid w:val="002A6904"/>
    <w:rsid w:val="002A69AE"/>
    <w:rsid w:val="002B1290"/>
    <w:rsid w:val="002B14EC"/>
    <w:rsid w:val="002B15B7"/>
    <w:rsid w:val="002B23B7"/>
    <w:rsid w:val="002B3FA4"/>
    <w:rsid w:val="002B4346"/>
    <w:rsid w:val="002B4771"/>
    <w:rsid w:val="002B4A51"/>
    <w:rsid w:val="002B6F1E"/>
    <w:rsid w:val="002B728F"/>
    <w:rsid w:val="002C02CF"/>
    <w:rsid w:val="002C0F62"/>
    <w:rsid w:val="002C1C38"/>
    <w:rsid w:val="002C3EE7"/>
    <w:rsid w:val="002C695B"/>
    <w:rsid w:val="002C6FEE"/>
    <w:rsid w:val="002C76D8"/>
    <w:rsid w:val="002C7933"/>
    <w:rsid w:val="002D0B36"/>
    <w:rsid w:val="002D2139"/>
    <w:rsid w:val="002D2860"/>
    <w:rsid w:val="002D2C9C"/>
    <w:rsid w:val="002D3A52"/>
    <w:rsid w:val="002D42F5"/>
    <w:rsid w:val="002D49F9"/>
    <w:rsid w:val="002D6381"/>
    <w:rsid w:val="002D76F9"/>
    <w:rsid w:val="002E048E"/>
    <w:rsid w:val="002E061F"/>
    <w:rsid w:val="002E1595"/>
    <w:rsid w:val="002E1884"/>
    <w:rsid w:val="002E1A9F"/>
    <w:rsid w:val="002E2CEF"/>
    <w:rsid w:val="002E4F5E"/>
    <w:rsid w:val="002E5043"/>
    <w:rsid w:val="002E74B5"/>
    <w:rsid w:val="002E7C4E"/>
    <w:rsid w:val="002F28C4"/>
    <w:rsid w:val="002F28EF"/>
    <w:rsid w:val="002F4346"/>
    <w:rsid w:val="002F455C"/>
    <w:rsid w:val="002F4FB8"/>
    <w:rsid w:val="002F4FD1"/>
    <w:rsid w:val="002F6E9D"/>
    <w:rsid w:val="002F7EE9"/>
    <w:rsid w:val="00300103"/>
    <w:rsid w:val="003024A3"/>
    <w:rsid w:val="00303236"/>
    <w:rsid w:val="00304F2A"/>
    <w:rsid w:val="00305473"/>
    <w:rsid w:val="00307345"/>
    <w:rsid w:val="0031055C"/>
    <w:rsid w:val="00310F4D"/>
    <w:rsid w:val="003110A2"/>
    <w:rsid w:val="00314073"/>
    <w:rsid w:val="00314771"/>
    <w:rsid w:val="0031495B"/>
    <w:rsid w:val="00314B49"/>
    <w:rsid w:val="003158C5"/>
    <w:rsid w:val="003161FE"/>
    <w:rsid w:val="00321C49"/>
    <w:rsid w:val="00323648"/>
    <w:rsid w:val="00323C62"/>
    <w:rsid w:val="0032618A"/>
    <w:rsid w:val="00327097"/>
    <w:rsid w:val="00327530"/>
    <w:rsid w:val="0033019A"/>
    <w:rsid w:val="00332164"/>
    <w:rsid w:val="0033255E"/>
    <w:rsid w:val="00332572"/>
    <w:rsid w:val="0033389B"/>
    <w:rsid w:val="003339AD"/>
    <w:rsid w:val="0033445F"/>
    <w:rsid w:val="00335D16"/>
    <w:rsid w:val="003362C9"/>
    <w:rsid w:val="00336680"/>
    <w:rsid w:val="00340EB3"/>
    <w:rsid w:val="00342CCD"/>
    <w:rsid w:val="003438CB"/>
    <w:rsid w:val="003438FD"/>
    <w:rsid w:val="0034443B"/>
    <w:rsid w:val="00346272"/>
    <w:rsid w:val="003466E6"/>
    <w:rsid w:val="003476BE"/>
    <w:rsid w:val="00350EF4"/>
    <w:rsid w:val="00352660"/>
    <w:rsid w:val="00352ACE"/>
    <w:rsid w:val="00354975"/>
    <w:rsid w:val="003551D5"/>
    <w:rsid w:val="0035539A"/>
    <w:rsid w:val="00355AD5"/>
    <w:rsid w:val="003563A5"/>
    <w:rsid w:val="00356C50"/>
    <w:rsid w:val="00356D9C"/>
    <w:rsid w:val="00357018"/>
    <w:rsid w:val="00357C80"/>
    <w:rsid w:val="00357F42"/>
    <w:rsid w:val="003600F8"/>
    <w:rsid w:val="0036077F"/>
    <w:rsid w:val="00361306"/>
    <w:rsid w:val="003631D9"/>
    <w:rsid w:val="00363F2D"/>
    <w:rsid w:val="00364D3C"/>
    <w:rsid w:val="00364E02"/>
    <w:rsid w:val="00365083"/>
    <w:rsid w:val="003650E7"/>
    <w:rsid w:val="003652CC"/>
    <w:rsid w:val="003652E9"/>
    <w:rsid w:val="0036540E"/>
    <w:rsid w:val="00367C76"/>
    <w:rsid w:val="00371EE1"/>
    <w:rsid w:val="0037201C"/>
    <w:rsid w:val="0037274F"/>
    <w:rsid w:val="0037418B"/>
    <w:rsid w:val="00374D4C"/>
    <w:rsid w:val="003758BA"/>
    <w:rsid w:val="00377BF4"/>
    <w:rsid w:val="0038046B"/>
    <w:rsid w:val="00380C42"/>
    <w:rsid w:val="00381EC3"/>
    <w:rsid w:val="00383FFC"/>
    <w:rsid w:val="0038419F"/>
    <w:rsid w:val="0038423D"/>
    <w:rsid w:val="00384BD6"/>
    <w:rsid w:val="00384C32"/>
    <w:rsid w:val="0038565D"/>
    <w:rsid w:val="00386225"/>
    <w:rsid w:val="00387228"/>
    <w:rsid w:val="00390E33"/>
    <w:rsid w:val="00391411"/>
    <w:rsid w:val="00391855"/>
    <w:rsid w:val="00393AB3"/>
    <w:rsid w:val="0039485C"/>
    <w:rsid w:val="00396A92"/>
    <w:rsid w:val="003A065C"/>
    <w:rsid w:val="003A2B5F"/>
    <w:rsid w:val="003A4573"/>
    <w:rsid w:val="003A5D63"/>
    <w:rsid w:val="003A5DA6"/>
    <w:rsid w:val="003A7520"/>
    <w:rsid w:val="003A798E"/>
    <w:rsid w:val="003A7D46"/>
    <w:rsid w:val="003B1A4F"/>
    <w:rsid w:val="003B2149"/>
    <w:rsid w:val="003B43B7"/>
    <w:rsid w:val="003B5DC1"/>
    <w:rsid w:val="003B65AC"/>
    <w:rsid w:val="003B7B2D"/>
    <w:rsid w:val="003C0754"/>
    <w:rsid w:val="003C0B10"/>
    <w:rsid w:val="003C3263"/>
    <w:rsid w:val="003C3605"/>
    <w:rsid w:val="003C48BA"/>
    <w:rsid w:val="003C5925"/>
    <w:rsid w:val="003C5CE4"/>
    <w:rsid w:val="003C5E50"/>
    <w:rsid w:val="003C6AB7"/>
    <w:rsid w:val="003C73B7"/>
    <w:rsid w:val="003D4A52"/>
    <w:rsid w:val="003D64CA"/>
    <w:rsid w:val="003D79C5"/>
    <w:rsid w:val="003E1466"/>
    <w:rsid w:val="003E1B56"/>
    <w:rsid w:val="003E26B9"/>
    <w:rsid w:val="003E2A45"/>
    <w:rsid w:val="003E69F2"/>
    <w:rsid w:val="003E6FBF"/>
    <w:rsid w:val="003E70FC"/>
    <w:rsid w:val="003F06FB"/>
    <w:rsid w:val="003F1EDF"/>
    <w:rsid w:val="003F1FC6"/>
    <w:rsid w:val="003F220B"/>
    <w:rsid w:val="003F2737"/>
    <w:rsid w:val="003F285F"/>
    <w:rsid w:val="003F2B57"/>
    <w:rsid w:val="003F3D40"/>
    <w:rsid w:val="003F4254"/>
    <w:rsid w:val="003F4C79"/>
    <w:rsid w:val="003F636D"/>
    <w:rsid w:val="003F6861"/>
    <w:rsid w:val="003F6E59"/>
    <w:rsid w:val="003F75A4"/>
    <w:rsid w:val="004008BB"/>
    <w:rsid w:val="0040094A"/>
    <w:rsid w:val="004015B4"/>
    <w:rsid w:val="004023BC"/>
    <w:rsid w:val="004025BD"/>
    <w:rsid w:val="00403071"/>
    <w:rsid w:val="0040621D"/>
    <w:rsid w:val="004069AF"/>
    <w:rsid w:val="00406F4A"/>
    <w:rsid w:val="00410D13"/>
    <w:rsid w:val="00412136"/>
    <w:rsid w:val="00412418"/>
    <w:rsid w:val="00414A65"/>
    <w:rsid w:val="00415552"/>
    <w:rsid w:val="00415E49"/>
    <w:rsid w:val="00416047"/>
    <w:rsid w:val="00416ADD"/>
    <w:rsid w:val="00417886"/>
    <w:rsid w:val="00422BD9"/>
    <w:rsid w:val="00423622"/>
    <w:rsid w:val="00423A3E"/>
    <w:rsid w:val="00424390"/>
    <w:rsid w:val="00424F0E"/>
    <w:rsid w:val="0042536A"/>
    <w:rsid w:val="004254CB"/>
    <w:rsid w:val="00425A99"/>
    <w:rsid w:val="00425E0F"/>
    <w:rsid w:val="004264BD"/>
    <w:rsid w:val="004267D9"/>
    <w:rsid w:val="004269E6"/>
    <w:rsid w:val="004270EB"/>
    <w:rsid w:val="0043022C"/>
    <w:rsid w:val="00431026"/>
    <w:rsid w:val="004316FF"/>
    <w:rsid w:val="00431F49"/>
    <w:rsid w:val="00431FCC"/>
    <w:rsid w:val="00432301"/>
    <w:rsid w:val="0043240C"/>
    <w:rsid w:val="00432591"/>
    <w:rsid w:val="004338F1"/>
    <w:rsid w:val="00435A15"/>
    <w:rsid w:val="00435CCA"/>
    <w:rsid w:val="004362AF"/>
    <w:rsid w:val="004403FC"/>
    <w:rsid w:val="0044183E"/>
    <w:rsid w:val="00442397"/>
    <w:rsid w:val="00443303"/>
    <w:rsid w:val="00444149"/>
    <w:rsid w:val="004455D4"/>
    <w:rsid w:val="00446738"/>
    <w:rsid w:val="004509CA"/>
    <w:rsid w:val="00451A70"/>
    <w:rsid w:val="00452043"/>
    <w:rsid w:val="00453BC0"/>
    <w:rsid w:val="00454586"/>
    <w:rsid w:val="00454C83"/>
    <w:rsid w:val="004603E9"/>
    <w:rsid w:val="00460672"/>
    <w:rsid w:val="004609E4"/>
    <w:rsid w:val="00460C69"/>
    <w:rsid w:val="004634CA"/>
    <w:rsid w:val="00464381"/>
    <w:rsid w:val="00464B25"/>
    <w:rsid w:val="004654F9"/>
    <w:rsid w:val="00465829"/>
    <w:rsid w:val="004663D5"/>
    <w:rsid w:val="00467D95"/>
    <w:rsid w:val="004708D7"/>
    <w:rsid w:val="004709C3"/>
    <w:rsid w:val="00470C96"/>
    <w:rsid w:val="004716CE"/>
    <w:rsid w:val="0047214B"/>
    <w:rsid w:val="00473556"/>
    <w:rsid w:val="00473A66"/>
    <w:rsid w:val="00476B8B"/>
    <w:rsid w:val="0047718F"/>
    <w:rsid w:val="00477B11"/>
    <w:rsid w:val="00480267"/>
    <w:rsid w:val="00481BCC"/>
    <w:rsid w:val="00481F14"/>
    <w:rsid w:val="00484099"/>
    <w:rsid w:val="0048461C"/>
    <w:rsid w:val="004863F8"/>
    <w:rsid w:val="00486462"/>
    <w:rsid w:val="00486EF8"/>
    <w:rsid w:val="0048731B"/>
    <w:rsid w:val="00487E45"/>
    <w:rsid w:val="0049000F"/>
    <w:rsid w:val="0049173D"/>
    <w:rsid w:val="00493060"/>
    <w:rsid w:val="004945C8"/>
    <w:rsid w:val="00494A16"/>
    <w:rsid w:val="00494B2B"/>
    <w:rsid w:val="00495682"/>
    <w:rsid w:val="00496121"/>
    <w:rsid w:val="004A1D56"/>
    <w:rsid w:val="004A233C"/>
    <w:rsid w:val="004A2B23"/>
    <w:rsid w:val="004A3066"/>
    <w:rsid w:val="004A30FC"/>
    <w:rsid w:val="004A32ED"/>
    <w:rsid w:val="004A33DE"/>
    <w:rsid w:val="004A3912"/>
    <w:rsid w:val="004A44C6"/>
    <w:rsid w:val="004A471B"/>
    <w:rsid w:val="004A48E8"/>
    <w:rsid w:val="004A5915"/>
    <w:rsid w:val="004A5D24"/>
    <w:rsid w:val="004A7199"/>
    <w:rsid w:val="004B1AB1"/>
    <w:rsid w:val="004B1F05"/>
    <w:rsid w:val="004B1FBB"/>
    <w:rsid w:val="004B292A"/>
    <w:rsid w:val="004B3F44"/>
    <w:rsid w:val="004B3F9C"/>
    <w:rsid w:val="004B478F"/>
    <w:rsid w:val="004B6776"/>
    <w:rsid w:val="004B7BC2"/>
    <w:rsid w:val="004C2D8A"/>
    <w:rsid w:val="004C4725"/>
    <w:rsid w:val="004C544E"/>
    <w:rsid w:val="004C55DF"/>
    <w:rsid w:val="004C62DF"/>
    <w:rsid w:val="004C73DA"/>
    <w:rsid w:val="004C773D"/>
    <w:rsid w:val="004C7E77"/>
    <w:rsid w:val="004D1377"/>
    <w:rsid w:val="004D1BDA"/>
    <w:rsid w:val="004D2BDF"/>
    <w:rsid w:val="004D3CA3"/>
    <w:rsid w:val="004D3D34"/>
    <w:rsid w:val="004D458C"/>
    <w:rsid w:val="004D4949"/>
    <w:rsid w:val="004D690D"/>
    <w:rsid w:val="004D7AE0"/>
    <w:rsid w:val="004D7DF3"/>
    <w:rsid w:val="004E134C"/>
    <w:rsid w:val="004E2A8A"/>
    <w:rsid w:val="004E3289"/>
    <w:rsid w:val="004E35C9"/>
    <w:rsid w:val="004E3E00"/>
    <w:rsid w:val="004E497A"/>
    <w:rsid w:val="004E5272"/>
    <w:rsid w:val="004E5C45"/>
    <w:rsid w:val="004E5CBA"/>
    <w:rsid w:val="004EA141"/>
    <w:rsid w:val="004F1E85"/>
    <w:rsid w:val="004F299E"/>
    <w:rsid w:val="004F35F8"/>
    <w:rsid w:val="004F3CAC"/>
    <w:rsid w:val="004F42FA"/>
    <w:rsid w:val="004F4E3E"/>
    <w:rsid w:val="004F5137"/>
    <w:rsid w:val="004F5CC3"/>
    <w:rsid w:val="004F61E5"/>
    <w:rsid w:val="004F63BE"/>
    <w:rsid w:val="004F68D0"/>
    <w:rsid w:val="004F77C3"/>
    <w:rsid w:val="004F780A"/>
    <w:rsid w:val="00501003"/>
    <w:rsid w:val="00501F4B"/>
    <w:rsid w:val="00502259"/>
    <w:rsid w:val="00504078"/>
    <w:rsid w:val="0050441D"/>
    <w:rsid w:val="005060CC"/>
    <w:rsid w:val="0050668D"/>
    <w:rsid w:val="00506A79"/>
    <w:rsid w:val="005105CD"/>
    <w:rsid w:val="00510614"/>
    <w:rsid w:val="005123B3"/>
    <w:rsid w:val="00514F62"/>
    <w:rsid w:val="00520E49"/>
    <w:rsid w:val="005227A4"/>
    <w:rsid w:val="00523B21"/>
    <w:rsid w:val="0052468A"/>
    <w:rsid w:val="00525C0F"/>
    <w:rsid w:val="005272BE"/>
    <w:rsid w:val="0052751B"/>
    <w:rsid w:val="00527682"/>
    <w:rsid w:val="005309C6"/>
    <w:rsid w:val="00530FE1"/>
    <w:rsid w:val="00531646"/>
    <w:rsid w:val="005331DE"/>
    <w:rsid w:val="00534797"/>
    <w:rsid w:val="00534FA4"/>
    <w:rsid w:val="00535543"/>
    <w:rsid w:val="00537D56"/>
    <w:rsid w:val="005415D5"/>
    <w:rsid w:val="0054193A"/>
    <w:rsid w:val="00542827"/>
    <w:rsid w:val="005434F4"/>
    <w:rsid w:val="00543926"/>
    <w:rsid w:val="00544144"/>
    <w:rsid w:val="00544873"/>
    <w:rsid w:val="005449FC"/>
    <w:rsid w:val="00545E9C"/>
    <w:rsid w:val="00545F7F"/>
    <w:rsid w:val="005467CE"/>
    <w:rsid w:val="00550561"/>
    <w:rsid w:val="00550C9E"/>
    <w:rsid w:val="00551186"/>
    <w:rsid w:val="005513D5"/>
    <w:rsid w:val="00551F2A"/>
    <w:rsid w:val="00551FD6"/>
    <w:rsid w:val="005527D1"/>
    <w:rsid w:val="005529B5"/>
    <w:rsid w:val="00553BBE"/>
    <w:rsid w:val="005542A8"/>
    <w:rsid w:val="00554705"/>
    <w:rsid w:val="00554B45"/>
    <w:rsid w:val="005557A3"/>
    <w:rsid w:val="005561AB"/>
    <w:rsid w:val="0055643B"/>
    <w:rsid w:val="00557404"/>
    <w:rsid w:val="0055748B"/>
    <w:rsid w:val="00557F0D"/>
    <w:rsid w:val="00560975"/>
    <w:rsid w:val="00560FC5"/>
    <w:rsid w:val="00561403"/>
    <w:rsid w:val="00561EA5"/>
    <w:rsid w:val="005634EF"/>
    <w:rsid w:val="005639FB"/>
    <w:rsid w:val="005650CB"/>
    <w:rsid w:val="00565EF8"/>
    <w:rsid w:val="005673A8"/>
    <w:rsid w:val="0056744A"/>
    <w:rsid w:val="00570183"/>
    <w:rsid w:val="0057091C"/>
    <w:rsid w:val="00574CF2"/>
    <w:rsid w:val="005756DC"/>
    <w:rsid w:val="00576C92"/>
    <w:rsid w:val="00577420"/>
    <w:rsid w:val="00577F12"/>
    <w:rsid w:val="00580906"/>
    <w:rsid w:val="00582675"/>
    <w:rsid w:val="00583107"/>
    <w:rsid w:val="005850D4"/>
    <w:rsid w:val="005852ED"/>
    <w:rsid w:val="00585574"/>
    <w:rsid w:val="00585DA7"/>
    <w:rsid w:val="00585E96"/>
    <w:rsid w:val="00586D6D"/>
    <w:rsid w:val="005873EE"/>
    <w:rsid w:val="0058794E"/>
    <w:rsid w:val="00587AC1"/>
    <w:rsid w:val="00590A41"/>
    <w:rsid w:val="00590DD7"/>
    <w:rsid w:val="0059340A"/>
    <w:rsid w:val="00593E59"/>
    <w:rsid w:val="00594444"/>
    <w:rsid w:val="00595C89"/>
    <w:rsid w:val="0059651A"/>
    <w:rsid w:val="00597A52"/>
    <w:rsid w:val="005A07A7"/>
    <w:rsid w:val="005A07CF"/>
    <w:rsid w:val="005A1002"/>
    <w:rsid w:val="005A2A14"/>
    <w:rsid w:val="005A2AED"/>
    <w:rsid w:val="005A2FEC"/>
    <w:rsid w:val="005A34A7"/>
    <w:rsid w:val="005A3D33"/>
    <w:rsid w:val="005A4A08"/>
    <w:rsid w:val="005A76A9"/>
    <w:rsid w:val="005B07E2"/>
    <w:rsid w:val="005B0EBF"/>
    <w:rsid w:val="005B1329"/>
    <w:rsid w:val="005B1421"/>
    <w:rsid w:val="005B25A9"/>
    <w:rsid w:val="005B3EFD"/>
    <w:rsid w:val="005B40B8"/>
    <w:rsid w:val="005B58F6"/>
    <w:rsid w:val="005B6CC3"/>
    <w:rsid w:val="005B6CD5"/>
    <w:rsid w:val="005C0E72"/>
    <w:rsid w:val="005C1CEC"/>
    <w:rsid w:val="005C242C"/>
    <w:rsid w:val="005C2D71"/>
    <w:rsid w:val="005C2FF4"/>
    <w:rsid w:val="005C3512"/>
    <w:rsid w:val="005C438C"/>
    <w:rsid w:val="005C47C1"/>
    <w:rsid w:val="005C6BBC"/>
    <w:rsid w:val="005C79AB"/>
    <w:rsid w:val="005D0530"/>
    <w:rsid w:val="005D1846"/>
    <w:rsid w:val="005D2978"/>
    <w:rsid w:val="005D33D8"/>
    <w:rsid w:val="005D3D29"/>
    <w:rsid w:val="005D5E7E"/>
    <w:rsid w:val="005D6311"/>
    <w:rsid w:val="005D6EEC"/>
    <w:rsid w:val="005D70C3"/>
    <w:rsid w:val="005D7279"/>
    <w:rsid w:val="005D744C"/>
    <w:rsid w:val="005D7728"/>
    <w:rsid w:val="005E0410"/>
    <w:rsid w:val="005E07A3"/>
    <w:rsid w:val="005E2D92"/>
    <w:rsid w:val="005E3383"/>
    <w:rsid w:val="005E4989"/>
    <w:rsid w:val="005E4A48"/>
    <w:rsid w:val="005E611D"/>
    <w:rsid w:val="005E6911"/>
    <w:rsid w:val="005E6B25"/>
    <w:rsid w:val="005F218B"/>
    <w:rsid w:val="005F30B1"/>
    <w:rsid w:val="005F30D2"/>
    <w:rsid w:val="005F4C98"/>
    <w:rsid w:val="005F4D11"/>
    <w:rsid w:val="005F4F46"/>
    <w:rsid w:val="005F5F34"/>
    <w:rsid w:val="005F60E9"/>
    <w:rsid w:val="005F6110"/>
    <w:rsid w:val="005F6DE2"/>
    <w:rsid w:val="005F70B2"/>
    <w:rsid w:val="005F7967"/>
    <w:rsid w:val="00600B85"/>
    <w:rsid w:val="00600C32"/>
    <w:rsid w:val="00600E47"/>
    <w:rsid w:val="00600EDA"/>
    <w:rsid w:val="00601B4B"/>
    <w:rsid w:val="0060275D"/>
    <w:rsid w:val="00603C50"/>
    <w:rsid w:val="00605296"/>
    <w:rsid w:val="006058E4"/>
    <w:rsid w:val="0060754C"/>
    <w:rsid w:val="006076D9"/>
    <w:rsid w:val="00607A1B"/>
    <w:rsid w:val="006114F1"/>
    <w:rsid w:val="00611FB0"/>
    <w:rsid w:val="006136A7"/>
    <w:rsid w:val="0061375E"/>
    <w:rsid w:val="00613C2F"/>
    <w:rsid w:val="00613FED"/>
    <w:rsid w:val="00614C95"/>
    <w:rsid w:val="00615895"/>
    <w:rsid w:val="00616C13"/>
    <w:rsid w:val="0062316D"/>
    <w:rsid w:val="00623911"/>
    <w:rsid w:val="00624A7F"/>
    <w:rsid w:val="00625052"/>
    <w:rsid w:val="0062557E"/>
    <w:rsid w:val="0062643C"/>
    <w:rsid w:val="00626CC1"/>
    <w:rsid w:val="006279D6"/>
    <w:rsid w:val="006279FA"/>
    <w:rsid w:val="006302DA"/>
    <w:rsid w:val="006307B2"/>
    <w:rsid w:val="00630F69"/>
    <w:rsid w:val="00631757"/>
    <w:rsid w:val="0063242E"/>
    <w:rsid w:val="00634477"/>
    <w:rsid w:val="006351B3"/>
    <w:rsid w:val="0063575C"/>
    <w:rsid w:val="00635813"/>
    <w:rsid w:val="00636E17"/>
    <w:rsid w:val="0063758D"/>
    <w:rsid w:val="00637ED5"/>
    <w:rsid w:val="00641047"/>
    <w:rsid w:val="00641786"/>
    <w:rsid w:val="00641DEF"/>
    <w:rsid w:val="00646978"/>
    <w:rsid w:val="00647B8B"/>
    <w:rsid w:val="006528A1"/>
    <w:rsid w:val="006533FD"/>
    <w:rsid w:val="006572FA"/>
    <w:rsid w:val="00657AE5"/>
    <w:rsid w:val="00657D5F"/>
    <w:rsid w:val="006607C4"/>
    <w:rsid w:val="00661621"/>
    <w:rsid w:val="006622BB"/>
    <w:rsid w:val="006627CA"/>
    <w:rsid w:val="00662CD2"/>
    <w:rsid w:val="006631BD"/>
    <w:rsid w:val="00665D7B"/>
    <w:rsid w:val="00665FB0"/>
    <w:rsid w:val="006661DF"/>
    <w:rsid w:val="006664C1"/>
    <w:rsid w:val="006669C7"/>
    <w:rsid w:val="006715FF"/>
    <w:rsid w:val="00671D3C"/>
    <w:rsid w:val="00671D67"/>
    <w:rsid w:val="006723F1"/>
    <w:rsid w:val="00673C62"/>
    <w:rsid w:val="00673DA2"/>
    <w:rsid w:val="00674267"/>
    <w:rsid w:val="006745AB"/>
    <w:rsid w:val="0067591C"/>
    <w:rsid w:val="00677641"/>
    <w:rsid w:val="00681223"/>
    <w:rsid w:val="00681366"/>
    <w:rsid w:val="0068177F"/>
    <w:rsid w:val="00684FB4"/>
    <w:rsid w:val="00686101"/>
    <w:rsid w:val="0069025D"/>
    <w:rsid w:val="006908EB"/>
    <w:rsid w:val="0069192A"/>
    <w:rsid w:val="00691E4C"/>
    <w:rsid w:val="00691FFE"/>
    <w:rsid w:val="00693B5F"/>
    <w:rsid w:val="006945FA"/>
    <w:rsid w:val="00694B03"/>
    <w:rsid w:val="00695781"/>
    <w:rsid w:val="00695C9C"/>
    <w:rsid w:val="00696345"/>
    <w:rsid w:val="00696762"/>
    <w:rsid w:val="006967EA"/>
    <w:rsid w:val="006969F3"/>
    <w:rsid w:val="006977CB"/>
    <w:rsid w:val="00697D6E"/>
    <w:rsid w:val="006A2550"/>
    <w:rsid w:val="006A368B"/>
    <w:rsid w:val="006A4406"/>
    <w:rsid w:val="006A4BF7"/>
    <w:rsid w:val="006A4C8C"/>
    <w:rsid w:val="006A50BD"/>
    <w:rsid w:val="006A683C"/>
    <w:rsid w:val="006A7280"/>
    <w:rsid w:val="006B02ED"/>
    <w:rsid w:val="006B0B54"/>
    <w:rsid w:val="006B151C"/>
    <w:rsid w:val="006B16EA"/>
    <w:rsid w:val="006B2145"/>
    <w:rsid w:val="006B27BE"/>
    <w:rsid w:val="006B2EEE"/>
    <w:rsid w:val="006B3739"/>
    <w:rsid w:val="006B4834"/>
    <w:rsid w:val="006B5C17"/>
    <w:rsid w:val="006B660E"/>
    <w:rsid w:val="006B7B2E"/>
    <w:rsid w:val="006C0841"/>
    <w:rsid w:val="006C1289"/>
    <w:rsid w:val="006C212B"/>
    <w:rsid w:val="006C26A2"/>
    <w:rsid w:val="006C2BED"/>
    <w:rsid w:val="006C308B"/>
    <w:rsid w:val="006C3A6D"/>
    <w:rsid w:val="006C3DBD"/>
    <w:rsid w:val="006C47DF"/>
    <w:rsid w:val="006C5E7B"/>
    <w:rsid w:val="006C5F0D"/>
    <w:rsid w:val="006C60E6"/>
    <w:rsid w:val="006D07D0"/>
    <w:rsid w:val="006D0D6B"/>
    <w:rsid w:val="006D2F75"/>
    <w:rsid w:val="006D38B7"/>
    <w:rsid w:val="006D3C39"/>
    <w:rsid w:val="006D3D63"/>
    <w:rsid w:val="006D3FFD"/>
    <w:rsid w:val="006D4C8D"/>
    <w:rsid w:val="006D4D3F"/>
    <w:rsid w:val="006D4F10"/>
    <w:rsid w:val="006D5CF4"/>
    <w:rsid w:val="006D5FA1"/>
    <w:rsid w:val="006D7758"/>
    <w:rsid w:val="006D7E82"/>
    <w:rsid w:val="006E1287"/>
    <w:rsid w:val="006E19C2"/>
    <w:rsid w:val="006E2AAB"/>
    <w:rsid w:val="006E2BE2"/>
    <w:rsid w:val="006E2F66"/>
    <w:rsid w:val="006E432B"/>
    <w:rsid w:val="006E495A"/>
    <w:rsid w:val="006E5CAA"/>
    <w:rsid w:val="006E5E5C"/>
    <w:rsid w:val="006E6746"/>
    <w:rsid w:val="006E6A28"/>
    <w:rsid w:val="006E7C71"/>
    <w:rsid w:val="006E7F2F"/>
    <w:rsid w:val="006F0681"/>
    <w:rsid w:val="006F1FF7"/>
    <w:rsid w:val="006F2203"/>
    <w:rsid w:val="006F3895"/>
    <w:rsid w:val="006F3AF5"/>
    <w:rsid w:val="006F6C79"/>
    <w:rsid w:val="006F7D06"/>
    <w:rsid w:val="00700654"/>
    <w:rsid w:val="0070125D"/>
    <w:rsid w:val="00701C8D"/>
    <w:rsid w:val="00702C38"/>
    <w:rsid w:val="007042BB"/>
    <w:rsid w:val="00705338"/>
    <w:rsid w:val="007054DB"/>
    <w:rsid w:val="00705BD2"/>
    <w:rsid w:val="00705C9C"/>
    <w:rsid w:val="00705CC7"/>
    <w:rsid w:val="007068CA"/>
    <w:rsid w:val="00706D01"/>
    <w:rsid w:val="00707A6B"/>
    <w:rsid w:val="00707C9D"/>
    <w:rsid w:val="00710701"/>
    <w:rsid w:val="007127DB"/>
    <w:rsid w:val="00712EBB"/>
    <w:rsid w:val="00713E8E"/>
    <w:rsid w:val="007149D8"/>
    <w:rsid w:val="007149FF"/>
    <w:rsid w:val="007151EE"/>
    <w:rsid w:val="00716446"/>
    <w:rsid w:val="00717DCB"/>
    <w:rsid w:val="00720C7B"/>
    <w:rsid w:val="00720FD2"/>
    <w:rsid w:val="007226C5"/>
    <w:rsid w:val="007233F0"/>
    <w:rsid w:val="00723786"/>
    <w:rsid w:val="00723823"/>
    <w:rsid w:val="00723A02"/>
    <w:rsid w:val="00725317"/>
    <w:rsid w:val="00726CEE"/>
    <w:rsid w:val="00726E03"/>
    <w:rsid w:val="00727B3C"/>
    <w:rsid w:val="00731839"/>
    <w:rsid w:val="007333E8"/>
    <w:rsid w:val="00733479"/>
    <w:rsid w:val="007337CF"/>
    <w:rsid w:val="00734625"/>
    <w:rsid w:val="00734861"/>
    <w:rsid w:val="007353D3"/>
    <w:rsid w:val="00735A27"/>
    <w:rsid w:val="00737DC1"/>
    <w:rsid w:val="00740321"/>
    <w:rsid w:val="007403C5"/>
    <w:rsid w:val="00740C93"/>
    <w:rsid w:val="007415AC"/>
    <w:rsid w:val="007437A0"/>
    <w:rsid w:val="00743CAB"/>
    <w:rsid w:val="00744433"/>
    <w:rsid w:val="00744607"/>
    <w:rsid w:val="007466A2"/>
    <w:rsid w:val="00746A8A"/>
    <w:rsid w:val="00746DD6"/>
    <w:rsid w:val="0075011C"/>
    <w:rsid w:val="0075109F"/>
    <w:rsid w:val="00751113"/>
    <w:rsid w:val="0075189E"/>
    <w:rsid w:val="00752018"/>
    <w:rsid w:val="00752DA7"/>
    <w:rsid w:val="00754221"/>
    <w:rsid w:val="007543CE"/>
    <w:rsid w:val="007567F5"/>
    <w:rsid w:val="0075761F"/>
    <w:rsid w:val="00757BBB"/>
    <w:rsid w:val="00760BD6"/>
    <w:rsid w:val="007621AE"/>
    <w:rsid w:val="00763813"/>
    <w:rsid w:val="007641F0"/>
    <w:rsid w:val="007659AF"/>
    <w:rsid w:val="00766E56"/>
    <w:rsid w:val="00766F6F"/>
    <w:rsid w:val="00770711"/>
    <w:rsid w:val="007711E1"/>
    <w:rsid w:val="0077224E"/>
    <w:rsid w:val="00774571"/>
    <w:rsid w:val="00774712"/>
    <w:rsid w:val="00775379"/>
    <w:rsid w:val="0077555A"/>
    <w:rsid w:val="007760EE"/>
    <w:rsid w:val="0077627C"/>
    <w:rsid w:val="007776BA"/>
    <w:rsid w:val="0078234F"/>
    <w:rsid w:val="00782E4D"/>
    <w:rsid w:val="007840DB"/>
    <w:rsid w:val="007844A4"/>
    <w:rsid w:val="00784946"/>
    <w:rsid w:val="00784DA2"/>
    <w:rsid w:val="007869A0"/>
    <w:rsid w:val="00786C07"/>
    <w:rsid w:val="00786E43"/>
    <w:rsid w:val="00787B9E"/>
    <w:rsid w:val="00793A43"/>
    <w:rsid w:val="00794EFB"/>
    <w:rsid w:val="00796824"/>
    <w:rsid w:val="00796FC5"/>
    <w:rsid w:val="007974CF"/>
    <w:rsid w:val="007979BB"/>
    <w:rsid w:val="00797D19"/>
    <w:rsid w:val="007A067D"/>
    <w:rsid w:val="007A1BBE"/>
    <w:rsid w:val="007A375C"/>
    <w:rsid w:val="007A3AEF"/>
    <w:rsid w:val="007A4E52"/>
    <w:rsid w:val="007A5A49"/>
    <w:rsid w:val="007A5C9C"/>
    <w:rsid w:val="007A610F"/>
    <w:rsid w:val="007A6899"/>
    <w:rsid w:val="007A7701"/>
    <w:rsid w:val="007A77AF"/>
    <w:rsid w:val="007B042E"/>
    <w:rsid w:val="007B0740"/>
    <w:rsid w:val="007B1E07"/>
    <w:rsid w:val="007B39AF"/>
    <w:rsid w:val="007B3D91"/>
    <w:rsid w:val="007B4453"/>
    <w:rsid w:val="007B4F3A"/>
    <w:rsid w:val="007B6729"/>
    <w:rsid w:val="007B7163"/>
    <w:rsid w:val="007B7B5E"/>
    <w:rsid w:val="007C0AC2"/>
    <w:rsid w:val="007C1005"/>
    <w:rsid w:val="007C1BAB"/>
    <w:rsid w:val="007C273D"/>
    <w:rsid w:val="007C3C36"/>
    <w:rsid w:val="007C409C"/>
    <w:rsid w:val="007C4480"/>
    <w:rsid w:val="007C6060"/>
    <w:rsid w:val="007C75D3"/>
    <w:rsid w:val="007C7B01"/>
    <w:rsid w:val="007D07F4"/>
    <w:rsid w:val="007D080B"/>
    <w:rsid w:val="007D145A"/>
    <w:rsid w:val="007D2A49"/>
    <w:rsid w:val="007D2DC6"/>
    <w:rsid w:val="007D41F2"/>
    <w:rsid w:val="007D4E92"/>
    <w:rsid w:val="007D4F7B"/>
    <w:rsid w:val="007D506C"/>
    <w:rsid w:val="007D60D0"/>
    <w:rsid w:val="007D65B3"/>
    <w:rsid w:val="007D6B9C"/>
    <w:rsid w:val="007D722D"/>
    <w:rsid w:val="007D7B64"/>
    <w:rsid w:val="007E0117"/>
    <w:rsid w:val="007E0C88"/>
    <w:rsid w:val="007E0FEB"/>
    <w:rsid w:val="007E1294"/>
    <w:rsid w:val="007E20F6"/>
    <w:rsid w:val="007E3203"/>
    <w:rsid w:val="007E4275"/>
    <w:rsid w:val="007E441E"/>
    <w:rsid w:val="007E44D6"/>
    <w:rsid w:val="007E5BEF"/>
    <w:rsid w:val="007E6311"/>
    <w:rsid w:val="007E68DD"/>
    <w:rsid w:val="007E6E11"/>
    <w:rsid w:val="007E7148"/>
    <w:rsid w:val="007E7407"/>
    <w:rsid w:val="007E755A"/>
    <w:rsid w:val="007E7C25"/>
    <w:rsid w:val="007F0103"/>
    <w:rsid w:val="007F23DC"/>
    <w:rsid w:val="007F2885"/>
    <w:rsid w:val="007F2D36"/>
    <w:rsid w:val="007F31E2"/>
    <w:rsid w:val="007F3728"/>
    <w:rsid w:val="007F53B5"/>
    <w:rsid w:val="007F5FFC"/>
    <w:rsid w:val="007F72FB"/>
    <w:rsid w:val="00800044"/>
    <w:rsid w:val="008006EE"/>
    <w:rsid w:val="00803C03"/>
    <w:rsid w:val="00805CF9"/>
    <w:rsid w:val="008067CF"/>
    <w:rsid w:val="00807755"/>
    <w:rsid w:val="00807897"/>
    <w:rsid w:val="008078AA"/>
    <w:rsid w:val="00810ABE"/>
    <w:rsid w:val="00810BE1"/>
    <w:rsid w:val="008128C5"/>
    <w:rsid w:val="008131DD"/>
    <w:rsid w:val="008147BA"/>
    <w:rsid w:val="00815C15"/>
    <w:rsid w:val="00816A6A"/>
    <w:rsid w:val="008201B9"/>
    <w:rsid w:val="00820FA9"/>
    <w:rsid w:val="0082366B"/>
    <w:rsid w:val="00823C09"/>
    <w:rsid w:val="00824015"/>
    <w:rsid w:val="008246F0"/>
    <w:rsid w:val="0082482C"/>
    <w:rsid w:val="00825484"/>
    <w:rsid w:val="00826F8C"/>
    <w:rsid w:val="00827E88"/>
    <w:rsid w:val="0082B36C"/>
    <w:rsid w:val="00833038"/>
    <w:rsid w:val="00833F60"/>
    <w:rsid w:val="008344F5"/>
    <w:rsid w:val="00835B60"/>
    <w:rsid w:val="00836784"/>
    <w:rsid w:val="008375AF"/>
    <w:rsid w:val="00837968"/>
    <w:rsid w:val="0084077E"/>
    <w:rsid w:val="008408DA"/>
    <w:rsid w:val="00840CB4"/>
    <w:rsid w:val="00841242"/>
    <w:rsid w:val="00841426"/>
    <w:rsid w:val="008414FE"/>
    <w:rsid w:val="0084152D"/>
    <w:rsid w:val="00841612"/>
    <w:rsid w:val="00841A3D"/>
    <w:rsid w:val="00841DB9"/>
    <w:rsid w:val="00841E02"/>
    <w:rsid w:val="00841E20"/>
    <w:rsid w:val="00842572"/>
    <w:rsid w:val="00844805"/>
    <w:rsid w:val="00844D21"/>
    <w:rsid w:val="0084535B"/>
    <w:rsid w:val="0084795E"/>
    <w:rsid w:val="00847B9C"/>
    <w:rsid w:val="00847E17"/>
    <w:rsid w:val="008512CE"/>
    <w:rsid w:val="00851EED"/>
    <w:rsid w:val="00852B93"/>
    <w:rsid w:val="0085333F"/>
    <w:rsid w:val="00853A25"/>
    <w:rsid w:val="00856EB0"/>
    <w:rsid w:val="0085704D"/>
    <w:rsid w:val="00860113"/>
    <w:rsid w:val="008621D7"/>
    <w:rsid w:val="008623F8"/>
    <w:rsid w:val="008625F4"/>
    <w:rsid w:val="008659BB"/>
    <w:rsid w:val="0086624B"/>
    <w:rsid w:val="00866D01"/>
    <w:rsid w:val="00867144"/>
    <w:rsid w:val="00870884"/>
    <w:rsid w:val="0087098B"/>
    <w:rsid w:val="00870F7B"/>
    <w:rsid w:val="00871FAF"/>
    <w:rsid w:val="00872C0E"/>
    <w:rsid w:val="008732D0"/>
    <w:rsid w:val="0087370D"/>
    <w:rsid w:val="00874A03"/>
    <w:rsid w:val="00874E99"/>
    <w:rsid w:val="00876781"/>
    <w:rsid w:val="00881D0D"/>
    <w:rsid w:val="0088313F"/>
    <w:rsid w:val="00884D00"/>
    <w:rsid w:val="0088575E"/>
    <w:rsid w:val="00885D40"/>
    <w:rsid w:val="00886B07"/>
    <w:rsid w:val="008875DD"/>
    <w:rsid w:val="00887B36"/>
    <w:rsid w:val="0089013C"/>
    <w:rsid w:val="008907DF"/>
    <w:rsid w:val="00890A5F"/>
    <w:rsid w:val="0089225B"/>
    <w:rsid w:val="00892920"/>
    <w:rsid w:val="00892EBE"/>
    <w:rsid w:val="0089569C"/>
    <w:rsid w:val="00895823"/>
    <w:rsid w:val="0089608F"/>
    <w:rsid w:val="00896DA5"/>
    <w:rsid w:val="008979C3"/>
    <w:rsid w:val="00897AD0"/>
    <w:rsid w:val="00897B4B"/>
    <w:rsid w:val="008A04A6"/>
    <w:rsid w:val="008A1063"/>
    <w:rsid w:val="008A2E26"/>
    <w:rsid w:val="008A3F30"/>
    <w:rsid w:val="008A5FB8"/>
    <w:rsid w:val="008A65AD"/>
    <w:rsid w:val="008A73DA"/>
    <w:rsid w:val="008B17EB"/>
    <w:rsid w:val="008B186D"/>
    <w:rsid w:val="008B1AED"/>
    <w:rsid w:val="008B20AB"/>
    <w:rsid w:val="008B22B6"/>
    <w:rsid w:val="008B24FA"/>
    <w:rsid w:val="008B3487"/>
    <w:rsid w:val="008B3B4F"/>
    <w:rsid w:val="008B3BD7"/>
    <w:rsid w:val="008B4565"/>
    <w:rsid w:val="008B4B4A"/>
    <w:rsid w:val="008B5B48"/>
    <w:rsid w:val="008C0013"/>
    <w:rsid w:val="008C04C4"/>
    <w:rsid w:val="008C0CD2"/>
    <w:rsid w:val="008C10F1"/>
    <w:rsid w:val="008C195C"/>
    <w:rsid w:val="008C29B0"/>
    <w:rsid w:val="008C2BF8"/>
    <w:rsid w:val="008C2EA9"/>
    <w:rsid w:val="008C4A39"/>
    <w:rsid w:val="008C510F"/>
    <w:rsid w:val="008C642B"/>
    <w:rsid w:val="008C6AB7"/>
    <w:rsid w:val="008C6E97"/>
    <w:rsid w:val="008C7ED5"/>
    <w:rsid w:val="008D0407"/>
    <w:rsid w:val="008D136A"/>
    <w:rsid w:val="008D1ECE"/>
    <w:rsid w:val="008D4118"/>
    <w:rsid w:val="008D6F38"/>
    <w:rsid w:val="008D7705"/>
    <w:rsid w:val="008D7922"/>
    <w:rsid w:val="008D7FA4"/>
    <w:rsid w:val="008E015B"/>
    <w:rsid w:val="008E065D"/>
    <w:rsid w:val="008E23AE"/>
    <w:rsid w:val="008E32DD"/>
    <w:rsid w:val="008E3ABF"/>
    <w:rsid w:val="008E5B64"/>
    <w:rsid w:val="008E5EC6"/>
    <w:rsid w:val="008E7A93"/>
    <w:rsid w:val="008E7AD3"/>
    <w:rsid w:val="008E7C0D"/>
    <w:rsid w:val="008E7EC7"/>
    <w:rsid w:val="008F1285"/>
    <w:rsid w:val="008F1546"/>
    <w:rsid w:val="008F337E"/>
    <w:rsid w:val="008F4940"/>
    <w:rsid w:val="008F5D2F"/>
    <w:rsid w:val="008F645A"/>
    <w:rsid w:val="008F6715"/>
    <w:rsid w:val="008F7A76"/>
    <w:rsid w:val="008F7A9B"/>
    <w:rsid w:val="008F7B74"/>
    <w:rsid w:val="00901BE8"/>
    <w:rsid w:val="00901C9D"/>
    <w:rsid w:val="00902CAE"/>
    <w:rsid w:val="00903198"/>
    <w:rsid w:val="00904553"/>
    <w:rsid w:val="009046B1"/>
    <w:rsid w:val="009066A7"/>
    <w:rsid w:val="00907ED6"/>
    <w:rsid w:val="00910A0B"/>
    <w:rsid w:val="00910D24"/>
    <w:rsid w:val="009112A8"/>
    <w:rsid w:val="00911B31"/>
    <w:rsid w:val="00911E22"/>
    <w:rsid w:val="009122BE"/>
    <w:rsid w:val="00912D55"/>
    <w:rsid w:val="00912E47"/>
    <w:rsid w:val="009137C8"/>
    <w:rsid w:val="0091419A"/>
    <w:rsid w:val="00915C43"/>
    <w:rsid w:val="00916306"/>
    <w:rsid w:val="00916F91"/>
    <w:rsid w:val="00920CA8"/>
    <w:rsid w:val="00921496"/>
    <w:rsid w:val="00921777"/>
    <w:rsid w:val="00921DE5"/>
    <w:rsid w:val="00921DF3"/>
    <w:rsid w:val="00923BE7"/>
    <w:rsid w:val="009255DF"/>
    <w:rsid w:val="00925A91"/>
    <w:rsid w:val="00926B51"/>
    <w:rsid w:val="00930337"/>
    <w:rsid w:val="009322A8"/>
    <w:rsid w:val="00932A77"/>
    <w:rsid w:val="00935318"/>
    <w:rsid w:val="00935D04"/>
    <w:rsid w:val="009374F3"/>
    <w:rsid w:val="009375BA"/>
    <w:rsid w:val="00937E14"/>
    <w:rsid w:val="00942186"/>
    <w:rsid w:val="00943964"/>
    <w:rsid w:val="00945DB7"/>
    <w:rsid w:val="009464F1"/>
    <w:rsid w:val="009470F9"/>
    <w:rsid w:val="00950703"/>
    <w:rsid w:val="00953890"/>
    <w:rsid w:val="009547D4"/>
    <w:rsid w:val="00955F6E"/>
    <w:rsid w:val="009566EC"/>
    <w:rsid w:val="0095735B"/>
    <w:rsid w:val="00960538"/>
    <w:rsid w:val="00960E5A"/>
    <w:rsid w:val="00963727"/>
    <w:rsid w:val="00964A07"/>
    <w:rsid w:val="00965EB0"/>
    <w:rsid w:val="00967C35"/>
    <w:rsid w:val="00970012"/>
    <w:rsid w:val="00970349"/>
    <w:rsid w:val="00971083"/>
    <w:rsid w:val="00973373"/>
    <w:rsid w:val="00973B29"/>
    <w:rsid w:val="00974C5E"/>
    <w:rsid w:val="00974D21"/>
    <w:rsid w:val="00975607"/>
    <w:rsid w:val="00975935"/>
    <w:rsid w:val="00975A57"/>
    <w:rsid w:val="00976024"/>
    <w:rsid w:val="00976887"/>
    <w:rsid w:val="00976A62"/>
    <w:rsid w:val="0098079B"/>
    <w:rsid w:val="00982339"/>
    <w:rsid w:val="00982848"/>
    <w:rsid w:val="00982BB9"/>
    <w:rsid w:val="00983FF6"/>
    <w:rsid w:val="009852F5"/>
    <w:rsid w:val="009865D7"/>
    <w:rsid w:val="00987A1A"/>
    <w:rsid w:val="00990362"/>
    <w:rsid w:val="0099134D"/>
    <w:rsid w:val="00993227"/>
    <w:rsid w:val="0099393B"/>
    <w:rsid w:val="00993DA6"/>
    <w:rsid w:val="00994442"/>
    <w:rsid w:val="00994AFC"/>
    <w:rsid w:val="00995322"/>
    <w:rsid w:val="00995B19"/>
    <w:rsid w:val="00995F51"/>
    <w:rsid w:val="009966D2"/>
    <w:rsid w:val="00997316"/>
    <w:rsid w:val="0099766F"/>
    <w:rsid w:val="00997E48"/>
    <w:rsid w:val="009A0D81"/>
    <w:rsid w:val="009A12D1"/>
    <w:rsid w:val="009A5169"/>
    <w:rsid w:val="009A52BD"/>
    <w:rsid w:val="009A53AB"/>
    <w:rsid w:val="009A6740"/>
    <w:rsid w:val="009A7154"/>
    <w:rsid w:val="009A71FB"/>
    <w:rsid w:val="009A7232"/>
    <w:rsid w:val="009A75D2"/>
    <w:rsid w:val="009A7786"/>
    <w:rsid w:val="009A7A5E"/>
    <w:rsid w:val="009A7A65"/>
    <w:rsid w:val="009B0157"/>
    <w:rsid w:val="009B065E"/>
    <w:rsid w:val="009B09ED"/>
    <w:rsid w:val="009B1AB8"/>
    <w:rsid w:val="009B21E1"/>
    <w:rsid w:val="009B248B"/>
    <w:rsid w:val="009B33AA"/>
    <w:rsid w:val="009B4191"/>
    <w:rsid w:val="009B64BC"/>
    <w:rsid w:val="009C0759"/>
    <w:rsid w:val="009C11B3"/>
    <w:rsid w:val="009C19A4"/>
    <w:rsid w:val="009C1A21"/>
    <w:rsid w:val="009C2D5F"/>
    <w:rsid w:val="009C2E0A"/>
    <w:rsid w:val="009C32E9"/>
    <w:rsid w:val="009C39EF"/>
    <w:rsid w:val="009C55E6"/>
    <w:rsid w:val="009C62B7"/>
    <w:rsid w:val="009C661F"/>
    <w:rsid w:val="009C72F1"/>
    <w:rsid w:val="009C7CCE"/>
    <w:rsid w:val="009D07E3"/>
    <w:rsid w:val="009D137F"/>
    <w:rsid w:val="009D1977"/>
    <w:rsid w:val="009D22C5"/>
    <w:rsid w:val="009D40B8"/>
    <w:rsid w:val="009D4102"/>
    <w:rsid w:val="009D4E5C"/>
    <w:rsid w:val="009D58AD"/>
    <w:rsid w:val="009D5BC2"/>
    <w:rsid w:val="009D78A7"/>
    <w:rsid w:val="009D7BAE"/>
    <w:rsid w:val="009E0631"/>
    <w:rsid w:val="009E1323"/>
    <w:rsid w:val="009E1D50"/>
    <w:rsid w:val="009E1F1A"/>
    <w:rsid w:val="009E1F51"/>
    <w:rsid w:val="009E2EE5"/>
    <w:rsid w:val="009E36C0"/>
    <w:rsid w:val="009E3788"/>
    <w:rsid w:val="009E4098"/>
    <w:rsid w:val="009E42CC"/>
    <w:rsid w:val="009E47B4"/>
    <w:rsid w:val="009E61AD"/>
    <w:rsid w:val="009E63BB"/>
    <w:rsid w:val="009E6912"/>
    <w:rsid w:val="009E7062"/>
    <w:rsid w:val="009E7567"/>
    <w:rsid w:val="009E7724"/>
    <w:rsid w:val="009F052D"/>
    <w:rsid w:val="009F1210"/>
    <w:rsid w:val="009F2471"/>
    <w:rsid w:val="009F27EA"/>
    <w:rsid w:val="009F3814"/>
    <w:rsid w:val="009F3A87"/>
    <w:rsid w:val="009F42E1"/>
    <w:rsid w:val="009F6B28"/>
    <w:rsid w:val="009F6CD2"/>
    <w:rsid w:val="009F7F64"/>
    <w:rsid w:val="00A00A35"/>
    <w:rsid w:val="00A00A78"/>
    <w:rsid w:val="00A00DE6"/>
    <w:rsid w:val="00A00E1A"/>
    <w:rsid w:val="00A0192C"/>
    <w:rsid w:val="00A019CC"/>
    <w:rsid w:val="00A020B6"/>
    <w:rsid w:val="00A03C95"/>
    <w:rsid w:val="00A0500B"/>
    <w:rsid w:val="00A0621C"/>
    <w:rsid w:val="00A068E6"/>
    <w:rsid w:val="00A076D0"/>
    <w:rsid w:val="00A07AC1"/>
    <w:rsid w:val="00A10059"/>
    <w:rsid w:val="00A116CA"/>
    <w:rsid w:val="00A1237A"/>
    <w:rsid w:val="00A154CB"/>
    <w:rsid w:val="00A159C4"/>
    <w:rsid w:val="00A15CF7"/>
    <w:rsid w:val="00A16ABA"/>
    <w:rsid w:val="00A16D28"/>
    <w:rsid w:val="00A200F8"/>
    <w:rsid w:val="00A21BE0"/>
    <w:rsid w:val="00A21FAF"/>
    <w:rsid w:val="00A2288D"/>
    <w:rsid w:val="00A22C46"/>
    <w:rsid w:val="00A22E43"/>
    <w:rsid w:val="00A238FD"/>
    <w:rsid w:val="00A24793"/>
    <w:rsid w:val="00A24B45"/>
    <w:rsid w:val="00A25359"/>
    <w:rsid w:val="00A2690C"/>
    <w:rsid w:val="00A26A09"/>
    <w:rsid w:val="00A26FE1"/>
    <w:rsid w:val="00A2790A"/>
    <w:rsid w:val="00A27BC6"/>
    <w:rsid w:val="00A3052A"/>
    <w:rsid w:val="00A3235A"/>
    <w:rsid w:val="00A333BB"/>
    <w:rsid w:val="00A34880"/>
    <w:rsid w:val="00A34D2A"/>
    <w:rsid w:val="00A36102"/>
    <w:rsid w:val="00A3633B"/>
    <w:rsid w:val="00A3686A"/>
    <w:rsid w:val="00A36DF6"/>
    <w:rsid w:val="00A36E2F"/>
    <w:rsid w:val="00A370AA"/>
    <w:rsid w:val="00A3752C"/>
    <w:rsid w:val="00A37D7F"/>
    <w:rsid w:val="00A42612"/>
    <w:rsid w:val="00A4336C"/>
    <w:rsid w:val="00A4478C"/>
    <w:rsid w:val="00A44827"/>
    <w:rsid w:val="00A4615C"/>
    <w:rsid w:val="00A50453"/>
    <w:rsid w:val="00A505D9"/>
    <w:rsid w:val="00A516AB"/>
    <w:rsid w:val="00A51FA6"/>
    <w:rsid w:val="00A53565"/>
    <w:rsid w:val="00A53932"/>
    <w:rsid w:val="00A53F75"/>
    <w:rsid w:val="00A54742"/>
    <w:rsid w:val="00A5623D"/>
    <w:rsid w:val="00A56A9F"/>
    <w:rsid w:val="00A56D67"/>
    <w:rsid w:val="00A57F96"/>
    <w:rsid w:val="00A61739"/>
    <w:rsid w:val="00A624B4"/>
    <w:rsid w:val="00A63110"/>
    <w:rsid w:val="00A635F3"/>
    <w:rsid w:val="00A641D6"/>
    <w:rsid w:val="00A6460D"/>
    <w:rsid w:val="00A65144"/>
    <w:rsid w:val="00A6593C"/>
    <w:rsid w:val="00A67F23"/>
    <w:rsid w:val="00A7086C"/>
    <w:rsid w:val="00A757D3"/>
    <w:rsid w:val="00A75841"/>
    <w:rsid w:val="00A75FDB"/>
    <w:rsid w:val="00A768C8"/>
    <w:rsid w:val="00A7755E"/>
    <w:rsid w:val="00A77D74"/>
    <w:rsid w:val="00A802CD"/>
    <w:rsid w:val="00A80AEF"/>
    <w:rsid w:val="00A81248"/>
    <w:rsid w:val="00A81D84"/>
    <w:rsid w:val="00A8265E"/>
    <w:rsid w:val="00A82FEE"/>
    <w:rsid w:val="00A8424A"/>
    <w:rsid w:val="00A84886"/>
    <w:rsid w:val="00A848AE"/>
    <w:rsid w:val="00A850A2"/>
    <w:rsid w:val="00A85D0B"/>
    <w:rsid w:val="00A86384"/>
    <w:rsid w:val="00A86EDC"/>
    <w:rsid w:val="00A87888"/>
    <w:rsid w:val="00A87CB9"/>
    <w:rsid w:val="00A912D2"/>
    <w:rsid w:val="00A91381"/>
    <w:rsid w:val="00A92756"/>
    <w:rsid w:val="00A92BAD"/>
    <w:rsid w:val="00A93139"/>
    <w:rsid w:val="00A94162"/>
    <w:rsid w:val="00A944DA"/>
    <w:rsid w:val="00A9499C"/>
    <w:rsid w:val="00A95141"/>
    <w:rsid w:val="00A9552C"/>
    <w:rsid w:val="00A95AD2"/>
    <w:rsid w:val="00A96F30"/>
    <w:rsid w:val="00A96F90"/>
    <w:rsid w:val="00A97CA9"/>
    <w:rsid w:val="00A97E2B"/>
    <w:rsid w:val="00A97E49"/>
    <w:rsid w:val="00AA058D"/>
    <w:rsid w:val="00AA1ACE"/>
    <w:rsid w:val="00AA1D42"/>
    <w:rsid w:val="00AA308A"/>
    <w:rsid w:val="00AA68BA"/>
    <w:rsid w:val="00AB09C5"/>
    <w:rsid w:val="00AB2EA4"/>
    <w:rsid w:val="00AB49E0"/>
    <w:rsid w:val="00AB54E3"/>
    <w:rsid w:val="00AB55EF"/>
    <w:rsid w:val="00AB5A61"/>
    <w:rsid w:val="00AB6076"/>
    <w:rsid w:val="00AC1E14"/>
    <w:rsid w:val="00AC3A35"/>
    <w:rsid w:val="00AC57D3"/>
    <w:rsid w:val="00AC6081"/>
    <w:rsid w:val="00AC7A5F"/>
    <w:rsid w:val="00AD020E"/>
    <w:rsid w:val="00AD0923"/>
    <w:rsid w:val="00AD114D"/>
    <w:rsid w:val="00AD26F1"/>
    <w:rsid w:val="00AD3E0E"/>
    <w:rsid w:val="00AD4B85"/>
    <w:rsid w:val="00AD5D10"/>
    <w:rsid w:val="00AD5F12"/>
    <w:rsid w:val="00AD73EA"/>
    <w:rsid w:val="00AE02A1"/>
    <w:rsid w:val="00AE30D6"/>
    <w:rsid w:val="00AE376C"/>
    <w:rsid w:val="00AE43BE"/>
    <w:rsid w:val="00AE6490"/>
    <w:rsid w:val="00AE65CD"/>
    <w:rsid w:val="00AE6744"/>
    <w:rsid w:val="00AE6994"/>
    <w:rsid w:val="00AE76C9"/>
    <w:rsid w:val="00AF0B8C"/>
    <w:rsid w:val="00AF15A4"/>
    <w:rsid w:val="00AF1D82"/>
    <w:rsid w:val="00AF3EB8"/>
    <w:rsid w:val="00AF52D3"/>
    <w:rsid w:val="00AF5899"/>
    <w:rsid w:val="00AF6348"/>
    <w:rsid w:val="00AF71E6"/>
    <w:rsid w:val="00AF7C92"/>
    <w:rsid w:val="00B0008A"/>
    <w:rsid w:val="00B005AE"/>
    <w:rsid w:val="00B0097C"/>
    <w:rsid w:val="00B01D4D"/>
    <w:rsid w:val="00B02570"/>
    <w:rsid w:val="00B02CC8"/>
    <w:rsid w:val="00B034C8"/>
    <w:rsid w:val="00B03C98"/>
    <w:rsid w:val="00B065DC"/>
    <w:rsid w:val="00B1036C"/>
    <w:rsid w:val="00B10761"/>
    <w:rsid w:val="00B1370F"/>
    <w:rsid w:val="00B13A90"/>
    <w:rsid w:val="00B13B8F"/>
    <w:rsid w:val="00B1458A"/>
    <w:rsid w:val="00B15C3F"/>
    <w:rsid w:val="00B15D20"/>
    <w:rsid w:val="00B16506"/>
    <w:rsid w:val="00B16F4B"/>
    <w:rsid w:val="00B227B7"/>
    <w:rsid w:val="00B2295B"/>
    <w:rsid w:val="00B22D95"/>
    <w:rsid w:val="00B2426D"/>
    <w:rsid w:val="00B248D8"/>
    <w:rsid w:val="00B26D41"/>
    <w:rsid w:val="00B26E6B"/>
    <w:rsid w:val="00B27B30"/>
    <w:rsid w:val="00B30859"/>
    <w:rsid w:val="00B32E6F"/>
    <w:rsid w:val="00B349CA"/>
    <w:rsid w:val="00B34DCF"/>
    <w:rsid w:val="00B3541F"/>
    <w:rsid w:val="00B3563D"/>
    <w:rsid w:val="00B36693"/>
    <w:rsid w:val="00B36FFC"/>
    <w:rsid w:val="00B374C2"/>
    <w:rsid w:val="00B40CCB"/>
    <w:rsid w:val="00B41770"/>
    <w:rsid w:val="00B42B6F"/>
    <w:rsid w:val="00B433BC"/>
    <w:rsid w:val="00B441BF"/>
    <w:rsid w:val="00B469BE"/>
    <w:rsid w:val="00B46BA7"/>
    <w:rsid w:val="00B46FEA"/>
    <w:rsid w:val="00B478AC"/>
    <w:rsid w:val="00B47925"/>
    <w:rsid w:val="00B52EAC"/>
    <w:rsid w:val="00B53419"/>
    <w:rsid w:val="00B5386F"/>
    <w:rsid w:val="00B53906"/>
    <w:rsid w:val="00B53A02"/>
    <w:rsid w:val="00B54678"/>
    <w:rsid w:val="00B54B32"/>
    <w:rsid w:val="00B568A1"/>
    <w:rsid w:val="00B56E20"/>
    <w:rsid w:val="00B57461"/>
    <w:rsid w:val="00B576D1"/>
    <w:rsid w:val="00B576EB"/>
    <w:rsid w:val="00B60AA2"/>
    <w:rsid w:val="00B63114"/>
    <w:rsid w:val="00B63EC2"/>
    <w:rsid w:val="00B66AE5"/>
    <w:rsid w:val="00B67F76"/>
    <w:rsid w:val="00B67FF4"/>
    <w:rsid w:val="00B7237D"/>
    <w:rsid w:val="00B73D01"/>
    <w:rsid w:val="00B73FF5"/>
    <w:rsid w:val="00B741B5"/>
    <w:rsid w:val="00B75C93"/>
    <w:rsid w:val="00B774FD"/>
    <w:rsid w:val="00B77B03"/>
    <w:rsid w:val="00B77C05"/>
    <w:rsid w:val="00B77D76"/>
    <w:rsid w:val="00B77E9A"/>
    <w:rsid w:val="00B8040C"/>
    <w:rsid w:val="00B80A89"/>
    <w:rsid w:val="00B80B78"/>
    <w:rsid w:val="00B80E26"/>
    <w:rsid w:val="00B82954"/>
    <w:rsid w:val="00B82C40"/>
    <w:rsid w:val="00B8385F"/>
    <w:rsid w:val="00B83F49"/>
    <w:rsid w:val="00B84CB7"/>
    <w:rsid w:val="00B84D8F"/>
    <w:rsid w:val="00B90371"/>
    <w:rsid w:val="00B90583"/>
    <w:rsid w:val="00B90784"/>
    <w:rsid w:val="00B91C74"/>
    <w:rsid w:val="00B9219B"/>
    <w:rsid w:val="00B927F6"/>
    <w:rsid w:val="00B93A2F"/>
    <w:rsid w:val="00B93DEE"/>
    <w:rsid w:val="00B94642"/>
    <w:rsid w:val="00B9629A"/>
    <w:rsid w:val="00B97342"/>
    <w:rsid w:val="00B97601"/>
    <w:rsid w:val="00BA0392"/>
    <w:rsid w:val="00BA0E7B"/>
    <w:rsid w:val="00BA2188"/>
    <w:rsid w:val="00BA349C"/>
    <w:rsid w:val="00BA4350"/>
    <w:rsid w:val="00BA5617"/>
    <w:rsid w:val="00BA59A8"/>
    <w:rsid w:val="00BA5A40"/>
    <w:rsid w:val="00BA65AF"/>
    <w:rsid w:val="00BB2A9A"/>
    <w:rsid w:val="00BB323D"/>
    <w:rsid w:val="00BB3993"/>
    <w:rsid w:val="00BB3FB5"/>
    <w:rsid w:val="00BB45A5"/>
    <w:rsid w:val="00BB514C"/>
    <w:rsid w:val="00BB6EA2"/>
    <w:rsid w:val="00BC15E1"/>
    <w:rsid w:val="00BC254A"/>
    <w:rsid w:val="00BC2B8A"/>
    <w:rsid w:val="00BC3423"/>
    <w:rsid w:val="00BC342B"/>
    <w:rsid w:val="00BC40BC"/>
    <w:rsid w:val="00BC42C2"/>
    <w:rsid w:val="00BC46B7"/>
    <w:rsid w:val="00BC5C3F"/>
    <w:rsid w:val="00BC5C82"/>
    <w:rsid w:val="00BC5FE7"/>
    <w:rsid w:val="00BC75DD"/>
    <w:rsid w:val="00BD0DBE"/>
    <w:rsid w:val="00BD188A"/>
    <w:rsid w:val="00BD1A8D"/>
    <w:rsid w:val="00BD2327"/>
    <w:rsid w:val="00BD2FF3"/>
    <w:rsid w:val="00BD3F21"/>
    <w:rsid w:val="00BD3F52"/>
    <w:rsid w:val="00BD5412"/>
    <w:rsid w:val="00BD5D00"/>
    <w:rsid w:val="00BD61DE"/>
    <w:rsid w:val="00BD6E1C"/>
    <w:rsid w:val="00BE02D1"/>
    <w:rsid w:val="00BE15EF"/>
    <w:rsid w:val="00BE2C35"/>
    <w:rsid w:val="00BE2E51"/>
    <w:rsid w:val="00BE364E"/>
    <w:rsid w:val="00BE36B9"/>
    <w:rsid w:val="00BE36E9"/>
    <w:rsid w:val="00BE4613"/>
    <w:rsid w:val="00BE4B54"/>
    <w:rsid w:val="00BE4E1A"/>
    <w:rsid w:val="00BE53B5"/>
    <w:rsid w:val="00BE5C21"/>
    <w:rsid w:val="00BE5D09"/>
    <w:rsid w:val="00BE6D5D"/>
    <w:rsid w:val="00BE7341"/>
    <w:rsid w:val="00BE7DBF"/>
    <w:rsid w:val="00BE7DFC"/>
    <w:rsid w:val="00BE7EA2"/>
    <w:rsid w:val="00BF0AAE"/>
    <w:rsid w:val="00BF0CE4"/>
    <w:rsid w:val="00BF1264"/>
    <w:rsid w:val="00BF1F5C"/>
    <w:rsid w:val="00BF25FA"/>
    <w:rsid w:val="00BF2B7A"/>
    <w:rsid w:val="00BF2BB8"/>
    <w:rsid w:val="00BF2D81"/>
    <w:rsid w:val="00BF4E3F"/>
    <w:rsid w:val="00BF50EB"/>
    <w:rsid w:val="00BF6163"/>
    <w:rsid w:val="00BF63D8"/>
    <w:rsid w:val="00BF6DD8"/>
    <w:rsid w:val="00C00245"/>
    <w:rsid w:val="00C00284"/>
    <w:rsid w:val="00C02CA7"/>
    <w:rsid w:val="00C03FD0"/>
    <w:rsid w:val="00C048E1"/>
    <w:rsid w:val="00C05E6B"/>
    <w:rsid w:val="00C06824"/>
    <w:rsid w:val="00C0705E"/>
    <w:rsid w:val="00C07130"/>
    <w:rsid w:val="00C07E17"/>
    <w:rsid w:val="00C106F3"/>
    <w:rsid w:val="00C10843"/>
    <w:rsid w:val="00C11222"/>
    <w:rsid w:val="00C11A42"/>
    <w:rsid w:val="00C1586E"/>
    <w:rsid w:val="00C172C4"/>
    <w:rsid w:val="00C17959"/>
    <w:rsid w:val="00C20632"/>
    <w:rsid w:val="00C20D51"/>
    <w:rsid w:val="00C2170D"/>
    <w:rsid w:val="00C2174C"/>
    <w:rsid w:val="00C22312"/>
    <w:rsid w:val="00C226E3"/>
    <w:rsid w:val="00C2270D"/>
    <w:rsid w:val="00C22B89"/>
    <w:rsid w:val="00C23091"/>
    <w:rsid w:val="00C23B19"/>
    <w:rsid w:val="00C23FF5"/>
    <w:rsid w:val="00C247AB"/>
    <w:rsid w:val="00C24BB2"/>
    <w:rsid w:val="00C25DAE"/>
    <w:rsid w:val="00C261CE"/>
    <w:rsid w:val="00C26F0C"/>
    <w:rsid w:val="00C304C0"/>
    <w:rsid w:val="00C307B7"/>
    <w:rsid w:val="00C308AB"/>
    <w:rsid w:val="00C328BC"/>
    <w:rsid w:val="00C35180"/>
    <w:rsid w:val="00C353D3"/>
    <w:rsid w:val="00C35D9C"/>
    <w:rsid w:val="00C36BE9"/>
    <w:rsid w:val="00C36E78"/>
    <w:rsid w:val="00C37C5E"/>
    <w:rsid w:val="00C40CD1"/>
    <w:rsid w:val="00C41449"/>
    <w:rsid w:val="00C41901"/>
    <w:rsid w:val="00C4199F"/>
    <w:rsid w:val="00C41C7D"/>
    <w:rsid w:val="00C41E42"/>
    <w:rsid w:val="00C42C7A"/>
    <w:rsid w:val="00C440DC"/>
    <w:rsid w:val="00C4571D"/>
    <w:rsid w:val="00C45851"/>
    <w:rsid w:val="00C46FD5"/>
    <w:rsid w:val="00C50CB7"/>
    <w:rsid w:val="00C510FB"/>
    <w:rsid w:val="00C52F0A"/>
    <w:rsid w:val="00C5307F"/>
    <w:rsid w:val="00C53470"/>
    <w:rsid w:val="00C5504D"/>
    <w:rsid w:val="00C550D8"/>
    <w:rsid w:val="00C568F1"/>
    <w:rsid w:val="00C56E03"/>
    <w:rsid w:val="00C577B4"/>
    <w:rsid w:val="00C60913"/>
    <w:rsid w:val="00C61828"/>
    <w:rsid w:val="00C61C17"/>
    <w:rsid w:val="00C6315A"/>
    <w:rsid w:val="00C6317C"/>
    <w:rsid w:val="00C64741"/>
    <w:rsid w:val="00C64DB0"/>
    <w:rsid w:val="00C66528"/>
    <w:rsid w:val="00C66B3C"/>
    <w:rsid w:val="00C67A86"/>
    <w:rsid w:val="00C67DD9"/>
    <w:rsid w:val="00C70896"/>
    <w:rsid w:val="00C74478"/>
    <w:rsid w:val="00C74665"/>
    <w:rsid w:val="00C76DE9"/>
    <w:rsid w:val="00C77C53"/>
    <w:rsid w:val="00C80251"/>
    <w:rsid w:val="00C80928"/>
    <w:rsid w:val="00C81B81"/>
    <w:rsid w:val="00C81C33"/>
    <w:rsid w:val="00C82100"/>
    <w:rsid w:val="00C82967"/>
    <w:rsid w:val="00C82B84"/>
    <w:rsid w:val="00C8344E"/>
    <w:rsid w:val="00C83621"/>
    <w:rsid w:val="00C838FA"/>
    <w:rsid w:val="00C83F32"/>
    <w:rsid w:val="00C84A9E"/>
    <w:rsid w:val="00C8507D"/>
    <w:rsid w:val="00C85CBC"/>
    <w:rsid w:val="00C862A3"/>
    <w:rsid w:val="00C87011"/>
    <w:rsid w:val="00C87ECF"/>
    <w:rsid w:val="00C90C50"/>
    <w:rsid w:val="00C91040"/>
    <w:rsid w:val="00C915F0"/>
    <w:rsid w:val="00C92D85"/>
    <w:rsid w:val="00C934B7"/>
    <w:rsid w:val="00C939E9"/>
    <w:rsid w:val="00C94C94"/>
    <w:rsid w:val="00C9503D"/>
    <w:rsid w:val="00C956E4"/>
    <w:rsid w:val="00C96828"/>
    <w:rsid w:val="00C96F3E"/>
    <w:rsid w:val="00C97191"/>
    <w:rsid w:val="00C97685"/>
    <w:rsid w:val="00C97A4F"/>
    <w:rsid w:val="00CA1D58"/>
    <w:rsid w:val="00CA1FF5"/>
    <w:rsid w:val="00CA4C70"/>
    <w:rsid w:val="00CA4EE1"/>
    <w:rsid w:val="00CA539D"/>
    <w:rsid w:val="00CA7AD0"/>
    <w:rsid w:val="00CB1B7A"/>
    <w:rsid w:val="00CB1C9B"/>
    <w:rsid w:val="00CB1F4E"/>
    <w:rsid w:val="00CB33A4"/>
    <w:rsid w:val="00CB5C93"/>
    <w:rsid w:val="00CB628C"/>
    <w:rsid w:val="00CB639F"/>
    <w:rsid w:val="00CB6ED4"/>
    <w:rsid w:val="00CB7172"/>
    <w:rsid w:val="00CB7BCD"/>
    <w:rsid w:val="00CC1309"/>
    <w:rsid w:val="00CC2D5C"/>
    <w:rsid w:val="00CC349F"/>
    <w:rsid w:val="00CC3547"/>
    <w:rsid w:val="00CC3814"/>
    <w:rsid w:val="00CC447D"/>
    <w:rsid w:val="00CC770A"/>
    <w:rsid w:val="00CD3A41"/>
    <w:rsid w:val="00CD3ADA"/>
    <w:rsid w:val="00CD4D78"/>
    <w:rsid w:val="00CD5492"/>
    <w:rsid w:val="00CD5A4B"/>
    <w:rsid w:val="00CD6714"/>
    <w:rsid w:val="00CD7EAD"/>
    <w:rsid w:val="00CE201D"/>
    <w:rsid w:val="00CE243B"/>
    <w:rsid w:val="00CE246B"/>
    <w:rsid w:val="00CE2AE7"/>
    <w:rsid w:val="00CE3264"/>
    <w:rsid w:val="00CE5CFE"/>
    <w:rsid w:val="00CE7C94"/>
    <w:rsid w:val="00CF1E75"/>
    <w:rsid w:val="00CF32C9"/>
    <w:rsid w:val="00CF3A96"/>
    <w:rsid w:val="00CF4D47"/>
    <w:rsid w:val="00CF6204"/>
    <w:rsid w:val="00CF7E56"/>
    <w:rsid w:val="00D0207B"/>
    <w:rsid w:val="00D025C5"/>
    <w:rsid w:val="00D027BF"/>
    <w:rsid w:val="00D031CC"/>
    <w:rsid w:val="00D03804"/>
    <w:rsid w:val="00D03F4D"/>
    <w:rsid w:val="00D04570"/>
    <w:rsid w:val="00D04A7D"/>
    <w:rsid w:val="00D06D9E"/>
    <w:rsid w:val="00D079E4"/>
    <w:rsid w:val="00D07ED9"/>
    <w:rsid w:val="00D1198C"/>
    <w:rsid w:val="00D1213E"/>
    <w:rsid w:val="00D1419D"/>
    <w:rsid w:val="00D15967"/>
    <w:rsid w:val="00D15BBC"/>
    <w:rsid w:val="00D1616D"/>
    <w:rsid w:val="00D16C0A"/>
    <w:rsid w:val="00D245A5"/>
    <w:rsid w:val="00D26874"/>
    <w:rsid w:val="00D30050"/>
    <w:rsid w:val="00D306C7"/>
    <w:rsid w:val="00D3096F"/>
    <w:rsid w:val="00D30AAE"/>
    <w:rsid w:val="00D30CA8"/>
    <w:rsid w:val="00D3176F"/>
    <w:rsid w:val="00D31C87"/>
    <w:rsid w:val="00D31CA8"/>
    <w:rsid w:val="00D32705"/>
    <w:rsid w:val="00D32945"/>
    <w:rsid w:val="00D33C24"/>
    <w:rsid w:val="00D33CA7"/>
    <w:rsid w:val="00D34141"/>
    <w:rsid w:val="00D34BC3"/>
    <w:rsid w:val="00D35F94"/>
    <w:rsid w:val="00D415CE"/>
    <w:rsid w:val="00D42AAE"/>
    <w:rsid w:val="00D42DE0"/>
    <w:rsid w:val="00D433A5"/>
    <w:rsid w:val="00D43F50"/>
    <w:rsid w:val="00D4422F"/>
    <w:rsid w:val="00D4436A"/>
    <w:rsid w:val="00D4468B"/>
    <w:rsid w:val="00D4478A"/>
    <w:rsid w:val="00D45003"/>
    <w:rsid w:val="00D45FBB"/>
    <w:rsid w:val="00D46013"/>
    <w:rsid w:val="00D46981"/>
    <w:rsid w:val="00D46C52"/>
    <w:rsid w:val="00D47306"/>
    <w:rsid w:val="00D47B76"/>
    <w:rsid w:val="00D507DF"/>
    <w:rsid w:val="00D518E7"/>
    <w:rsid w:val="00D53244"/>
    <w:rsid w:val="00D53B8E"/>
    <w:rsid w:val="00D572FB"/>
    <w:rsid w:val="00D57981"/>
    <w:rsid w:val="00D57DB4"/>
    <w:rsid w:val="00D57F26"/>
    <w:rsid w:val="00D601C6"/>
    <w:rsid w:val="00D603B7"/>
    <w:rsid w:val="00D60EFA"/>
    <w:rsid w:val="00D6171F"/>
    <w:rsid w:val="00D62FE2"/>
    <w:rsid w:val="00D632A2"/>
    <w:rsid w:val="00D63520"/>
    <w:rsid w:val="00D63A40"/>
    <w:rsid w:val="00D63B30"/>
    <w:rsid w:val="00D64DAB"/>
    <w:rsid w:val="00D66C68"/>
    <w:rsid w:val="00D70589"/>
    <w:rsid w:val="00D705B3"/>
    <w:rsid w:val="00D71FC6"/>
    <w:rsid w:val="00D72079"/>
    <w:rsid w:val="00D722AC"/>
    <w:rsid w:val="00D722CB"/>
    <w:rsid w:val="00D7234E"/>
    <w:rsid w:val="00D72382"/>
    <w:rsid w:val="00D72B0E"/>
    <w:rsid w:val="00D72B37"/>
    <w:rsid w:val="00D72C3F"/>
    <w:rsid w:val="00D72DB0"/>
    <w:rsid w:val="00D72DC0"/>
    <w:rsid w:val="00D73037"/>
    <w:rsid w:val="00D7418A"/>
    <w:rsid w:val="00D7454B"/>
    <w:rsid w:val="00D75377"/>
    <w:rsid w:val="00D77725"/>
    <w:rsid w:val="00D81420"/>
    <w:rsid w:val="00D82FBD"/>
    <w:rsid w:val="00D8405F"/>
    <w:rsid w:val="00D84410"/>
    <w:rsid w:val="00D85BEF"/>
    <w:rsid w:val="00D87041"/>
    <w:rsid w:val="00D900F8"/>
    <w:rsid w:val="00D90A5E"/>
    <w:rsid w:val="00D90DA3"/>
    <w:rsid w:val="00D92163"/>
    <w:rsid w:val="00D92486"/>
    <w:rsid w:val="00D92CE3"/>
    <w:rsid w:val="00D92D18"/>
    <w:rsid w:val="00D92EAA"/>
    <w:rsid w:val="00D93A55"/>
    <w:rsid w:val="00D93B52"/>
    <w:rsid w:val="00D94DCA"/>
    <w:rsid w:val="00D95990"/>
    <w:rsid w:val="00D967DF"/>
    <w:rsid w:val="00D97252"/>
    <w:rsid w:val="00DA0845"/>
    <w:rsid w:val="00DA11D3"/>
    <w:rsid w:val="00DA229C"/>
    <w:rsid w:val="00DA2DD6"/>
    <w:rsid w:val="00DA2FC4"/>
    <w:rsid w:val="00DA5211"/>
    <w:rsid w:val="00DA5C10"/>
    <w:rsid w:val="00DA5C5D"/>
    <w:rsid w:val="00DA6184"/>
    <w:rsid w:val="00DA64C1"/>
    <w:rsid w:val="00DA66C7"/>
    <w:rsid w:val="00DB021C"/>
    <w:rsid w:val="00DB165A"/>
    <w:rsid w:val="00DB1BAB"/>
    <w:rsid w:val="00DB1EF8"/>
    <w:rsid w:val="00DB220B"/>
    <w:rsid w:val="00DB2211"/>
    <w:rsid w:val="00DB32DB"/>
    <w:rsid w:val="00DB452F"/>
    <w:rsid w:val="00DB5FFD"/>
    <w:rsid w:val="00DC037C"/>
    <w:rsid w:val="00DC05C5"/>
    <w:rsid w:val="00DC1930"/>
    <w:rsid w:val="00DC207B"/>
    <w:rsid w:val="00DC33DC"/>
    <w:rsid w:val="00DC5D9F"/>
    <w:rsid w:val="00DC7C28"/>
    <w:rsid w:val="00DD0863"/>
    <w:rsid w:val="00DD0C15"/>
    <w:rsid w:val="00DD0F49"/>
    <w:rsid w:val="00DD163D"/>
    <w:rsid w:val="00DD222B"/>
    <w:rsid w:val="00DD3506"/>
    <w:rsid w:val="00DD36C6"/>
    <w:rsid w:val="00DD41DB"/>
    <w:rsid w:val="00DD4638"/>
    <w:rsid w:val="00DD46D7"/>
    <w:rsid w:val="00DD46F6"/>
    <w:rsid w:val="00DD490C"/>
    <w:rsid w:val="00DD5D78"/>
    <w:rsid w:val="00DD5F79"/>
    <w:rsid w:val="00DD63EB"/>
    <w:rsid w:val="00DD64A8"/>
    <w:rsid w:val="00DD665C"/>
    <w:rsid w:val="00DD7560"/>
    <w:rsid w:val="00DD7C30"/>
    <w:rsid w:val="00DD7EA9"/>
    <w:rsid w:val="00DE0B9D"/>
    <w:rsid w:val="00DE3369"/>
    <w:rsid w:val="00DE3FA6"/>
    <w:rsid w:val="00DE4E69"/>
    <w:rsid w:val="00DE58C6"/>
    <w:rsid w:val="00DE6463"/>
    <w:rsid w:val="00DE6605"/>
    <w:rsid w:val="00DF320B"/>
    <w:rsid w:val="00DF322F"/>
    <w:rsid w:val="00DF36B7"/>
    <w:rsid w:val="00DF36E3"/>
    <w:rsid w:val="00DF36F6"/>
    <w:rsid w:val="00DF391B"/>
    <w:rsid w:val="00DF3F2A"/>
    <w:rsid w:val="00DF3F74"/>
    <w:rsid w:val="00DF48C8"/>
    <w:rsid w:val="00DF4C3E"/>
    <w:rsid w:val="00DF5D34"/>
    <w:rsid w:val="00DF62DF"/>
    <w:rsid w:val="00DF6F82"/>
    <w:rsid w:val="00DF7443"/>
    <w:rsid w:val="00DF7BA3"/>
    <w:rsid w:val="00DF7CD7"/>
    <w:rsid w:val="00DF7D15"/>
    <w:rsid w:val="00E00037"/>
    <w:rsid w:val="00E02873"/>
    <w:rsid w:val="00E02987"/>
    <w:rsid w:val="00E04769"/>
    <w:rsid w:val="00E05FE8"/>
    <w:rsid w:val="00E06354"/>
    <w:rsid w:val="00E06A9A"/>
    <w:rsid w:val="00E0761F"/>
    <w:rsid w:val="00E10FBE"/>
    <w:rsid w:val="00E11545"/>
    <w:rsid w:val="00E11767"/>
    <w:rsid w:val="00E119B8"/>
    <w:rsid w:val="00E11A4A"/>
    <w:rsid w:val="00E11B32"/>
    <w:rsid w:val="00E11BDD"/>
    <w:rsid w:val="00E14565"/>
    <w:rsid w:val="00E14838"/>
    <w:rsid w:val="00E1564C"/>
    <w:rsid w:val="00E165B3"/>
    <w:rsid w:val="00E17EA3"/>
    <w:rsid w:val="00E202E4"/>
    <w:rsid w:val="00E2145F"/>
    <w:rsid w:val="00E2187D"/>
    <w:rsid w:val="00E221A1"/>
    <w:rsid w:val="00E23627"/>
    <w:rsid w:val="00E236B6"/>
    <w:rsid w:val="00E23BEC"/>
    <w:rsid w:val="00E2475B"/>
    <w:rsid w:val="00E24D04"/>
    <w:rsid w:val="00E2500E"/>
    <w:rsid w:val="00E25030"/>
    <w:rsid w:val="00E2524A"/>
    <w:rsid w:val="00E26B12"/>
    <w:rsid w:val="00E2741D"/>
    <w:rsid w:val="00E31E72"/>
    <w:rsid w:val="00E3323E"/>
    <w:rsid w:val="00E33477"/>
    <w:rsid w:val="00E342A5"/>
    <w:rsid w:val="00E3703E"/>
    <w:rsid w:val="00E401D8"/>
    <w:rsid w:val="00E4088D"/>
    <w:rsid w:val="00E41B85"/>
    <w:rsid w:val="00E42AA3"/>
    <w:rsid w:val="00E45179"/>
    <w:rsid w:val="00E467C6"/>
    <w:rsid w:val="00E47277"/>
    <w:rsid w:val="00E554C5"/>
    <w:rsid w:val="00E55640"/>
    <w:rsid w:val="00E55888"/>
    <w:rsid w:val="00E559F4"/>
    <w:rsid w:val="00E56C99"/>
    <w:rsid w:val="00E573D3"/>
    <w:rsid w:val="00E577C2"/>
    <w:rsid w:val="00E60ECF"/>
    <w:rsid w:val="00E61794"/>
    <w:rsid w:val="00E6479B"/>
    <w:rsid w:val="00E64834"/>
    <w:rsid w:val="00E64ACF"/>
    <w:rsid w:val="00E655AA"/>
    <w:rsid w:val="00E665E9"/>
    <w:rsid w:val="00E6688D"/>
    <w:rsid w:val="00E67E5B"/>
    <w:rsid w:val="00E70365"/>
    <w:rsid w:val="00E70C42"/>
    <w:rsid w:val="00E72CC2"/>
    <w:rsid w:val="00E73DD3"/>
    <w:rsid w:val="00E74BB5"/>
    <w:rsid w:val="00E7597E"/>
    <w:rsid w:val="00E761A3"/>
    <w:rsid w:val="00E769E2"/>
    <w:rsid w:val="00E8146C"/>
    <w:rsid w:val="00E816A9"/>
    <w:rsid w:val="00E81845"/>
    <w:rsid w:val="00E82CAE"/>
    <w:rsid w:val="00E82DC7"/>
    <w:rsid w:val="00E83A93"/>
    <w:rsid w:val="00E83E78"/>
    <w:rsid w:val="00E8411A"/>
    <w:rsid w:val="00E84B7C"/>
    <w:rsid w:val="00E85287"/>
    <w:rsid w:val="00E858F3"/>
    <w:rsid w:val="00E86C42"/>
    <w:rsid w:val="00E92C52"/>
    <w:rsid w:val="00E9453B"/>
    <w:rsid w:val="00E94A1B"/>
    <w:rsid w:val="00E96D20"/>
    <w:rsid w:val="00E97DE7"/>
    <w:rsid w:val="00EA00A5"/>
    <w:rsid w:val="00EA1E28"/>
    <w:rsid w:val="00EA230D"/>
    <w:rsid w:val="00EA2354"/>
    <w:rsid w:val="00EA2E27"/>
    <w:rsid w:val="00EA42BD"/>
    <w:rsid w:val="00EA4AAD"/>
    <w:rsid w:val="00EA53FB"/>
    <w:rsid w:val="00EA54E5"/>
    <w:rsid w:val="00EA5713"/>
    <w:rsid w:val="00EA6329"/>
    <w:rsid w:val="00EA7169"/>
    <w:rsid w:val="00EA7CA5"/>
    <w:rsid w:val="00EB128D"/>
    <w:rsid w:val="00EB3C28"/>
    <w:rsid w:val="00EB3C5C"/>
    <w:rsid w:val="00EB3FE8"/>
    <w:rsid w:val="00EB542E"/>
    <w:rsid w:val="00EB5E62"/>
    <w:rsid w:val="00EB5F54"/>
    <w:rsid w:val="00EB73F4"/>
    <w:rsid w:val="00EC0461"/>
    <w:rsid w:val="00EC268F"/>
    <w:rsid w:val="00EC3AFB"/>
    <w:rsid w:val="00EC4AFA"/>
    <w:rsid w:val="00EC5498"/>
    <w:rsid w:val="00ED0110"/>
    <w:rsid w:val="00ED0FC9"/>
    <w:rsid w:val="00ED2F00"/>
    <w:rsid w:val="00ED3A9F"/>
    <w:rsid w:val="00ED3B5C"/>
    <w:rsid w:val="00ED3FDF"/>
    <w:rsid w:val="00ED48ED"/>
    <w:rsid w:val="00ED4BB3"/>
    <w:rsid w:val="00ED53CF"/>
    <w:rsid w:val="00ED79E5"/>
    <w:rsid w:val="00EE13C4"/>
    <w:rsid w:val="00EE38AC"/>
    <w:rsid w:val="00EE5309"/>
    <w:rsid w:val="00EE5F75"/>
    <w:rsid w:val="00EE60CB"/>
    <w:rsid w:val="00EE6238"/>
    <w:rsid w:val="00EE6AB9"/>
    <w:rsid w:val="00EF022D"/>
    <w:rsid w:val="00EF0663"/>
    <w:rsid w:val="00EF07C6"/>
    <w:rsid w:val="00EF39AD"/>
    <w:rsid w:val="00EF3F1C"/>
    <w:rsid w:val="00EF42AE"/>
    <w:rsid w:val="00EF4939"/>
    <w:rsid w:val="00EF551C"/>
    <w:rsid w:val="00EF5D54"/>
    <w:rsid w:val="00EF6DFF"/>
    <w:rsid w:val="00EF74C9"/>
    <w:rsid w:val="00EF77E3"/>
    <w:rsid w:val="00F0174A"/>
    <w:rsid w:val="00F02116"/>
    <w:rsid w:val="00F02349"/>
    <w:rsid w:val="00F03CAC"/>
    <w:rsid w:val="00F045C7"/>
    <w:rsid w:val="00F05762"/>
    <w:rsid w:val="00F0687B"/>
    <w:rsid w:val="00F06AF7"/>
    <w:rsid w:val="00F06E9D"/>
    <w:rsid w:val="00F076B2"/>
    <w:rsid w:val="00F07CE7"/>
    <w:rsid w:val="00F07FBF"/>
    <w:rsid w:val="00F11A5A"/>
    <w:rsid w:val="00F1266E"/>
    <w:rsid w:val="00F13007"/>
    <w:rsid w:val="00F139DD"/>
    <w:rsid w:val="00F13D87"/>
    <w:rsid w:val="00F147D9"/>
    <w:rsid w:val="00F170AC"/>
    <w:rsid w:val="00F17BEF"/>
    <w:rsid w:val="00F207E5"/>
    <w:rsid w:val="00F208CA"/>
    <w:rsid w:val="00F2099B"/>
    <w:rsid w:val="00F20B90"/>
    <w:rsid w:val="00F21755"/>
    <w:rsid w:val="00F243D1"/>
    <w:rsid w:val="00F25BCD"/>
    <w:rsid w:val="00F2632E"/>
    <w:rsid w:val="00F26EDB"/>
    <w:rsid w:val="00F30278"/>
    <w:rsid w:val="00F30D3C"/>
    <w:rsid w:val="00F31388"/>
    <w:rsid w:val="00F323CC"/>
    <w:rsid w:val="00F33DBD"/>
    <w:rsid w:val="00F34601"/>
    <w:rsid w:val="00F355E9"/>
    <w:rsid w:val="00F401A0"/>
    <w:rsid w:val="00F40B42"/>
    <w:rsid w:val="00F411DE"/>
    <w:rsid w:val="00F415DE"/>
    <w:rsid w:val="00F42AB1"/>
    <w:rsid w:val="00F440A6"/>
    <w:rsid w:val="00F45589"/>
    <w:rsid w:val="00F4561D"/>
    <w:rsid w:val="00F470DD"/>
    <w:rsid w:val="00F5118A"/>
    <w:rsid w:val="00F512C7"/>
    <w:rsid w:val="00F516C6"/>
    <w:rsid w:val="00F52CFF"/>
    <w:rsid w:val="00F5338B"/>
    <w:rsid w:val="00F53395"/>
    <w:rsid w:val="00F53CD8"/>
    <w:rsid w:val="00F53DEA"/>
    <w:rsid w:val="00F54227"/>
    <w:rsid w:val="00F548C3"/>
    <w:rsid w:val="00F55ABC"/>
    <w:rsid w:val="00F55E6E"/>
    <w:rsid w:val="00F603DD"/>
    <w:rsid w:val="00F60C65"/>
    <w:rsid w:val="00F624AF"/>
    <w:rsid w:val="00F6399B"/>
    <w:rsid w:val="00F64974"/>
    <w:rsid w:val="00F64DB9"/>
    <w:rsid w:val="00F66818"/>
    <w:rsid w:val="00F66E25"/>
    <w:rsid w:val="00F70220"/>
    <w:rsid w:val="00F711D4"/>
    <w:rsid w:val="00F71343"/>
    <w:rsid w:val="00F71BB1"/>
    <w:rsid w:val="00F72F42"/>
    <w:rsid w:val="00F73C22"/>
    <w:rsid w:val="00F73D91"/>
    <w:rsid w:val="00F74458"/>
    <w:rsid w:val="00F747FE"/>
    <w:rsid w:val="00F74910"/>
    <w:rsid w:val="00F74EB1"/>
    <w:rsid w:val="00F75266"/>
    <w:rsid w:val="00F75B55"/>
    <w:rsid w:val="00F766F9"/>
    <w:rsid w:val="00F773FC"/>
    <w:rsid w:val="00F77A54"/>
    <w:rsid w:val="00F77BE9"/>
    <w:rsid w:val="00F808F3"/>
    <w:rsid w:val="00F80FAC"/>
    <w:rsid w:val="00F81C66"/>
    <w:rsid w:val="00F81CC0"/>
    <w:rsid w:val="00F82F3F"/>
    <w:rsid w:val="00F833DC"/>
    <w:rsid w:val="00F8399A"/>
    <w:rsid w:val="00F84707"/>
    <w:rsid w:val="00F85266"/>
    <w:rsid w:val="00F85797"/>
    <w:rsid w:val="00F858E0"/>
    <w:rsid w:val="00F85C41"/>
    <w:rsid w:val="00F86E32"/>
    <w:rsid w:val="00F87413"/>
    <w:rsid w:val="00F91CE4"/>
    <w:rsid w:val="00F920E4"/>
    <w:rsid w:val="00F920F3"/>
    <w:rsid w:val="00F92BB9"/>
    <w:rsid w:val="00F93259"/>
    <w:rsid w:val="00F93552"/>
    <w:rsid w:val="00F93992"/>
    <w:rsid w:val="00F950D0"/>
    <w:rsid w:val="00F96CB4"/>
    <w:rsid w:val="00F97657"/>
    <w:rsid w:val="00FA031C"/>
    <w:rsid w:val="00FA141F"/>
    <w:rsid w:val="00FA1582"/>
    <w:rsid w:val="00FA26E6"/>
    <w:rsid w:val="00FA3A96"/>
    <w:rsid w:val="00FA3C93"/>
    <w:rsid w:val="00FA580F"/>
    <w:rsid w:val="00FA5E98"/>
    <w:rsid w:val="00FA66C7"/>
    <w:rsid w:val="00FA7E04"/>
    <w:rsid w:val="00FA7E41"/>
    <w:rsid w:val="00FB00D4"/>
    <w:rsid w:val="00FB0DA1"/>
    <w:rsid w:val="00FB176E"/>
    <w:rsid w:val="00FB1F0F"/>
    <w:rsid w:val="00FB2DF7"/>
    <w:rsid w:val="00FB2FA8"/>
    <w:rsid w:val="00FB34E1"/>
    <w:rsid w:val="00FB4E9A"/>
    <w:rsid w:val="00FB528F"/>
    <w:rsid w:val="00FB65B8"/>
    <w:rsid w:val="00FB665F"/>
    <w:rsid w:val="00FB7A69"/>
    <w:rsid w:val="00FC0250"/>
    <w:rsid w:val="00FC16E6"/>
    <w:rsid w:val="00FC2BB8"/>
    <w:rsid w:val="00FC38EC"/>
    <w:rsid w:val="00FC3ED4"/>
    <w:rsid w:val="00FC42EF"/>
    <w:rsid w:val="00FC49AE"/>
    <w:rsid w:val="00FC51B3"/>
    <w:rsid w:val="00FC5D30"/>
    <w:rsid w:val="00FC5D55"/>
    <w:rsid w:val="00FC6F55"/>
    <w:rsid w:val="00FC7396"/>
    <w:rsid w:val="00FC7F53"/>
    <w:rsid w:val="00FD0443"/>
    <w:rsid w:val="00FD2728"/>
    <w:rsid w:val="00FD2BC5"/>
    <w:rsid w:val="00FD2C84"/>
    <w:rsid w:val="00FD2FC3"/>
    <w:rsid w:val="00FD40F6"/>
    <w:rsid w:val="00FD56B2"/>
    <w:rsid w:val="00FD5D0D"/>
    <w:rsid w:val="00FD69E0"/>
    <w:rsid w:val="00FD6FB6"/>
    <w:rsid w:val="00FD7687"/>
    <w:rsid w:val="00FD7F2A"/>
    <w:rsid w:val="00FE04C8"/>
    <w:rsid w:val="00FE3234"/>
    <w:rsid w:val="00FE5689"/>
    <w:rsid w:val="00FE5E62"/>
    <w:rsid w:val="00FE6E2D"/>
    <w:rsid w:val="00FF2FED"/>
    <w:rsid w:val="00FF3FCD"/>
    <w:rsid w:val="00FF430C"/>
    <w:rsid w:val="00FF52F1"/>
    <w:rsid w:val="011D8DD2"/>
    <w:rsid w:val="013166B7"/>
    <w:rsid w:val="013469EB"/>
    <w:rsid w:val="0134BBF9"/>
    <w:rsid w:val="016BE688"/>
    <w:rsid w:val="016F349E"/>
    <w:rsid w:val="01B90A1F"/>
    <w:rsid w:val="01C133D8"/>
    <w:rsid w:val="01E3FF81"/>
    <w:rsid w:val="01F91FF8"/>
    <w:rsid w:val="020ACFF7"/>
    <w:rsid w:val="0239D835"/>
    <w:rsid w:val="0250F7E1"/>
    <w:rsid w:val="027110CD"/>
    <w:rsid w:val="028D0D59"/>
    <w:rsid w:val="0299730F"/>
    <w:rsid w:val="02B04D76"/>
    <w:rsid w:val="03059FF1"/>
    <w:rsid w:val="0315494F"/>
    <w:rsid w:val="03186719"/>
    <w:rsid w:val="03284021"/>
    <w:rsid w:val="033EBCDD"/>
    <w:rsid w:val="034A663A"/>
    <w:rsid w:val="0375748E"/>
    <w:rsid w:val="037759A4"/>
    <w:rsid w:val="038EA98F"/>
    <w:rsid w:val="03AF33F3"/>
    <w:rsid w:val="03C68FC6"/>
    <w:rsid w:val="03D3540B"/>
    <w:rsid w:val="03F8A315"/>
    <w:rsid w:val="03FEEDAC"/>
    <w:rsid w:val="042A095A"/>
    <w:rsid w:val="044664F7"/>
    <w:rsid w:val="048D4913"/>
    <w:rsid w:val="04F935E1"/>
    <w:rsid w:val="05D6D411"/>
    <w:rsid w:val="05E6C5EE"/>
    <w:rsid w:val="060FC51C"/>
    <w:rsid w:val="060FC526"/>
    <w:rsid w:val="061A826E"/>
    <w:rsid w:val="06261FC7"/>
    <w:rsid w:val="066A6AAF"/>
    <w:rsid w:val="06BD17F7"/>
    <w:rsid w:val="06C6931F"/>
    <w:rsid w:val="070F8A92"/>
    <w:rsid w:val="0740374E"/>
    <w:rsid w:val="07544D6C"/>
    <w:rsid w:val="07790A0A"/>
    <w:rsid w:val="0782274C"/>
    <w:rsid w:val="07E1C034"/>
    <w:rsid w:val="07EC72FA"/>
    <w:rsid w:val="081624B9"/>
    <w:rsid w:val="081710A6"/>
    <w:rsid w:val="083DC9A4"/>
    <w:rsid w:val="08492FB5"/>
    <w:rsid w:val="08942873"/>
    <w:rsid w:val="08E9E730"/>
    <w:rsid w:val="09287D11"/>
    <w:rsid w:val="09581CFA"/>
    <w:rsid w:val="097BCE68"/>
    <w:rsid w:val="098308DC"/>
    <w:rsid w:val="0989DBB7"/>
    <w:rsid w:val="098C9372"/>
    <w:rsid w:val="0A48FF72"/>
    <w:rsid w:val="0A72B4DD"/>
    <w:rsid w:val="0AC07F69"/>
    <w:rsid w:val="0B1EE77A"/>
    <w:rsid w:val="0B231567"/>
    <w:rsid w:val="0B3A2D51"/>
    <w:rsid w:val="0BFBB171"/>
    <w:rsid w:val="0C66E734"/>
    <w:rsid w:val="0D009FC3"/>
    <w:rsid w:val="0D0F6060"/>
    <w:rsid w:val="0D1C4BE0"/>
    <w:rsid w:val="0D30B840"/>
    <w:rsid w:val="0D327A9F"/>
    <w:rsid w:val="0D727B62"/>
    <w:rsid w:val="0D847B29"/>
    <w:rsid w:val="0D8B0588"/>
    <w:rsid w:val="0DFAE3FC"/>
    <w:rsid w:val="0E0F2AD1"/>
    <w:rsid w:val="0E24F861"/>
    <w:rsid w:val="0E4CF101"/>
    <w:rsid w:val="0E75A4DF"/>
    <w:rsid w:val="0EBA8468"/>
    <w:rsid w:val="0EEA09ED"/>
    <w:rsid w:val="0EF2C01F"/>
    <w:rsid w:val="0F14ED99"/>
    <w:rsid w:val="0F21A5DD"/>
    <w:rsid w:val="0F3FA786"/>
    <w:rsid w:val="0F5A3968"/>
    <w:rsid w:val="0F67354C"/>
    <w:rsid w:val="0FA23D93"/>
    <w:rsid w:val="0FD06B71"/>
    <w:rsid w:val="0FD4779E"/>
    <w:rsid w:val="0FE7F33E"/>
    <w:rsid w:val="0FEE14ED"/>
    <w:rsid w:val="0FFFBD86"/>
    <w:rsid w:val="106917BF"/>
    <w:rsid w:val="1101C451"/>
    <w:rsid w:val="11340553"/>
    <w:rsid w:val="116F5C3E"/>
    <w:rsid w:val="1171479E"/>
    <w:rsid w:val="11C304C6"/>
    <w:rsid w:val="123D62AB"/>
    <w:rsid w:val="128CC76A"/>
    <w:rsid w:val="12C76182"/>
    <w:rsid w:val="130BEA57"/>
    <w:rsid w:val="13158B2F"/>
    <w:rsid w:val="136DFEA5"/>
    <w:rsid w:val="13774D5C"/>
    <w:rsid w:val="13A3A8C3"/>
    <w:rsid w:val="13ACD394"/>
    <w:rsid w:val="13C73650"/>
    <w:rsid w:val="13DEC89A"/>
    <w:rsid w:val="1458575D"/>
    <w:rsid w:val="14638635"/>
    <w:rsid w:val="147D1E81"/>
    <w:rsid w:val="1486B26B"/>
    <w:rsid w:val="14AEC0B6"/>
    <w:rsid w:val="14E4DF4A"/>
    <w:rsid w:val="14E8AABD"/>
    <w:rsid w:val="158150F6"/>
    <w:rsid w:val="158AF038"/>
    <w:rsid w:val="15B61531"/>
    <w:rsid w:val="1656B145"/>
    <w:rsid w:val="1667CD09"/>
    <w:rsid w:val="16E8B60D"/>
    <w:rsid w:val="171FBC4B"/>
    <w:rsid w:val="1739AFEF"/>
    <w:rsid w:val="175DD1B2"/>
    <w:rsid w:val="17788A45"/>
    <w:rsid w:val="178B663E"/>
    <w:rsid w:val="17A0FC13"/>
    <w:rsid w:val="182B55B0"/>
    <w:rsid w:val="18318A11"/>
    <w:rsid w:val="1835B4F5"/>
    <w:rsid w:val="1883CCF1"/>
    <w:rsid w:val="1890651D"/>
    <w:rsid w:val="18A52154"/>
    <w:rsid w:val="18F0C35E"/>
    <w:rsid w:val="19030565"/>
    <w:rsid w:val="191D0ABC"/>
    <w:rsid w:val="191F0451"/>
    <w:rsid w:val="198973D6"/>
    <w:rsid w:val="19D9FD15"/>
    <w:rsid w:val="19DF16A2"/>
    <w:rsid w:val="1A076CC7"/>
    <w:rsid w:val="1A24274A"/>
    <w:rsid w:val="1A265862"/>
    <w:rsid w:val="1A36EE83"/>
    <w:rsid w:val="1A36FA4B"/>
    <w:rsid w:val="1A48C908"/>
    <w:rsid w:val="1A65DCF2"/>
    <w:rsid w:val="1AA866FB"/>
    <w:rsid w:val="1ABFDDC8"/>
    <w:rsid w:val="1AE3B0C2"/>
    <w:rsid w:val="1B0E4DCA"/>
    <w:rsid w:val="1B1708DD"/>
    <w:rsid w:val="1B4D7464"/>
    <w:rsid w:val="1B90D387"/>
    <w:rsid w:val="1BB0E4F4"/>
    <w:rsid w:val="1BC4241B"/>
    <w:rsid w:val="1BC51343"/>
    <w:rsid w:val="1BCD90B9"/>
    <w:rsid w:val="1BD463BC"/>
    <w:rsid w:val="1C00E63A"/>
    <w:rsid w:val="1C38B0DF"/>
    <w:rsid w:val="1C6CF15B"/>
    <w:rsid w:val="1C8C7434"/>
    <w:rsid w:val="1CB0A5B7"/>
    <w:rsid w:val="1CB86C9C"/>
    <w:rsid w:val="1CD16FAA"/>
    <w:rsid w:val="1D13035A"/>
    <w:rsid w:val="1D48B34C"/>
    <w:rsid w:val="1D74290B"/>
    <w:rsid w:val="1E185CB9"/>
    <w:rsid w:val="1E2968B9"/>
    <w:rsid w:val="1E2D0847"/>
    <w:rsid w:val="1E4A2217"/>
    <w:rsid w:val="1E59F0F8"/>
    <w:rsid w:val="1EBCE368"/>
    <w:rsid w:val="1EDC48B2"/>
    <w:rsid w:val="1F330FF4"/>
    <w:rsid w:val="1FD0A165"/>
    <w:rsid w:val="1FD50FF4"/>
    <w:rsid w:val="1FE580D7"/>
    <w:rsid w:val="2085C826"/>
    <w:rsid w:val="20AC0328"/>
    <w:rsid w:val="20BF9899"/>
    <w:rsid w:val="20CD922E"/>
    <w:rsid w:val="20D7664E"/>
    <w:rsid w:val="21142940"/>
    <w:rsid w:val="212ACEC1"/>
    <w:rsid w:val="2135D8F1"/>
    <w:rsid w:val="2190F47A"/>
    <w:rsid w:val="21CC428D"/>
    <w:rsid w:val="21F010E2"/>
    <w:rsid w:val="21F596FD"/>
    <w:rsid w:val="2203C5D0"/>
    <w:rsid w:val="221E3FF5"/>
    <w:rsid w:val="22258FD9"/>
    <w:rsid w:val="2298FCB0"/>
    <w:rsid w:val="22AAE10A"/>
    <w:rsid w:val="22D2867C"/>
    <w:rsid w:val="22E9FAE6"/>
    <w:rsid w:val="2326112D"/>
    <w:rsid w:val="2342556E"/>
    <w:rsid w:val="235EDCD3"/>
    <w:rsid w:val="237E233B"/>
    <w:rsid w:val="238263D1"/>
    <w:rsid w:val="23B38EF7"/>
    <w:rsid w:val="23C5103F"/>
    <w:rsid w:val="24207D9C"/>
    <w:rsid w:val="244DFDA0"/>
    <w:rsid w:val="24520C29"/>
    <w:rsid w:val="24C9F6CF"/>
    <w:rsid w:val="24CB0D86"/>
    <w:rsid w:val="24EA04F4"/>
    <w:rsid w:val="24ED2822"/>
    <w:rsid w:val="24F250C9"/>
    <w:rsid w:val="253C083F"/>
    <w:rsid w:val="256E9D22"/>
    <w:rsid w:val="25918E17"/>
    <w:rsid w:val="260FC99B"/>
    <w:rsid w:val="26125522"/>
    <w:rsid w:val="2622DE51"/>
    <w:rsid w:val="2630D616"/>
    <w:rsid w:val="2664400E"/>
    <w:rsid w:val="267AFFA7"/>
    <w:rsid w:val="26DB03C7"/>
    <w:rsid w:val="26F69620"/>
    <w:rsid w:val="274F44E4"/>
    <w:rsid w:val="2782563F"/>
    <w:rsid w:val="27893123"/>
    <w:rsid w:val="27B6C889"/>
    <w:rsid w:val="27B7311C"/>
    <w:rsid w:val="27E15555"/>
    <w:rsid w:val="28325F1D"/>
    <w:rsid w:val="2874E270"/>
    <w:rsid w:val="28844EBC"/>
    <w:rsid w:val="28A66378"/>
    <w:rsid w:val="290C7E3C"/>
    <w:rsid w:val="29354F22"/>
    <w:rsid w:val="2978DCED"/>
    <w:rsid w:val="2985A904"/>
    <w:rsid w:val="29966670"/>
    <w:rsid w:val="29B1EBA5"/>
    <w:rsid w:val="29BBE620"/>
    <w:rsid w:val="29FFACC6"/>
    <w:rsid w:val="2A44E70E"/>
    <w:rsid w:val="2A4C76BB"/>
    <w:rsid w:val="2B03FF88"/>
    <w:rsid w:val="2B6E9F6D"/>
    <w:rsid w:val="2B7E8F26"/>
    <w:rsid w:val="2BA7C565"/>
    <w:rsid w:val="2BAFA483"/>
    <w:rsid w:val="2BB23B52"/>
    <w:rsid w:val="2BF9BA4F"/>
    <w:rsid w:val="2C1CF314"/>
    <w:rsid w:val="2C3289E4"/>
    <w:rsid w:val="2C708996"/>
    <w:rsid w:val="2C9EA220"/>
    <w:rsid w:val="2CDE2F13"/>
    <w:rsid w:val="2D058E68"/>
    <w:rsid w:val="2D539721"/>
    <w:rsid w:val="2D6FC2D8"/>
    <w:rsid w:val="2D8AE51A"/>
    <w:rsid w:val="2DB934C3"/>
    <w:rsid w:val="2DD33ACB"/>
    <w:rsid w:val="2DD5C44A"/>
    <w:rsid w:val="2DF7E6ED"/>
    <w:rsid w:val="2EC2AAF2"/>
    <w:rsid w:val="2F66D572"/>
    <w:rsid w:val="2F947F01"/>
    <w:rsid w:val="2FAD6ABC"/>
    <w:rsid w:val="308193FD"/>
    <w:rsid w:val="3090905E"/>
    <w:rsid w:val="30950047"/>
    <w:rsid w:val="30F95482"/>
    <w:rsid w:val="30F98572"/>
    <w:rsid w:val="30FB8AA4"/>
    <w:rsid w:val="310425B7"/>
    <w:rsid w:val="3142B771"/>
    <w:rsid w:val="3159FE43"/>
    <w:rsid w:val="316B975A"/>
    <w:rsid w:val="31868FE2"/>
    <w:rsid w:val="31BEBEFE"/>
    <w:rsid w:val="31E7D672"/>
    <w:rsid w:val="31FFBA44"/>
    <w:rsid w:val="32192071"/>
    <w:rsid w:val="322068F4"/>
    <w:rsid w:val="32334CF0"/>
    <w:rsid w:val="32480385"/>
    <w:rsid w:val="3274A536"/>
    <w:rsid w:val="329BEE53"/>
    <w:rsid w:val="32A260EC"/>
    <w:rsid w:val="32A8DC38"/>
    <w:rsid w:val="334112E2"/>
    <w:rsid w:val="340B115C"/>
    <w:rsid w:val="3433EE90"/>
    <w:rsid w:val="34B30BD5"/>
    <w:rsid w:val="35BDCD31"/>
    <w:rsid w:val="360755A1"/>
    <w:rsid w:val="362DCA42"/>
    <w:rsid w:val="363637FF"/>
    <w:rsid w:val="365441CC"/>
    <w:rsid w:val="36747523"/>
    <w:rsid w:val="368B4377"/>
    <w:rsid w:val="3698BE08"/>
    <w:rsid w:val="372F145C"/>
    <w:rsid w:val="3750C901"/>
    <w:rsid w:val="37547168"/>
    <w:rsid w:val="3789E927"/>
    <w:rsid w:val="37A05131"/>
    <w:rsid w:val="37A62BD0"/>
    <w:rsid w:val="37EA2FF0"/>
    <w:rsid w:val="380ADE67"/>
    <w:rsid w:val="383709A3"/>
    <w:rsid w:val="38A9B7A2"/>
    <w:rsid w:val="38CCFC1F"/>
    <w:rsid w:val="38D2F419"/>
    <w:rsid w:val="3925EF22"/>
    <w:rsid w:val="3959A50B"/>
    <w:rsid w:val="398C99C0"/>
    <w:rsid w:val="39AFE2B0"/>
    <w:rsid w:val="39E7F320"/>
    <w:rsid w:val="3A02A190"/>
    <w:rsid w:val="3A1D59F2"/>
    <w:rsid w:val="3A3A7F20"/>
    <w:rsid w:val="3AA29E79"/>
    <w:rsid w:val="3AD0313F"/>
    <w:rsid w:val="3ADE0DE9"/>
    <w:rsid w:val="3AF64D24"/>
    <w:rsid w:val="3B52D464"/>
    <w:rsid w:val="3B647E68"/>
    <w:rsid w:val="3B700829"/>
    <w:rsid w:val="3BC13CD9"/>
    <w:rsid w:val="3C367D2A"/>
    <w:rsid w:val="3C368216"/>
    <w:rsid w:val="3C48FE12"/>
    <w:rsid w:val="3C6DBAC4"/>
    <w:rsid w:val="3CADA335"/>
    <w:rsid w:val="3D49EC0D"/>
    <w:rsid w:val="3D7334F3"/>
    <w:rsid w:val="3D8B9F92"/>
    <w:rsid w:val="3D9AB39B"/>
    <w:rsid w:val="3DBDEAFA"/>
    <w:rsid w:val="3E04EDD1"/>
    <w:rsid w:val="3E1D5341"/>
    <w:rsid w:val="3E36D608"/>
    <w:rsid w:val="3E540065"/>
    <w:rsid w:val="3E7A5DE5"/>
    <w:rsid w:val="3EA0DD56"/>
    <w:rsid w:val="3ECE52F6"/>
    <w:rsid w:val="3EFB85C9"/>
    <w:rsid w:val="3F24736F"/>
    <w:rsid w:val="3F4A7902"/>
    <w:rsid w:val="3F588450"/>
    <w:rsid w:val="3F7B37E6"/>
    <w:rsid w:val="3F951DDD"/>
    <w:rsid w:val="3F9F306A"/>
    <w:rsid w:val="3FC2B5B8"/>
    <w:rsid w:val="3FE59465"/>
    <w:rsid w:val="40111F4D"/>
    <w:rsid w:val="40512FB6"/>
    <w:rsid w:val="4059CFEF"/>
    <w:rsid w:val="4064D9C1"/>
    <w:rsid w:val="4081232B"/>
    <w:rsid w:val="40C65B6D"/>
    <w:rsid w:val="40E1BBA4"/>
    <w:rsid w:val="411B6546"/>
    <w:rsid w:val="419F9D33"/>
    <w:rsid w:val="4212F4F9"/>
    <w:rsid w:val="421B8F3F"/>
    <w:rsid w:val="4243B463"/>
    <w:rsid w:val="4243D827"/>
    <w:rsid w:val="425A8356"/>
    <w:rsid w:val="42D22C00"/>
    <w:rsid w:val="42F33F68"/>
    <w:rsid w:val="42FCAB60"/>
    <w:rsid w:val="42FCE258"/>
    <w:rsid w:val="438663A1"/>
    <w:rsid w:val="4394233C"/>
    <w:rsid w:val="43E0D3D8"/>
    <w:rsid w:val="43F4834A"/>
    <w:rsid w:val="44582592"/>
    <w:rsid w:val="445C7D8C"/>
    <w:rsid w:val="4464916A"/>
    <w:rsid w:val="457AE436"/>
    <w:rsid w:val="45F7CD37"/>
    <w:rsid w:val="45F8E699"/>
    <w:rsid w:val="45F9DDCC"/>
    <w:rsid w:val="461DEED2"/>
    <w:rsid w:val="462E07B1"/>
    <w:rsid w:val="463FAFF3"/>
    <w:rsid w:val="46413E37"/>
    <w:rsid w:val="46E56B50"/>
    <w:rsid w:val="470683C4"/>
    <w:rsid w:val="473F6567"/>
    <w:rsid w:val="478A86FA"/>
    <w:rsid w:val="47967390"/>
    <w:rsid w:val="479CAEC4"/>
    <w:rsid w:val="486FD60C"/>
    <w:rsid w:val="4883C404"/>
    <w:rsid w:val="48A93327"/>
    <w:rsid w:val="48EAF170"/>
    <w:rsid w:val="4946B291"/>
    <w:rsid w:val="4968009F"/>
    <w:rsid w:val="49A67396"/>
    <w:rsid w:val="49A8C314"/>
    <w:rsid w:val="49B746A9"/>
    <w:rsid w:val="49F19F86"/>
    <w:rsid w:val="4A1426F1"/>
    <w:rsid w:val="4A50AD04"/>
    <w:rsid w:val="4A51415B"/>
    <w:rsid w:val="4A5650CD"/>
    <w:rsid w:val="4AB15810"/>
    <w:rsid w:val="4AF76E58"/>
    <w:rsid w:val="4B0572B7"/>
    <w:rsid w:val="4B1C86B0"/>
    <w:rsid w:val="4B6CCBA7"/>
    <w:rsid w:val="4B881BD5"/>
    <w:rsid w:val="4BBA14C9"/>
    <w:rsid w:val="4BF25F3B"/>
    <w:rsid w:val="4BF8582A"/>
    <w:rsid w:val="4C2FDDDD"/>
    <w:rsid w:val="4C316401"/>
    <w:rsid w:val="4C4CD62B"/>
    <w:rsid w:val="4C561F60"/>
    <w:rsid w:val="4C5F5506"/>
    <w:rsid w:val="4C8819A2"/>
    <w:rsid w:val="4CF45896"/>
    <w:rsid w:val="4D470CE4"/>
    <w:rsid w:val="4D62650D"/>
    <w:rsid w:val="4D7A23F6"/>
    <w:rsid w:val="4D8F1815"/>
    <w:rsid w:val="4D9D8DCE"/>
    <w:rsid w:val="4DD39122"/>
    <w:rsid w:val="4E346993"/>
    <w:rsid w:val="4EA2627F"/>
    <w:rsid w:val="4F1560C7"/>
    <w:rsid w:val="4F1A2382"/>
    <w:rsid w:val="4F3443DB"/>
    <w:rsid w:val="4F496B58"/>
    <w:rsid w:val="4F69A869"/>
    <w:rsid w:val="4F717D5B"/>
    <w:rsid w:val="4F776F36"/>
    <w:rsid w:val="4F8AC3C2"/>
    <w:rsid w:val="4FAB0086"/>
    <w:rsid w:val="503124BF"/>
    <w:rsid w:val="504F90B6"/>
    <w:rsid w:val="50783F69"/>
    <w:rsid w:val="507E27F4"/>
    <w:rsid w:val="50917A4E"/>
    <w:rsid w:val="50C1FA53"/>
    <w:rsid w:val="50C9B32B"/>
    <w:rsid w:val="50FDFEF6"/>
    <w:rsid w:val="513482A1"/>
    <w:rsid w:val="5137ABA2"/>
    <w:rsid w:val="514EDD43"/>
    <w:rsid w:val="516363BE"/>
    <w:rsid w:val="51654AD6"/>
    <w:rsid w:val="51DF1979"/>
    <w:rsid w:val="520E921E"/>
    <w:rsid w:val="522ABEE8"/>
    <w:rsid w:val="5232BF20"/>
    <w:rsid w:val="52438BE3"/>
    <w:rsid w:val="526E6CDF"/>
    <w:rsid w:val="529400D9"/>
    <w:rsid w:val="52B944C7"/>
    <w:rsid w:val="52F441B7"/>
    <w:rsid w:val="52FE74BD"/>
    <w:rsid w:val="53145FEE"/>
    <w:rsid w:val="531B9847"/>
    <w:rsid w:val="536C1AB9"/>
    <w:rsid w:val="537A104E"/>
    <w:rsid w:val="5380413E"/>
    <w:rsid w:val="53913054"/>
    <w:rsid w:val="539B7FFC"/>
    <w:rsid w:val="53E673E5"/>
    <w:rsid w:val="53F1B61A"/>
    <w:rsid w:val="54368915"/>
    <w:rsid w:val="5457B12B"/>
    <w:rsid w:val="5475796F"/>
    <w:rsid w:val="548DF4B0"/>
    <w:rsid w:val="54C7DB99"/>
    <w:rsid w:val="54CDF935"/>
    <w:rsid w:val="54F0E354"/>
    <w:rsid w:val="54FC7936"/>
    <w:rsid w:val="5565493D"/>
    <w:rsid w:val="55817835"/>
    <w:rsid w:val="5591EE83"/>
    <w:rsid w:val="55AE3832"/>
    <w:rsid w:val="55C971D5"/>
    <w:rsid w:val="561AB067"/>
    <w:rsid w:val="56768857"/>
    <w:rsid w:val="5686F2C3"/>
    <w:rsid w:val="568F2DCE"/>
    <w:rsid w:val="56A7E638"/>
    <w:rsid w:val="56FDC1EB"/>
    <w:rsid w:val="5777AA03"/>
    <w:rsid w:val="57A283CC"/>
    <w:rsid w:val="57B41543"/>
    <w:rsid w:val="57DB1429"/>
    <w:rsid w:val="57ECC969"/>
    <w:rsid w:val="5803669B"/>
    <w:rsid w:val="5810B2EC"/>
    <w:rsid w:val="5827D211"/>
    <w:rsid w:val="58690C20"/>
    <w:rsid w:val="58887108"/>
    <w:rsid w:val="5890648D"/>
    <w:rsid w:val="58C978A5"/>
    <w:rsid w:val="591A76C9"/>
    <w:rsid w:val="592EA9DE"/>
    <w:rsid w:val="5930672C"/>
    <w:rsid w:val="593BD107"/>
    <w:rsid w:val="594DE2DC"/>
    <w:rsid w:val="599E4203"/>
    <w:rsid w:val="5A5E222C"/>
    <w:rsid w:val="5A6D9A06"/>
    <w:rsid w:val="5A6FC684"/>
    <w:rsid w:val="5AA28401"/>
    <w:rsid w:val="5AA7C1B4"/>
    <w:rsid w:val="5AC6104A"/>
    <w:rsid w:val="5AC7434F"/>
    <w:rsid w:val="5AE51287"/>
    <w:rsid w:val="5AEC40A8"/>
    <w:rsid w:val="5B115A13"/>
    <w:rsid w:val="5B79541B"/>
    <w:rsid w:val="5BA4D66A"/>
    <w:rsid w:val="5BB6F9E2"/>
    <w:rsid w:val="5BD2D667"/>
    <w:rsid w:val="5BF67D84"/>
    <w:rsid w:val="5C000E55"/>
    <w:rsid w:val="5C091B09"/>
    <w:rsid w:val="5C0C4247"/>
    <w:rsid w:val="5C801CD6"/>
    <w:rsid w:val="5D35B066"/>
    <w:rsid w:val="5D770152"/>
    <w:rsid w:val="5D80ACC1"/>
    <w:rsid w:val="5DC63505"/>
    <w:rsid w:val="5DCD098F"/>
    <w:rsid w:val="5DFE6DD9"/>
    <w:rsid w:val="5E218CB7"/>
    <w:rsid w:val="5E499F4B"/>
    <w:rsid w:val="5E5921D3"/>
    <w:rsid w:val="5E70647A"/>
    <w:rsid w:val="5E7D0BB3"/>
    <w:rsid w:val="5EA424FA"/>
    <w:rsid w:val="5EC5CF16"/>
    <w:rsid w:val="5ED02E4B"/>
    <w:rsid w:val="5ED30F12"/>
    <w:rsid w:val="5F29DBDD"/>
    <w:rsid w:val="5F4A2DF9"/>
    <w:rsid w:val="5F4D7A87"/>
    <w:rsid w:val="5F554C4D"/>
    <w:rsid w:val="5F668D5F"/>
    <w:rsid w:val="5F69C7CF"/>
    <w:rsid w:val="5F7C226F"/>
    <w:rsid w:val="5FAE05F1"/>
    <w:rsid w:val="5FD1134D"/>
    <w:rsid w:val="5FF2ADED"/>
    <w:rsid w:val="603D4B64"/>
    <w:rsid w:val="604F4D06"/>
    <w:rsid w:val="6065CCCF"/>
    <w:rsid w:val="6091807F"/>
    <w:rsid w:val="6097B374"/>
    <w:rsid w:val="60A5F579"/>
    <w:rsid w:val="60ABCFF7"/>
    <w:rsid w:val="60AD1D76"/>
    <w:rsid w:val="60D555F4"/>
    <w:rsid w:val="60D73D57"/>
    <w:rsid w:val="6176A24F"/>
    <w:rsid w:val="617D2C50"/>
    <w:rsid w:val="6189CDA3"/>
    <w:rsid w:val="61F25591"/>
    <w:rsid w:val="61F707F2"/>
    <w:rsid w:val="623CEFD9"/>
    <w:rsid w:val="62AC928B"/>
    <w:rsid w:val="62B9FEFB"/>
    <w:rsid w:val="62DEBD85"/>
    <w:rsid w:val="63056319"/>
    <w:rsid w:val="631C5D6C"/>
    <w:rsid w:val="641C8009"/>
    <w:rsid w:val="64223CCF"/>
    <w:rsid w:val="645162A8"/>
    <w:rsid w:val="64539801"/>
    <w:rsid w:val="646A9704"/>
    <w:rsid w:val="646D4FBD"/>
    <w:rsid w:val="64768260"/>
    <w:rsid w:val="6477538F"/>
    <w:rsid w:val="64B37F1E"/>
    <w:rsid w:val="64C2FE71"/>
    <w:rsid w:val="64D4B1B1"/>
    <w:rsid w:val="64DA5E8F"/>
    <w:rsid w:val="64F0D16F"/>
    <w:rsid w:val="6528A8B6"/>
    <w:rsid w:val="6531413D"/>
    <w:rsid w:val="65319443"/>
    <w:rsid w:val="653CB362"/>
    <w:rsid w:val="65EBD66A"/>
    <w:rsid w:val="65FD1A76"/>
    <w:rsid w:val="66308F96"/>
    <w:rsid w:val="6688EFC2"/>
    <w:rsid w:val="66F57EAA"/>
    <w:rsid w:val="671D3DC4"/>
    <w:rsid w:val="6742FA04"/>
    <w:rsid w:val="680C2EFA"/>
    <w:rsid w:val="680F738E"/>
    <w:rsid w:val="68122371"/>
    <w:rsid w:val="6818FE18"/>
    <w:rsid w:val="681D9C60"/>
    <w:rsid w:val="681F868F"/>
    <w:rsid w:val="6825D1C2"/>
    <w:rsid w:val="6856237D"/>
    <w:rsid w:val="68A587D4"/>
    <w:rsid w:val="69196624"/>
    <w:rsid w:val="699E7620"/>
    <w:rsid w:val="69AE1436"/>
    <w:rsid w:val="69B4B5FC"/>
    <w:rsid w:val="69E6D7A2"/>
    <w:rsid w:val="6A539490"/>
    <w:rsid w:val="6A7788A6"/>
    <w:rsid w:val="6AEDBF43"/>
    <w:rsid w:val="6B48B853"/>
    <w:rsid w:val="6B5A6D97"/>
    <w:rsid w:val="6B63D0FD"/>
    <w:rsid w:val="6BCF35AC"/>
    <w:rsid w:val="6BDDD490"/>
    <w:rsid w:val="6BE2F1E8"/>
    <w:rsid w:val="6BE3B3E9"/>
    <w:rsid w:val="6C28DE0F"/>
    <w:rsid w:val="6C2B48E7"/>
    <w:rsid w:val="6C2C7C04"/>
    <w:rsid w:val="6C48B155"/>
    <w:rsid w:val="6C5BD7F9"/>
    <w:rsid w:val="6C6BB297"/>
    <w:rsid w:val="6D7B4EA1"/>
    <w:rsid w:val="6DA15819"/>
    <w:rsid w:val="6DB11FB6"/>
    <w:rsid w:val="6DC4D706"/>
    <w:rsid w:val="6DCA8BB8"/>
    <w:rsid w:val="6E00F27D"/>
    <w:rsid w:val="6E1D3B89"/>
    <w:rsid w:val="6E6A629F"/>
    <w:rsid w:val="6E75D823"/>
    <w:rsid w:val="6EA755DB"/>
    <w:rsid w:val="6EB2FC88"/>
    <w:rsid w:val="6EC43C88"/>
    <w:rsid w:val="6F4A2DAD"/>
    <w:rsid w:val="6F588FE2"/>
    <w:rsid w:val="6FA8BEB5"/>
    <w:rsid w:val="6FF2540C"/>
    <w:rsid w:val="7027D405"/>
    <w:rsid w:val="703D8400"/>
    <w:rsid w:val="7064F03B"/>
    <w:rsid w:val="7076A057"/>
    <w:rsid w:val="70D39725"/>
    <w:rsid w:val="70E0096E"/>
    <w:rsid w:val="70F51BF8"/>
    <w:rsid w:val="70FD1BBC"/>
    <w:rsid w:val="71059719"/>
    <w:rsid w:val="7107DDE1"/>
    <w:rsid w:val="71124AD2"/>
    <w:rsid w:val="7162D067"/>
    <w:rsid w:val="7256A457"/>
    <w:rsid w:val="72BF43D3"/>
    <w:rsid w:val="73027E4F"/>
    <w:rsid w:val="73168F46"/>
    <w:rsid w:val="733BF1E5"/>
    <w:rsid w:val="735122FE"/>
    <w:rsid w:val="7367B2DB"/>
    <w:rsid w:val="73A35D9B"/>
    <w:rsid w:val="73EBABB1"/>
    <w:rsid w:val="741C03EF"/>
    <w:rsid w:val="7469CE90"/>
    <w:rsid w:val="7475D9F4"/>
    <w:rsid w:val="74D92A22"/>
    <w:rsid w:val="751BBD21"/>
    <w:rsid w:val="751F9B6D"/>
    <w:rsid w:val="7539F522"/>
    <w:rsid w:val="755242AA"/>
    <w:rsid w:val="7562068E"/>
    <w:rsid w:val="756D2FFF"/>
    <w:rsid w:val="756E0A82"/>
    <w:rsid w:val="7587B2FF"/>
    <w:rsid w:val="75DEFFA5"/>
    <w:rsid w:val="75F62980"/>
    <w:rsid w:val="7623329B"/>
    <w:rsid w:val="7624E0E8"/>
    <w:rsid w:val="763AB7D5"/>
    <w:rsid w:val="76E23C79"/>
    <w:rsid w:val="76E4571B"/>
    <w:rsid w:val="7723EB9E"/>
    <w:rsid w:val="77400EDB"/>
    <w:rsid w:val="7794DFAD"/>
    <w:rsid w:val="7798A655"/>
    <w:rsid w:val="77B3CF6E"/>
    <w:rsid w:val="77DA08D2"/>
    <w:rsid w:val="77DD13B7"/>
    <w:rsid w:val="77F83C9F"/>
    <w:rsid w:val="780DDDFD"/>
    <w:rsid w:val="781C538F"/>
    <w:rsid w:val="78AB3390"/>
    <w:rsid w:val="78C88DCB"/>
    <w:rsid w:val="79031398"/>
    <w:rsid w:val="792E96B5"/>
    <w:rsid w:val="79300742"/>
    <w:rsid w:val="793FEEE6"/>
    <w:rsid w:val="797E9A50"/>
    <w:rsid w:val="799EC432"/>
    <w:rsid w:val="79A5EE04"/>
    <w:rsid w:val="79E39F72"/>
    <w:rsid w:val="79E3DCC1"/>
    <w:rsid w:val="79FD0E0A"/>
    <w:rsid w:val="7A07CE20"/>
    <w:rsid w:val="7A37F375"/>
    <w:rsid w:val="7A5F90A4"/>
    <w:rsid w:val="7AA19215"/>
    <w:rsid w:val="7B35FD6D"/>
    <w:rsid w:val="7B514782"/>
    <w:rsid w:val="7B5503EE"/>
    <w:rsid w:val="7B9C4946"/>
    <w:rsid w:val="7BAF7D10"/>
    <w:rsid w:val="7BC727F1"/>
    <w:rsid w:val="7C08FEAF"/>
    <w:rsid w:val="7C137D8D"/>
    <w:rsid w:val="7C2A2614"/>
    <w:rsid w:val="7C365517"/>
    <w:rsid w:val="7C550376"/>
    <w:rsid w:val="7C5B4386"/>
    <w:rsid w:val="7C628DDE"/>
    <w:rsid w:val="7C9A82B5"/>
    <w:rsid w:val="7CED2DB4"/>
    <w:rsid w:val="7D08F644"/>
    <w:rsid w:val="7D2C2612"/>
    <w:rsid w:val="7D6E1D25"/>
    <w:rsid w:val="7DBFED43"/>
    <w:rsid w:val="7DEA3485"/>
    <w:rsid w:val="7E217494"/>
    <w:rsid w:val="7E2D35BF"/>
    <w:rsid w:val="7E34C3B6"/>
    <w:rsid w:val="7E3F2BB5"/>
    <w:rsid w:val="7EA601A0"/>
    <w:rsid w:val="7EE45882"/>
    <w:rsid w:val="7F21123A"/>
    <w:rsid w:val="7F4EE2F2"/>
    <w:rsid w:val="7F7205DB"/>
    <w:rsid w:val="7FC0F9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CA30E"/>
  <w15:chartTrackingRefBased/>
  <w15:docId w15:val="{88421DB9-9392-4884-960D-53116F32B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16765C"/>
    <w:rPr>
      <w:rFonts w:ascii="Microsoft JhengHei UI" w:eastAsia="Microsoft JhengHei UI" w:hAnsi="Microsoft JhengHei UI"/>
    </w:rPr>
  </w:style>
  <w:style w:type="paragraph" w:styleId="Heading1">
    <w:name w:val="heading 1"/>
    <w:basedOn w:val="Normal"/>
    <w:next w:val="Normal"/>
    <w:link w:val="Heading1Char"/>
    <w:qFormat/>
    <w:rsid w:val="0016765C"/>
    <w:pPr>
      <w:keepNext/>
      <w:keepLines/>
      <w:spacing w:before="240"/>
      <w:outlineLvl w:val="0"/>
    </w:pPr>
    <w:rPr>
      <w:rFonts w:cstheme="majorBidi"/>
      <w:b/>
      <w:color w:val="123869" w:themeColor="accent1"/>
      <w:sz w:val="80"/>
      <w:szCs w:val="32"/>
    </w:rPr>
  </w:style>
  <w:style w:type="paragraph" w:styleId="Heading2">
    <w:name w:val="heading 2"/>
    <w:basedOn w:val="Normal"/>
    <w:next w:val="Normal"/>
    <w:link w:val="Heading2Char"/>
    <w:uiPriority w:val="1"/>
    <w:qFormat/>
    <w:rsid w:val="00285B79"/>
    <w:pPr>
      <w:keepNext/>
      <w:keepLines/>
      <w:outlineLvl w:val="1"/>
    </w:pPr>
    <w:rPr>
      <w:rFonts w:eastAsia="Times New Roman" w:cstheme="majorBidi"/>
      <w:i/>
      <w:color w:val="000000" w:themeColor="text1"/>
      <w:sz w:val="32"/>
      <w:szCs w:val="26"/>
    </w:rPr>
  </w:style>
  <w:style w:type="paragraph" w:styleId="Heading3">
    <w:name w:val="heading 3"/>
    <w:basedOn w:val="Normal"/>
    <w:next w:val="Normal"/>
    <w:link w:val="Heading3Char"/>
    <w:uiPriority w:val="2"/>
    <w:qFormat/>
    <w:rsid w:val="0016765C"/>
    <w:pPr>
      <w:keepNext/>
      <w:keepLines/>
      <w:outlineLvl w:val="2"/>
    </w:pPr>
    <w:rPr>
      <w:rFonts w:cstheme="majorBidi"/>
      <w:b/>
      <w:color w:val="123869" w:themeColor="accent1"/>
      <w:sz w:val="36"/>
    </w:rPr>
  </w:style>
  <w:style w:type="paragraph" w:styleId="Heading4">
    <w:name w:val="heading 4"/>
    <w:basedOn w:val="Normal"/>
    <w:next w:val="Normal"/>
    <w:link w:val="Heading4Char"/>
    <w:uiPriority w:val="3"/>
    <w:qFormat/>
    <w:rsid w:val="0016765C"/>
    <w:pPr>
      <w:keepNext/>
      <w:keepLines/>
      <w:outlineLvl w:val="3"/>
    </w:pPr>
    <w:rPr>
      <w:rFonts w:cstheme="majorBidi"/>
      <w:i/>
      <w:iCs/>
      <w:color w:val="000000" w:themeColor="text1"/>
      <w:sz w:val="32"/>
    </w:rPr>
  </w:style>
  <w:style w:type="paragraph" w:styleId="Heading5">
    <w:name w:val="heading 5"/>
    <w:basedOn w:val="Normal"/>
    <w:next w:val="Normal"/>
    <w:link w:val="Heading5Char"/>
    <w:uiPriority w:val="4"/>
    <w:qFormat/>
    <w:rsid w:val="0016765C"/>
    <w:pPr>
      <w:keepNext/>
      <w:keepLines/>
      <w:spacing w:line="192" w:lineRule="auto"/>
      <w:outlineLvl w:val="4"/>
    </w:pPr>
    <w:rPr>
      <w:rFonts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16765C"/>
    <w:rPr>
      <w:rFonts w:ascii="Microsoft JhengHei UI" w:eastAsia="Microsoft JhengHei UI" w:hAnsi="Microsoft JhengHei UI" w:cstheme="majorBidi"/>
      <w:b/>
      <w:color w:val="123869" w:themeColor="accent1"/>
      <w:sz w:val="80"/>
      <w:szCs w:val="32"/>
    </w:rPr>
  </w:style>
  <w:style w:type="character" w:customStyle="1" w:styleId="Heading2Char">
    <w:name w:val="Heading 2 Char"/>
    <w:basedOn w:val="DefaultParagraphFont"/>
    <w:link w:val="Heading2"/>
    <w:uiPriority w:val="1"/>
    <w:rsid w:val="0016765C"/>
    <w:rPr>
      <w:rFonts w:ascii="Microsoft JhengHei UI" w:eastAsia="Times New Roman" w:hAnsi="Microsoft JhengHei UI" w:cstheme="majorBidi"/>
      <w:i/>
      <w:color w:val="000000" w:themeColor="text1"/>
      <w:sz w:val="32"/>
      <w:szCs w:val="26"/>
    </w:rPr>
  </w:style>
  <w:style w:type="paragraph" w:customStyle="1" w:styleId="a">
    <w:name w:val="圖形錨點"/>
    <w:basedOn w:val="Normal"/>
    <w:uiPriority w:val="7"/>
    <w:qFormat/>
    <w:rsid w:val="0016765C"/>
    <w:rPr>
      <w:sz w:val="10"/>
    </w:rPr>
  </w:style>
  <w:style w:type="character" w:customStyle="1" w:styleId="Heading3Char">
    <w:name w:val="Heading 3 Char"/>
    <w:basedOn w:val="DefaultParagraphFont"/>
    <w:link w:val="Heading3"/>
    <w:uiPriority w:val="2"/>
    <w:rsid w:val="0016765C"/>
    <w:rPr>
      <w:rFonts w:ascii="Microsoft JhengHei UI" w:eastAsia="Microsoft JhengHei UI" w:hAnsi="Microsoft JhengHei UI" w:cstheme="majorBidi"/>
      <w:b/>
      <w:color w:val="123869" w:themeColor="accent1"/>
      <w:sz w:val="36"/>
    </w:rPr>
  </w:style>
  <w:style w:type="character" w:customStyle="1" w:styleId="Heading4Char">
    <w:name w:val="Heading 4 Char"/>
    <w:basedOn w:val="DefaultParagraphFont"/>
    <w:link w:val="Heading4"/>
    <w:uiPriority w:val="3"/>
    <w:rsid w:val="0016765C"/>
    <w:rPr>
      <w:rFonts w:ascii="Microsoft JhengHei UI" w:eastAsia="Microsoft JhengHei UI" w:hAnsi="Microsoft JhengHei UI" w:cstheme="majorBidi"/>
      <w:i/>
      <w:iCs/>
      <w:color w:val="000000" w:themeColor="text1"/>
      <w:sz w:val="32"/>
    </w:rPr>
  </w:style>
  <w:style w:type="paragraph" w:customStyle="1" w:styleId="a0">
    <w:name w:val="文字"/>
    <w:basedOn w:val="Normal"/>
    <w:uiPriority w:val="5"/>
    <w:qFormat/>
    <w:rsid w:val="00841242"/>
    <w:rPr>
      <w:rFonts w:ascii="Times New Roman" w:eastAsia="Times New Roman" w:hAnsi="Times New Roman" w:cs="Times New Roman"/>
      <w:i/>
      <w:color w:val="000000" w:themeColor="text1"/>
      <w:sz w:val="28"/>
      <w:szCs w:val="28"/>
    </w:rPr>
  </w:style>
  <w:style w:type="paragraph" w:styleId="Header">
    <w:name w:val="header"/>
    <w:basedOn w:val="Normal"/>
    <w:link w:val="HeaderChar"/>
    <w:uiPriority w:val="99"/>
    <w:rsid w:val="0016765C"/>
    <w:pPr>
      <w:tabs>
        <w:tab w:val="center" w:pos="4680"/>
        <w:tab w:val="right" w:pos="9360"/>
      </w:tabs>
    </w:pPr>
  </w:style>
  <w:style w:type="character" w:customStyle="1" w:styleId="HeaderChar">
    <w:name w:val="Header Char"/>
    <w:basedOn w:val="DefaultParagraphFont"/>
    <w:link w:val="Header"/>
    <w:uiPriority w:val="99"/>
    <w:rsid w:val="0016765C"/>
    <w:rPr>
      <w:rFonts w:ascii="Microsoft JhengHei UI" w:eastAsia="Microsoft JhengHei UI" w:hAnsi="Microsoft JhengHei UI"/>
    </w:rPr>
  </w:style>
  <w:style w:type="paragraph" w:styleId="Footer">
    <w:name w:val="footer"/>
    <w:basedOn w:val="Normal"/>
    <w:link w:val="FooterChar"/>
    <w:uiPriority w:val="99"/>
    <w:rsid w:val="0016765C"/>
    <w:pPr>
      <w:tabs>
        <w:tab w:val="center" w:pos="4680"/>
        <w:tab w:val="right" w:pos="9360"/>
      </w:tabs>
    </w:pPr>
    <w:rPr>
      <w:b/>
      <w:color w:val="A6A6A6" w:themeColor="background1" w:themeShade="A6"/>
      <w:sz w:val="20"/>
    </w:rPr>
  </w:style>
  <w:style w:type="character" w:customStyle="1" w:styleId="FooterChar">
    <w:name w:val="Footer Char"/>
    <w:basedOn w:val="DefaultParagraphFont"/>
    <w:link w:val="Footer"/>
    <w:uiPriority w:val="99"/>
    <w:rsid w:val="0016765C"/>
    <w:rPr>
      <w:rFonts w:ascii="Microsoft JhengHei UI" w:eastAsia="Microsoft JhengHei UI" w:hAnsi="Microsoft JhengHei U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16765C"/>
    <w:rPr>
      <w:rFonts w:ascii="Microsoft JhengHei UI" w:eastAsia="Microsoft JhengHei UI" w:hAnsi="Microsoft JhengHei U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16765C"/>
    <w:rPr>
      <w:rFonts w:ascii="Microsoft JhengHei UI" w:eastAsia="Microsoft JhengHei UI" w:hAnsi="Microsoft JhengHei UI"/>
      <w:b w:val="0"/>
      <w:i w:val="0"/>
      <w:iCs/>
      <w:color w:val="00C1C7" w:themeColor="accent2"/>
    </w:rPr>
  </w:style>
  <w:style w:type="paragraph" w:styleId="Quote">
    <w:name w:val="Quote"/>
    <w:basedOn w:val="Normal"/>
    <w:next w:val="Normal"/>
    <w:link w:val="QuoteChar"/>
    <w:uiPriority w:val="29"/>
    <w:qFormat/>
    <w:rsid w:val="005D7728"/>
    <w:pPr>
      <w:spacing w:line="192" w:lineRule="auto"/>
      <w:jc w:val="center"/>
    </w:pPr>
    <w:rPr>
      <w:b/>
      <w:iCs/>
      <w:color w:val="123869" w:themeColor="accent1"/>
      <w:sz w:val="76"/>
    </w:rPr>
  </w:style>
  <w:style w:type="character" w:customStyle="1" w:styleId="QuoteChar">
    <w:name w:val="Quote Char"/>
    <w:basedOn w:val="DefaultParagraphFont"/>
    <w:link w:val="Quote"/>
    <w:uiPriority w:val="29"/>
    <w:rsid w:val="005D7728"/>
    <w:rPr>
      <w:rFonts w:ascii="Microsoft JhengHei UI" w:eastAsia="Microsoft JhengHei UI" w:hAnsi="Microsoft JhengHei UI"/>
      <w:b/>
      <w:iCs/>
      <w:color w:val="123869" w:themeColor="accent1"/>
      <w:sz w:val="76"/>
    </w:rPr>
  </w:style>
  <w:style w:type="paragraph" w:styleId="TOCHeading">
    <w:name w:val="TOC Heading"/>
    <w:basedOn w:val="Heading1"/>
    <w:next w:val="Normal"/>
    <w:uiPriority w:val="39"/>
    <w:unhideWhenUsed/>
    <w:qFormat/>
    <w:rsid w:val="006908EB"/>
    <w:pPr>
      <w:spacing w:line="259" w:lineRule="auto"/>
      <w:outlineLvl w:val="9"/>
    </w:pPr>
    <w:rPr>
      <w:rFonts w:asciiTheme="majorHAnsi" w:eastAsiaTheme="majorEastAsia" w:hAnsiTheme="majorHAnsi"/>
      <w:b w:val="0"/>
      <w:color w:val="0D294E" w:themeColor="accent1" w:themeShade="BF"/>
      <w:sz w:val="32"/>
      <w:lang w:eastAsia="zh-TW"/>
    </w:rPr>
  </w:style>
  <w:style w:type="paragraph" w:styleId="TOC2">
    <w:name w:val="toc 2"/>
    <w:basedOn w:val="Normal"/>
    <w:next w:val="Normal"/>
    <w:autoRedefine/>
    <w:uiPriority w:val="39"/>
    <w:unhideWhenUsed/>
    <w:rsid w:val="006908EB"/>
    <w:pPr>
      <w:spacing w:after="100" w:line="259" w:lineRule="auto"/>
      <w:ind w:left="220"/>
    </w:pPr>
    <w:rPr>
      <w:rFonts w:asciiTheme="minorHAnsi" w:eastAsiaTheme="minorEastAsia" w:hAnsiTheme="minorHAnsi" w:cs="Times New Roman"/>
      <w:sz w:val="22"/>
      <w:szCs w:val="22"/>
      <w:lang w:eastAsia="zh-TW"/>
    </w:rPr>
  </w:style>
  <w:style w:type="paragraph" w:styleId="TOC1">
    <w:name w:val="toc 1"/>
    <w:basedOn w:val="Normal"/>
    <w:next w:val="Normal"/>
    <w:autoRedefine/>
    <w:uiPriority w:val="39"/>
    <w:unhideWhenUsed/>
    <w:rsid w:val="006908EB"/>
    <w:pPr>
      <w:spacing w:after="100" w:line="259" w:lineRule="auto"/>
    </w:pPr>
    <w:rPr>
      <w:rFonts w:asciiTheme="minorHAnsi" w:eastAsiaTheme="minorEastAsia" w:hAnsiTheme="minorHAnsi" w:cs="Times New Roman"/>
      <w:sz w:val="22"/>
      <w:szCs w:val="22"/>
      <w:lang w:eastAsia="zh-TW"/>
    </w:rPr>
  </w:style>
  <w:style w:type="paragraph" w:styleId="TOC3">
    <w:name w:val="toc 3"/>
    <w:basedOn w:val="Normal"/>
    <w:next w:val="Normal"/>
    <w:autoRedefine/>
    <w:uiPriority w:val="39"/>
    <w:unhideWhenUsed/>
    <w:rsid w:val="006908EB"/>
    <w:pPr>
      <w:spacing w:after="100" w:line="259" w:lineRule="auto"/>
      <w:ind w:left="440"/>
    </w:pPr>
    <w:rPr>
      <w:rFonts w:asciiTheme="minorHAnsi" w:eastAsiaTheme="minorEastAsia" w:hAnsiTheme="minorHAnsi" w:cs="Times New Roman"/>
      <w:sz w:val="22"/>
      <w:szCs w:val="22"/>
      <w:lang w:eastAsia="zh-TW"/>
    </w:rPr>
  </w:style>
  <w:style w:type="character" w:styleId="Hyperlink">
    <w:name w:val="Hyperlink"/>
    <w:basedOn w:val="DefaultParagraphFont"/>
    <w:uiPriority w:val="99"/>
    <w:unhideWhenUsed/>
    <w:rsid w:val="00B32E6F"/>
    <w:rPr>
      <w:color w:val="0000FF" w:themeColor="hyperlink"/>
      <w:u w:val="single"/>
    </w:rPr>
  </w:style>
  <w:style w:type="paragraph" w:customStyle="1" w:styleId="paragraph">
    <w:name w:val="paragraph"/>
    <w:basedOn w:val="Normal"/>
    <w:rsid w:val="00251BF2"/>
    <w:pPr>
      <w:spacing w:before="100" w:beforeAutospacing="1" w:after="100" w:afterAutospacing="1"/>
    </w:pPr>
    <w:rPr>
      <w:rFonts w:ascii="Times New Roman" w:eastAsia="Times New Roman" w:hAnsi="Times New Roman" w:cs="Times New Roman"/>
      <w:lang w:eastAsia="zh-TW"/>
    </w:rPr>
  </w:style>
  <w:style w:type="character" w:customStyle="1" w:styleId="normaltextrun">
    <w:name w:val="normaltextrun"/>
    <w:basedOn w:val="DefaultParagraphFont"/>
    <w:rsid w:val="00251BF2"/>
  </w:style>
  <w:style w:type="character" w:customStyle="1" w:styleId="eop">
    <w:name w:val="eop"/>
    <w:basedOn w:val="DefaultParagraphFont"/>
    <w:rsid w:val="00251BF2"/>
  </w:style>
  <w:style w:type="character" w:customStyle="1" w:styleId="scxp256566559">
    <w:name w:val="scxp256566559"/>
    <w:basedOn w:val="DefaultParagraphFont"/>
    <w:rsid w:val="00251BF2"/>
  </w:style>
  <w:style w:type="table" w:styleId="PlainTable1">
    <w:name w:val="Plain Table 1"/>
    <w:basedOn w:val="TableNormal"/>
    <w:uiPriority w:val="41"/>
    <w:rsid w:val="00111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171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1171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1171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semiHidden/>
    <w:qFormat/>
    <w:rsid w:val="0011171E"/>
    <w:pPr>
      <w:ind w:firstLineChars="200" w:firstLine="420"/>
    </w:pPr>
  </w:style>
  <w:style w:type="character" w:styleId="UnresolvedMention">
    <w:name w:val="Unresolved Mention"/>
    <w:basedOn w:val="DefaultParagraphFont"/>
    <w:uiPriority w:val="99"/>
    <w:semiHidden/>
    <w:unhideWhenUsed/>
    <w:rsid w:val="00FA1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big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07/978-3-319-10602-1_48"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Iamm3taphorical/yolo-opencv-bottle-detection" TargetMode="External"/><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gv.com/news/roboflow"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docs.ultralytics.com/models/yolov8/"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blog.roboflow.com/computer-vision-companies/" TargetMode="External"/><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Jazzy%20&#23416;&#29983;&#22577;&#21578;.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bd0809a-dd10-4e36-af98-ba5af5bd0a5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493A43A887AC142AF5EBDF9BD3CE90E" ma:contentTypeVersion="6" ma:contentTypeDescription="Create a new document." ma:contentTypeScope="" ma:versionID="e6cc5e8a3ac88da8261321a756cf1e4a">
  <xsd:schema xmlns:xsd="http://www.w3.org/2001/XMLSchema" xmlns:xs="http://www.w3.org/2001/XMLSchema" xmlns:p="http://schemas.microsoft.com/office/2006/metadata/properties" xmlns:ns3="0bd0809a-dd10-4e36-af98-ba5af5bd0a59" targetNamespace="http://schemas.microsoft.com/office/2006/metadata/properties" ma:root="true" ma:fieldsID="8e5f388b581d00a0b903ac3ba5acf7dd" ns3:_="">
    <xsd:import namespace="0bd0809a-dd10-4e36-af98-ba5af5bd0a5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d0809a-dd10-4e36-af98-ba5af5bd0a5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A4F076-A3BD-4691-9CE0-3D5EC065100B}">
  <ds:schemaRefs>
    <ds:schemaRef ds:uri="http://schemas.openxmlformats.org/officeDocument/2006/bibliography"/>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0bd0809a-dd10-4e36-af98-ba5af5bd0a59"/>
  </ds:schemaRefs>
</ds:datastoreItem>
</file>

<file path=customXml/itemProps4.xml><?xml version="1.0" encoding="utf-8"?>
<ds:datastoreItem xmlns:ds="http://schemas.openxmlformats.org/officeDocument/2006/customXml" ds:itemID="{ECE2FFCB-C017-4B07-A96F-9A0DCD747F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d0809a-dd10-4e36-af98-ba5af5bd0a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Jazzy%20學生報告.dotx</Template>
  <TotalTime>309</TotalTime>
  <Pages>1</Pages>
  <Words>2059</Words>
  <Characters>11742</Characters>
  <Application>Microsoft Office Word</Application>
  <DocSecurity>4</DocSecurity>
  <Lines>97</Lines>
  <Paragraphs>27</Paragraphs>
  <ScaleCrop>false</ScaleCrop>
  <Company/>
  <LinksUpToDate>false</LinksUpToDate>
  <CharactersWithSpaces>13774</CharactersWithSpaces>
  <SharedDoc>false</SharedDoc>
  <HLinks>
    <vt:vector size="132" baseType="variant">
      <vt:variant>
        <vt:i4>7471224</vt:i4>
      </vt:variant>
      <vt:variant>
        <vt:i4>117</vt:i4>
      </vt:variant>
      <vt:variant>
        <vt:i4>0</vt:i4>
      </vt:variant>
      <vt:variant>
        <vt:i4>5</vt:i4>
      </vt:variant>
      <vt:variant>
        <vt:lpwstr>https://docs.ultralytics.com/models/yolov8/</vt:lpwstr>
      </vt:variant>
      <vt:variant>
        <vt:lpwstr/>
      </vt:variant>
      <vt:variant>
        <vt:i4>524382</vt:i4>
      </vt:variant>
      <vt:variant>
        <vt:i4>114</vt:i4>
      </vt:variant>
      <vt:variant>
        <vt:i4>0</vt:i4>
      </vt:variant>
      <vt:variant>
        <vt:i4>5</vt:i4>
      </vt:variant>
      <vt:variant>
        <vt:lpwstr>https://blog.roboflow.com/computer-vision-companies/</vt:lpwstr>
      </vt:variant>
      <vt:variant>
        <vt:lpwstr/>
      </vt:variant>
      <vt:variant>
        <vt:i4>7471189</vt:i4>
      </vt:variant>
      <vt:variant>
        <vt:i4>111</vt:i4>
      </vt:variant>
      <vt:variant>
        <vt:i4>0</vt:i4>
      </vt:variant>
      <vt:variant>
        <vt:i4>5</vt:i4>
      </vt:variant>
      <vt:variant>
        <vt:lpwstr>https://doi.org/10.1007/978-3-319-10602-1_48</vt:lpwstr>
      </vt:variant>
      <vt:variant>
        <vt:lpwstr/>
      </vt:variant>
      <vt:variant>
        <vt:i4>2293800</vt:i4>
      </vt:variant>
      <vt:variant>
        <vt:i4>108</vt:i4>
      </vt:variant>
      <vt:variant>
        <vt:i4>0</vt:i4>
      </vt:variant>
      <vt:variant>
        <vt:i4>5</vt:i4>
      </vt:variant>
      <vt:variant>
        <vt:lpwstr>https://github.com/Iamm3taphorical/yolo-opencv-bottle-detection</vt:lpwstr>
      </vt:variant>
      <vt:variant>
        <vt:lpwstr/>
      </vt:variant>
      <vt:variant>
        <vt:i4>1900614</vt:i4>
      </vt:variant>
      <vt:variant>
        <vt:i4>105</vt:i4>
      </vt:variant>
      <vt:variant>
        <vt:i4>0</vt:i4>
      </vt:variant>
      <vt:variant>
        <vt:i4>5</vt:i4>
      </vt:variant>
      <vt:variant>
        <vt:lpwstr>https://www.gv.com/news/roboflow</vt:lpwstr>
      </vt:variant>
      <vt:variant>
        <vt:lpwstr/>
      </vt:variant>
      <vt:variant>
        <vt:i4>2031664</vt:i4>
      </vt:variant>
      <vt:variant>
        <vt:i4>98</vt:i4>
      </vt:variant>
      <vt:variant>
        <vt:i4>0</vt:i4>
      </vt:variant>
      <vt:variant>
        <vt:i4>5</vt:i4>
      </vt:variant>
      <vt:variant>
        <vt:lpwstr/>
      </vt:variant>
      <vt:variant>
        <vt:lpwstr>_Toc216041084</vt:lpwstr>
      </vt:variant>
      <vt:variant>
        <vt:i4>2031664</vt:i4>
      </vt:variant>
      <vt:variant>
        <vt:i4>92</vt:i4>
      </vt:variant>
      <vt:variant>
        <vt:i4>0</vt:i4>
      </vt:variant>
      <vt:variant>
        <vt:i4>5</vt:i4>
      </vt:variant>
      <vt:variant>
        <vt:lpwstr/>
      </vt:variant>
      <vt:variant>
        <vt:lpwstr>_Toc216041083</vt:lpwstr>
      </vt:variant>
      <vt:variant>
        <vt:i4>2031664</vt:i4>
      </vt:variant>
      <vt:variant>
        <vt:i4>86</vt:i4>
      </vt:variant>
      <vt:variant>
        <vt:i4>0</vt:i4>
      </vt:variant>
      <vt:variant>
        <vt:i4>5</vt:i4>
      </vt:variant>
      <vt:variant>
        <vt:lpwstr/>
      </vt:variant>
      <vt:variant>
        <vt:lpwstr>_Toc216041082</vt:lpwstr>
      </vt:variant>
      <vt:variant>
        <vt:i4>2031664</vt:i4>
      </vt:variant>
      <vt:variant>
        <vt:i4>80</vt:i4>
      </vt:variant>
      <vt:variant>
        <vt:i4>0</vt:i4>
      </vt:variant>
      <vt:variant>
        <vt:i4>5</vt:i4>
      </vt:variant>
      <vt:variant>
        <vt:lpwstr/>
      </vt:variant>
      <vt:variant>
        <vt:lpwstr>_Toc216041081</vt:lpwstr>
      </vt:variant>
      <vt:variant>
        <vt:i4>2031664</vt:i4>
      </vt:variant>
      <vt:variant>
        <vt:i4>74</vt:i4>
      </vt:variant>
      <vt:variant>
        <vt:i4>0</vt:i4>
      </vt:variant>
      <vt:variant>
        <vt:i4>5</vt:i4>
      </vt:variant>
      <vt:variant>
        <vt:lpwstr/>
      </vt:variant>
      <vt:variant>
        <vt:lpwstr>_Toc216041080</vt:lpwstr>
      </vt:variant>
      <vt:variant>
        <vt:i4>1048624</vt:i4>
      </vt:variant>
      <vt:variant>
        <vt:i4>68</vt:i4>
      </vt:variant>
      <vt:variant>
        <vt:i4>0</vt:i4>
      </vt:variant>
      <vt:variant>
        <vt:i4>5</vt:i4>
      </vt:variant>
      <vt:variant>
        <vt:lpwstr/>
      </vt:variant>
      <vt:variant>
        <vt:lpwstr>_Toc216041079</vt:lpwstr>
      </vt:variant>
      <vt:variant>
        <vt:i4>1048624</vt:i4>
      </vt:variant>
      <vt:variant>
        <vt:i4>62</vt:i4>
      </vt:variant>
      <vt:variant>
        <vt:i4>0</vt:i4>
      </vt:variant>
      <vt:variant>
        <vt:i4>5</vt:i4>
      </vt:variant>
      <vt:variant>
        <vt:lpwstr/>
      </vt:variant>
      <vt:variant>
        <vt:lpwstr>_Toc216041078</vt:lpwstr>
      </vt:variant>
      <vt:variant>
        <vt:i4>1048624</vt:i4>
      </vt:variant>
      <vt:variant>
        <vt:i4>56</vt:i4>
      </vt:variant>
      <vt:variant>
        <vt:i4>0</vt:i4>
      </vt:variant>
      <vt:variant>
        <vt:i4>5</vt:i4>
      </vt:variant>
      <vt:variant>
        <vt:lpwstr/>
      </vt:variant>
      <vt:variant>
        <vt:lpwstr>_Toc216041077</vt:lpwstr>
      </vt:variant>
      <vt:variant>
        <vt:i4>1048624</vt:i4>
      </vt:variant>
      <vt:variant>
        <vt:i4>50</vt:i4>
      </vt:variant>
      <vt:variant>
        <vt:i4>0</vt:i4>
      </vt:variant>
      <vt:variant>
        <vt:i4>5</vt:i4>
      </vt:variant>
      <vt:variant>
        <vt:lpwstr/>
      </vt:variant>
      <vt:variant>
        <vt:lpwstr>_Toc216041076</vt:lpwstr>
      </vt:variant>
      <vt:variant>
        <vt:i4>1048624</vt:i4>
      </vt:variant>
      <vt:variant>
        <vt:i4>44</vt:i4>
      </vt:variant>
      <vt:variant>
        <vt:i4>0</vt:i4>
      </vt:variant>
      <vt:variant>
        <vt:i4>5</vt:i4>
      </vt:variant>
      <vt:variant>
        <vt:lpwstr/>
      </vt:variant>
      <vt:variant>
        <vt:lpwstr>_Toc216041075</vt:lpwstr>
      </vt:variant>
      <vt:variant>
        <vt:i4>1048624</vt:i4>
      </vt:variant>
      <vt:variant>
        <vt:i4>38</vt:i4>
      </vt:variant>
      <vt:variant>
        <vt:i4>0</vt:i4>
      </vt:variant>
      <vt:variant>
        <vt:i4>5</vt:i4>
      </vt:variant>
      <vt:variant>
        <vt:lpwstr/>
      </vt:variant>
      <vt:variant>
        <vt:lpwstr>_Toc216041074</vt:lpwstr>
      </vt:variant>
      <vt:variant>
        <vt:i4>1048624</vt:i4>
      </vt:variant>
      <vt:variant>
        <vt:i4>32</vt:i4>
      </vt:variant>
      <vt:variant>
        <vt:i4>0</vt:i4>
      </vt:variant>
      <vt:variant>
        <vt:i4>5</vt:i4>
      </vt:variant>
      <vt:variant>
        <vt:lpwstr/>
      </vt:variant>
      <vt:variant>
        <vt:lpwstr>_Toc216041073</vt:lpwstr>
      </vt:variant>
      <vt:variant>
        <vt:i4>1048624</vt:i4>
      </vt:variant>
      <vt:variant>
        <vt:i4>26</vt:i4>
      </vt:variant>
      <vt:variant>
        <vt:i4>0</vt:i4>
      </vt:variant>
      <vt:variant>
        <vt:i4>5</vt:i4>
      </vt:variant>
      <vt:variant>
        <vt:lpwstr/>
      </vt:variant>
      <vt:variant>
        <vt:lpwstr>_Toc216041072</vt:lpwstr>
      </vt:variant>
      <vt:variant>
        <vt:i4>1048624</vt:i4>
      </vt:variant>
      <vt:variant>
        <vt:i4>20</vt:i4>
      </vt:variant>
      <vt:variant>
        <vt:i4>0</vt:i4>
      </vt:variant>
      <vt:variant>
        <vt:i4>5</vt:i4>
      </vt:variant>
      <vt:variant>
        <vt:lpwstr/>
      </vt:variant>
      <vt:variant>
        <vt:lpwstr>_Toc216041071</vt:lpwstr>
      </vt:variant>
      <vt:variant>
        <vt:i4>1048624</vt:i4>
      </vt:variant>
      <vt:variant>
        <vt:i4>14</vt:i4>
      </vt:variant>
      <vt:variant>
        <vt:i4>0</vt:i4>
      </vt:variant>
      <vt:variant>
        <vt:i4>5</vt:i4>
      </vt:variant>
      <vt:variant>
        <vt:lpwstr/>
      </vt:variant>
      <vt:variant>
        <vt:lpwstr>_Toc216041070</vt:lpwstr>
      </vt:variant>
      <vt:variant>
        <vt:i4>1114160</vt:i4>
      </vt:variant>
      <vt:variant>
        <vt:i4>8</vt:i4>
      </vt:variant>
      <vt:variant>
        <vt:i4>0</vt:i4>
      </vt:variant>
      <vt:variant>
        <vt:i4>5</vt:i4>
      </vt:variant>
      <vt:variant>
        <vt:lpwstr/>
      </vt:variant>
      <vt:variant>
        <vt:lpwstr>_Toc216041069</vt:lpwstr>
      </vt:variant>
      <vt:variant>
        <vt:i4>1114160</vt:i4>
      </vt:variant>
      <vt:variant>
        <vt:i4>2</vt:i4>
      </vt:variant>
      <vt:variant>
        <vt:i4>0</vt:i4>
      </vt:variant>
      <vt:variant>
        <vt:i4>5</vt:i4>
      </vt:variant>
      <vt:variant>
        <vt:lpwstr/>
      </vt:variant>
      <vt:variant>
        <vt:lpwstr>_Toc216041068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s1386185</cp:lastModifiedBy>
  <cp:revision>718</cp:revision>
  <dcterms:created xsi:type="dcterms:W3CDTF">2025-12-07T01:39:00Z</dcterms:created>
  <dcterms:modified xsi:type="dcterms:W3CDTF">2025-12-07T15:05:00Z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0x010100F493A43A887AC142AF5EBDF9BD3CE90E</vt:lpwstr>
  </property>
</Properties>
</file>